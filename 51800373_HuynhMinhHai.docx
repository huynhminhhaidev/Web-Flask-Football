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6C136B" w14:textId="0A4BA57C" w:rsidR="002F3A1D" w:rsidRPr="00032172" w:rsidRDefault="002F3A1D" w:rsidP="002F3A1D">
      <w:pPr>
        <w:suppressAutoHyphens/>
        <w:adjustRightInd w:val="0"/>
        <w:ind w:right="49"/>
        <w:jc w:val="center"/>
        <w:rPr>
          <w:sz w:val="28"/>
          <w:szCs w:val="28"/>
          <w:lang w:val="vi-VN"/>
        </w:rPr>
      </w:pPr>
      <w:bookmarkStart w:id="0" w:name="_Hlk106525910"/>
      <w:r w:rsidRPr="00032172">
        <w:rPr>
          <w:bCs/>
          <w:sz w:val="28"/>
          <w:szCs w:val="28"/>
          <w:lang w:val="vi-VN"/>
        </w:rPr>
        <w:t>TỔNG LIÊN ĐOÀN LAO ĐỘNG VIỆT NAM</w:t>
      </w:r>
    </w:p>
    <w:p w14:paraId="0E31C152" w14:textId="210E5D10" w:rsidR="002F3A1D" w:rsidRPr="00032172" w:rsidRDefault="002F3A1D" w:rsidP="002F3A1D">
      <w:pPr>
        <w:suppressAutoHyphens/>
        <w:adjustRightInd w:val="0"/>
        <w:ind w:right="49"/>
        <w:jc w:val="center"/>
        <w:rPr>
          <w:sz w:val="28"/>
          <w:szCs w:val="28"/>
          <w:lang w:val="vi-VN"/>
        </w:rPr>
      </w:pPr>
      <w:r w:rsidRPr="00032172">
        <w:rPr>
          <w:b/>
          <w:bCs/>
          <w:sz w:val="28"/>
          <w:szCs w:val="28"/>
          <w:lang w:val="vi-VN"/>
        </w:rPr>
        <w:t>TRƯỜNG ĐẠI HỌC TÔN ĐỨC THẮNG</w:t>
      </w:r>
    </w:p>
    <w:p w14:paraId="25D22B47" w14:textId="7D87E787" w:rsidR="002F3A1D" w:rsidRPr="00032172" w:rsidRDefault="002F3A1D" w:rsidP="002F3A1D">
      <w:pPr>
        <w:suppressAutoHyphens/>
        <w:adjustRightInd w:val="0"/>
        <w:ind w:right="49"/>
        <w:jc w:val="center"/>
        <w:rPr>
          <w:sz w:val="28"/>
          <w:szCs w:val="28"/>
          <w:lang w:val="en"/>
        </w:rPr>
      </w:pPr>
      <w:r>
        <w:rPr>
          <w:b/>
          <w:bCs/>
          <w:sz w:val="28"/>
          <w:szCs w:val="28"/>
          <w:lang w:val="en"/>
        </w:rPr>
        <w:t>KHOA CÔNG NGHỆ THÔNG TIN</w:t>
      </w:r>
    </w:p>
    <w:p w14:paraId="0AD2F706" w14:textId="77777777" w:rsidR="002F3A1D" w:rsidRPr="00032172" w:rsidRDefault="002F3A1D" w:rsidP="002F3A1D">
      <w:pPr>
        <w:suppressAutoHyphens/>
        <w:adjustRightInd w:val="0"/>
        <w:ind w:right="49" w:firstLine="720"/>
        <w:jc w:val="center"/>
        <w:rPr>
          <w:lang w:val="en"/>
        </w:rPr>
      </w:pPr>
    </w:p>
    <w:p w14:paraId="5A5B4572" w14:textId="77777777" w:rsidR="002F3A1D" w:rsidRDefault="002F3A1D" w:rsidP="002F3A1D">
      <w:pPr>
        <w:suppressAutoHyphens/>
        <w:adjustRightInd w:val="0"/>
        <w:ind w:right="49"/>
        <w:jc w:val="center"/>
        <w:rPr>
          <w:b/>
          <w:sz w:val="28"/>
          <w:szCs w:val="28"/>
          <w:lang w:val="vi-VN"/>
        </w:rPr>
      </w:pPr>
      <w:r w:rsidRPr="00032172">
        <w:rPr>
          <w:noProof/>
        </w:rPr>
        <w:drawing>
          <wp:anchor distT="0" distB="0" distL="114300" distR="114300" simplePos="0" relativeHeight="251675648" behindDoc="0" locked="0" layoutInCell="1" allowOverlap="1" wp14:anchorId="3D3E43E7" wp14:editId="18BFB85B">
            <wp:simplePos x="0" y="0"/>
            <wp:positionH relativeFrom="column">
              <wp:posOffset>2202815</wp:posOffset>
            </wp:positionH>
            <wp:positionV relativeFrom="paragraph">
              <wp:posOffset>133350</wp:posOffset>
            </wp:positionV>
            <wp:extent cx="1487170" cy="8229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822960"/>
                    </a:xfrm>
                    <a:prstGeom prst="rect">
                      <a:avLst/>
                    </a:prstGeom>
                    <a:noFill/>
                    <a:ln>
                      <a:noFill/>
                    </a:ln>
                  </pic:spPr>
                </pic:pic>
              </a:graphicData>
            </a:graphic>
          </wp:anchor>
        </w:drawing>
      </w:r>
    </w:p>
    <w:p w14:paraId="7A83FCF4" w14:textId="77777777" w:rsidR="002F3A1D" w:rsidRDefault="002F3A1D" w:rsidP="002F3A1D">
      <w:pPr>
        <w:suppressAutoHyphens/>
        <w:adjustRightInd w:val="0"/>
        <w:ind w:right="49"/>
        <w:jc w:val="center"/>
        <w:rPr>
          <w:b/>
          <w:sz w:val="28"/>
          <w:szCs w:val="28"/>
          <w:lang w:val="vi-VN"/>
        </w:rPr>
      </w:pPr>
    </w:p>
    <w:p w14:paraId="348C14FA" w14:textId="77777777" w:rsidR="002F3A1D" w:rsidRPr="00032172" w:rsidRDefault="002F3A1D" w:rsidP="002F3A1D">
      <w:pPr>
        <w:suppressAutoHyphens/>
        <w:adjustRightInd w:val="0"/>
        <w:ind w:right="49"/>
        <w:jc w:val="center"/>
        <w:rPr>
          <w:b/>
          <w:sz w:val="28"/>
          <w:szCs w:val="28"/>
          <w:lang w:val="vi-VN"/>
        </w:rPr>
      </w:pPr>
    </w:p>
    <w:p w14:paraId="7D0D89DE" w14:textId="77777777" w:rsidR="002F3A1D" w:rsidRPr="00032172" w:rsidRDefault="002F3A1D" w:rsidP="002F3A1D">
      <w:pPr>
        <w:suppressAutoHyphens/>
        <w:adjustRightInd w:val="0"/>
        <w:ind w:right="49" w:firstLine="720"/>
        <w:jc w:val="center"/>
        <w:rPr>
          <w:b/>
          <w:sz w:val="28"/>
          <w:szCs w:val="28"/>
          <w:lang w:val="vi-VN"/>
        </w:rPr>
      </w:pPr>
    </w:p>
    <w:p w14:paraId="0B6EFBB1" w14:textId="77777777" w:rsidR="002F3A1D" w:rsidRPr="00032172" w:rsidRDefault="002F3A1D" w:rsidP="002F3A1D">
      <w:pPr>
        <w:suppressAutoHyphens/>
        <w:adjustRightInd w:val="0"/>
        <w:ind w:right="49" w:hanging="142"/>
        <w:jc w:val="center"/>
        <w:rPr>
          <w:b/>
          <w:sz w:val="28"/>
          <w:szCs w:val="28"/>
          <w:lang w:val="vi-VN"/>
        </w:rPr>
      </w:pPr>
    </w:p>
    <w:p w14:paraId="3BBA7A76" w14:textId="77777777" w:rsidR="002F3A1D" w:rsidRPr="00032172" w:rsidRDefault="002F3A1D" w:rsidP="002F3A1D">
      <w:pPr>
        <w:suppressAutoHyphens/>
        <w:adjustRightInd w:val="0"/>
        <w:ind w:right="49" w:hanging="142"/>
        <w:jc w:val="center"/>
        <w:rPr>
          <w:b/>
          <w:sz w:val="28"/>
          <w:szCs w:val="28"/>
          <w:lang w:val="vi-VN"/>
        </w:rPr>
      </w:pPr>
    </w:p>
    <w:p w14:paraId="7BF8CD71" w14:textId="77777777" w:rsidR="002F3A1D" w:rsidRPr="00032172" w:rsidRDefault="002F3A1D" w:rsidP="002F3A1D">
      <w:pPr>
        <w:suppressAutoHyphens/>
        <w:adjustRightInd w:val="0"/>
        <w:ind w:right="49" w:hanging="142"/>
        <w:jc w:val="center"/>
        <w:rPr>
          <w:b/>
          <w:sz w:val="28"/>
          <w:szCs w:val="28"/>
          <w:lang w:val="vi-VN"/>
        </w:rPr>
      </w:pPr>
    </w:p>
    <w:p w14:paraId="12EE5A52" w14:textId="77777777" w:rsidR="002F3A1D" w:rsidRPr="00032172" w:rsidRDefault="002F3A1D" w:rsidP="002F3A1D">
      <w:pPr>
        <w:suppressAutoHyphens/>
        <w:adjustRightInd w:val="0"/>
        <w:ind w:right="49" w:hanging="142"/>
        <w:jc w:val="center"/>
        <w:rPr>
          <w:b/>
          <w:sz w:val="28"/>
          <w:szCs w:val="28"/>
          <w:lang w:val="vi-VN"/>
        </w:rPr>
      </w:pPr>
    </w:p>
    <w:p w14:paraId="78AF310B" w14:textId="3585DDB2" w:rsidR="002F3A1D" w:rsidRPr="002F3A1D" w:rsidRDefault="002F3A1D" w:rsidP="002F3A1D">
      <w:pPr>
        <w:suppressAutoHyphens/>
        <w:adjustRightInd w:val="0"/>
        <w:ind w:right="49" w:hanging="142"/>
        <w:jc w:val="center"/>
        <w:rPr>
          <w:b/>
          <w:sz w:val="28"/>
          <w:szCs w:val="28"/>
        </w:rPr>
      </w:pPr>
      <w:r>
        <w:rPr>
          <w:b/>
          <w:sz w:val="28"/>
          <w:szCs w:val="28"/>
          <w:lang w:val="vi-VN"/>
        </w:rPr>
        <w:t>HUỲNH MINH HẢI</w:t>
      </w:r>
      <w:r>
        <w:rPr>
          <w:b/>
          <w:sz w:val="28"/>
          <w:szCs w:val="28"/>
        </w:rPr>
        <w:t xml:space="preserve"> - 51800373</w:t>
      </w:r>
    </w:p>
    <w:p w14:paraId="73F96855" w14:textId="77777777" w:rsidR="002F3A1D" w:rsidRPr="00032172" w:rsidRDefault="002F3A1D" w:rsidP="002F3A1D">
      <w:pPr>
        <w:pStyle w:val="BodyText"/>
        <w:ind w:right="49"/>
        <w:jc w:val="center"/>
        <w:rPr>
          <w:sz w:val="28"/>
          <w:lang w:val="vi-VN"/>
        </w:rPr>
      </w:pPr>
    </w:p>
    <w:p w14:paraId="4224701A" w14:textId="77777777" w:rsidR="002F3A1D" w:rsidRPr="00032172" w:rsidRDefault="002F3A1D" w:rsidP="002F3A1D">
      <w:pPr>
        <w:pStyle w:val="BodyText"/>
        <w:ind w:right="49"/>
        <w:jc w:val="center"/>
        <w:rPr>
          <w:sz w:val="28"/>
          <w:lang w:val="vi-VN"/>
        </w:rPr>
      </w:pPr>
    </w:p>
    <w:p w14:paraId="0AED6C97" w14:textId="77777777" w:rsidR="002F3A1D" w:rsidRPr="00032172" w:rsidRDefault="002F3A1D" w:rsidP="002F3A1D">
      <w:pPr>
        <w:pStyle w:val="BodyText"/>
        <w:ind w:right="49"/>
        <w:jc w:val="center"/>
        <w:rPr>
          <w:sz w:val="28"/>
          <w:lang w:val="vi-VN"/>
        </w:rPr>
      </w:pPr>
    </w:p>
    <w:p w14:paraId="516B99D9" w14:textId="77777777" w:rsidR="002F3A1D" w:rsidRPr="00032172" w:rsidRDefault="002F3A1D" w:rsidP="002F3A1D">
      <w:pPr>
        <w:pStyle w:val="BodyText"/>
        <w:ind w:right="49"/>
        <w:jc w:val="center"/>
        <w:rPr>
          <w:sz w:val="8"/>
          <w:lang w:val="vi-VN"/>
        </w:rPr>
      </w:pPr>
    </w:p>
    <w:p w14:paraId="27F9EE21" w14:textId="5EC9742A" w:rsidR="002F3A1D" w:rsidRPr="002F3A1D" w:rsidRDefault="002F3A1D" w:rsidP="002F3A1D">
      <w:pPr>
        <w:ind w:right="49"/>
        <w:jc w:val="center"/>
        <w:rPr>
          <w:b/>
          <w:sz w:val="48"/>
          <w:szCs w:val="48"/>
        </w:rPr>
      </w:pPr>
      <w:r>
        <w:rPr>
          <w:b/>
          <w:sz w:val="48"/>
          <w:szCs w:val="48"/>
        </w:rPr>
        <w:t>XÂY DỰNG ỨNG DỤNG WEB QUẢN LÝ LỊCH ĐẶT SÂN BÓNG ĐÁ</w:t>
      </w:r>
    </w:p>
    <w:p w14:paraId="3A3128BA" w14:textId="12AB8192" w:rsidR="002F3A1D" w:rsidRPr="00032172" w:rsidRDefault="002F3A1D" w:rsidP="002F3A1D">
      <w:pPr>
        <w:ind w:right="49"/>
        <w:jc w:val="center"/>
        <w:rPr>
          <w:sz w:val="48"/>
          <w:lang w:val="vi-VN"/>
        </w:rPr>
      </w:pPr>
    </w:p>
    <w:p w14:paraId="0AF43F04" w14:textId="77777777" w:rsidR="002F3A1D" w:rsidRPr="00032172" w:rsidRDefault="002F3A1D" w:rsidP="002F3A1D">
      <w:pPr>
        <w:pStyle w:val="BodyText"/>
        <w:ind w:right="49"/>
        <w:jc w:val="center"/>
        <w:rPr>
          <w:sz w:val="50"/>
          <w:lang w:val="vi-VN"/>
        </w:rPr>
      </w:pPr>
    </w:p>
    <w:p w14:paraId="57222EF4" w14:textId="77777777" w:rsidR="002F3A1D" w:rsidRPr="00032172" w:rsidRDefault="002F3A1D" w:rsidP="002F3A1D">
      <w:pPr>
        <w:pStyle w:val="BodyText"/>
        <w:ind w:right="49"/>
        <w:jc w:val="center"/>
        <w:rPr>
          <w:sz w:val="50"/>
          <w:lang w:val="vi-VN"/>
        </w:rPr>
      </w:pPr>
    </w:p>
    <w:p w14:paraId="557030D0" w14:textId="77777777" w:rsidR="002F3A1D" w:rsidRPr="00032172" w:rsidRDefault="002F3A1D" w:rsidP="002F3A1D">
      <w:pPr>
        <w:pStyle w:val="BodyText"/>
        <w:ind w:right="49"/>
        <w:jc w:val="center"/>
        <w:rPr>
          <w:lang w:val="vi-VN"/>
        </w:rPr>
      </w:pPr>
    </w:p>
    <w:p w14:paraId="4C0D8429" w14:textId="27C18BEB" w:rsidR="002F3A1D" w:rsidRPr="00B07C73" w:rsidRDefault="002F3A1D" w:rsidP="002F3A1D">
      <w:pPr>
        <w:tabs>
          <w:tab w:val="left" w:pos="7830"/>
        </w:tabs>
        <w:ind w:right="49"/>
        <w:jc w:val="center"/>
        <w:rPr>
          <w:b/>
          <w:sz w:val="44"/>
          <w:szCs w:val="44"/>
        </w:rPr>
      </w:pPr>
      <w:r>
        <w:rPr>
          <w:b/>
          <w:sz w:val="44"/>
          <w:szCs w:val="44"/>
        </w:rPr>
        <w:t>DỰ ÁN CÔNG NGHỆ THÔNG TIN 2</w:t>
      </w:r>
    </w:p>
    <w:p w14:paraId="3D94089D" w14:textId="5246E58F" w:rsidR="002F3A1D" w:rsidRPr="00032172" w:rsidRDefault="002F3A1D" w:rsidP="002F3A1D">
      <w:pPr>
        <w:ind w:right="49"/>
        <w:jc w:val="center"/>
        <w:rPr>
          <w:sz w:val="44"/>
          <w:szCs w:val="44"/>
          <w:lang w:val="vi-VN"/>
        </w:rPr>
      </w:pPr>
    </w:p>
    <w:p w14:paraId="731B4234" w14:textId="4D3E56CB" w:rsidR="002F3A1D" w:rsidRPr="002F3A1D" w:rsidRDefault="002F3A1D" w:rsidP="002F3A1D">
      <w:pPr>
        <w:pStyle w:val="BodyText"/>
        <w:tabs>
          <w:tab w:val="left" w:pos="3919"/>
        </w:tabs>
        <w:ind w:right="49"/>
        <w:jc w:val="center"/>
        <w:rPr>
          <w:rFonts w:ascii="Times New Roman" w:hAnsi="Times New Roman" w:cs="Times New Roman"/>
          <w:b/>
          <w:bCs/>
          <w:sz w:val="44"/>
          <w:szCs w:val="44"/>
        </w:rPr>
      </w:pPr>
      <w:r w:rsidRPr="002F3A1D">
        <w:rPr>
          <w:rFonts w:ascii="Times New Roman" w:hAnsi="Times New Roman" w:cs="Times New Roman"/>
          <w:b/>
          <w:bCs/>
          <w:sz w:val="44"/>
          <w:szCs w:val="44"/>
        </w:rPr>
        <w:t>KỸ THUẬT PHẦN MỀM</w:t>
      </w:r>
    </w:p>
    <w:p w14:paraId="77C7B68E" w14:textId="04F9F4E3" w:rsidR="002F3A1D" w:rsidRPr="00032172" w:rsidRDefault="002F3A1D" w:rsidP="002F3A1D">
      <w:pPr>
        <w:ind w:right="49"/>
        <w:jc w:val="center"/>
        <w:rPr>
          <w:sz w:val="44"/>
          <w:szCs w:val="44"/>
          <w:lang w:val="vi-VN"/>
        </w:rPr>
      </w:pPr>
    </w:p>
    <w:p w14:paraId="43B3548E" w14:textId="77777777" w:rsidR="002F3A1D" w:rsidRPr="00032172" w:rsidRDefault="002F3A1D" w:rsidP="002F3A1D">
      <w:pPr>
        <w:ind w:right="49"/>
        <w:jc w:val="center"/>
        <w:rPr>
          <w:sz w:val="26"/>
          <w:lang w:val="vi-VN"/>
        </w:rPr>
      </w:pPr>
    </w:p>
    <w:p w14:paraId="51BFA5E0" w14:textId="77777777" w:rsidR="002F3A1D" w:rsidRDefault="002F3A1D" w:rsidP="002F3A1D">
      <w:pPr>
        <w:ind w:right="49"/>
        <w:jc w:val="center"/>
        <w:rPr>
          <w:sz w:val="26"/>
          <w:lang w:val="vi-VN"/>
        </w:rPr>
      </w:pPr>
    </w:p>
    <w:p w14:paraId="404B577E" w14:textId="77777777" w:rsidR="002F3A1D" w:rsidRPr="00032172" w:rsidRDefault="002F3A1D" w:rsidP="002F3A1D">
      <w:pPr>
        <w:ind w:right="49"/>
        <w:jc w:val="center"/>
        <w:rPr>
          <w:sz w:val="26"/>
          <w:lang w:val="vi-VN"/>
        </w:rPr>
      </w:pPr>
    </w:p>
    <w:p w14:paraId="256863CD" w14:textId="77777777" w:rsidR="002F3A1D" w:rsidRPr="00032172" w:rsidRDefault="002F3A1D" w:rsidP="002F3A1D">
      <w:pPr>
        <w:ind w:right="49"/>
        <w:jc w:val="center"/>
        <w:rPr>
          <w:sz w:val="26"/>
          <w:lang w:val="vi-VN"/>
        </w:rPr>
      </w:pPr>
    </w:p>
    <w:p w14:paraId="58A57BF2" w14:textId="5A5C0815" w:rsidR="00386B1D" w:rsidRPr="002F3A1D" w:rsidRDefault="002F3A1D" w:rsidP="002F3A1D">
      <w:pPr>
        <w:suppressAutoHyphens/>
        <w:autoSpaceDE w:val="0"/>
        <w:autoSpaceDN w:val="0"/>
        <w:adjustRightInd w:val="0"/>
        <w:jc w:val="center"/>
        <w:rPr>
          <w:b/>
          <w:bCs/>
          <w:iCs/>
          <w:sz w:val="28"/>
          <w:szCs w:val="28"/>
        </w:rPr>
        <w:sectPr w:rsidR="00386B1D" w:rsidRPr="002F3A1D" w:rsidSect="00221F91">
          <w:headerReference w:type="default" r:id="rId9"/>
          <w:pgSz w:w="12240" w:h="15840"/>
          <w:pgMar w:top="1985" w:right="1134" w:bottom="1701" w:left="1985" w:header="720" w:footer="720" w:gutter="0"/>
          <w:cols w:space="720"/>
          <w:docGrid w:linePitch="360"/>
        </w:sectPr>
      </w:pPr>
      <w:r w:rsidRPr="00032172">
        <w:rPr>
          <w:b/>
          <w:sz w:val="28"/>
          <w:lang w:val="vi-VN"/>
        </w:rPr>
        <w:t>THÀNH PH</w:t>
      </w:r>
      <w:r>
        <w:rPr>
          <w:b/>
          <w:sz w:val="28"/>
          <w:lang w:val="vi-VN"/>
        </w:rPr>
        <w:t xml:space="preserve">Ố HỒ CHÍ MINH, NĂM </w:t>
      </w:r>
      <w:r>
        <w:rPr>
          <w:b/>
          <w:sz w:val="28"/>
        </w:rPr>
        <w:t xml:space="preserve"> 2022</w:t>
      </w:r>
    </w:p>
    <w:p w14:paraId="1CADE5DA" w14:textId="1263027E" w:rsidR="002F3A1D" w:rsidRPr="00032172" w:rsidRDefault="002F3A1D" w:rsidP="002F3A1D">
      <w:pPr>
        <w:ind w:right="49"/>
        <w:jc w:val="center"/>
        <w:rPr>
          <w:sz w:val="28"/>
          <w:szCs w:val="28"/>
          <w:lang w:val="vi-VN"/>
        </w:rPr>
      </w:pPr>
      <w:r w:rsidRPr="00032172">
        <w:rPr>
          <w:sz w:val="28"/>
          <w:szCs w:val="28"/>
          <w:lang w:val="vi-VN"/>
        </w:rPr>
        <w:lastRenderedPageBreak/>
        <w:t xml:space="preserve">TỔNG LIÊN </w:t>
      </w:r>
      <w:r>
        <w:rPr>
          <w:sz w:val="28"/>
          <w:szCs w:val="28"/>
          <w:lang w:val="vi-VN"/>
        </w:rPr>
        <w:t>ĐOÀN LAO ĐỘNG VIỆT NAM</w:t>
      </w:r>
    </w:p>
    <w:p w14:paraId="56579A62" w14:textId="16040F21" w:rsidR="002F3A1D" w:rsidRPr="00032172" w:rsidRDefault="002F3A1D" w:rsidP="002F3A1D">
      <w:pPr>
        <w:spacing w:before="3"/>
        <w:ind w:right="49"/>
        <w:jc w:val="center"/>
        <w:rPr>
          <w:sz w:val="28"/>
          <w:szCs w:val="28"/>
          <w:lang w:val="vi-VN"/>
        </w:rPr>
      </w:pPr>
      <w:r>
        <w:rPr>
          <w:b/>
          <w:sz w:val="28"/>
          <w:szCs w:val="28"/>
          <w:lang w:val="vi-VN"/>
        </w:rPr>
        <w:t>TRƯỜNG ĐẠI HỌC TÔN ĐỨC THẮNG</w:t>
      </w:r>
    </w:p>
    <w:p w14:paraId="79CA98A9" w14:textId="286C444C" w:rsidR="002F3A1D" w:rsidRDefault="002F3A1D" w:rsidP="002F3A1D">
      <w:pPr>
        <w:spacing w:before="4"/>
        <w:ind w:right="49"/>
        <w:jc w:val="center"/>
        <w:rPr>
          <w:b/>
          <w:sz w:val="28"/>
          <w:szCs w:val="28"/>
          <w:lang w:val="vi-VN"/>
        </w:rPr>
      </w:pPr>
      <w:r>
        <w:rPr>
          <w:b/>
          <w:sz w:val="28"/>
          <w:szCs w:val="28"/>
          <w:lang w:val="vi-VN"/>
        </w:rPr>
        <w:t>KHOA CÔNG NGHỆ THÔNG TIN</w:t>
      </w:r>
    </w:p>
    <w:p w14:paraId="5C84CDB5" w14:textId="77777777" w:rsidR="002F3A1D" w:rsidRPr="00032172" w:rsidRDefault="002F3A1D" w:rsidP="002F3A1D">
      <w:pPr>
        <w:spacing w:before="4"/>
        <w:ind w:right="49"/>
        <w:jc w:val="center"/>
        <w:rPr>
          <w:sz w:val="28"/>
          <w:szCs w:val="28"/>
          <w:lang w:val="vi-VN"/>
        </w:rPr>
      </w:pPr>
    </w:p>
    <w:p w14:paraId="6C4F7D48" w14:textId="77777777" w:rsidR="002F3A1D" w:rsidRPr="00032172" w:rsidRDefault="002F3A1D" w:rsidP="002F3A1D">
      <w:pPr>
        <w:pStyle w:val="BodyText"/>
        <w:spacing w:before="7"/>
        <w:ind w:right="49"/>
        <w:jc w:val="center"/>
        <w:rPr>
          <w:sz w:val="19"/>
          <w:lang w:val="vi-VN"/>
        </w:rPr>
      </w:pPr>
      <w:r w:rsidRPr="00032172">
        <w:rPr>
          <w:noProof/>
        </w:rPr>
        <w:drawing>
          <wp:inline distT="0" distB="0" distL="0" distR="0" wp14:anchorId="48169197" wp14:editId="24DC33E9">
            <wp:extent cx="1487606" cy="8235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5561" cy="839043"/>
                    </a:xfrm>
                    <a:prstGeom prst="rect">
                      <a:avLst/>
                    </a:prstGeom>
                    <a:noFill/>
                    <a:ln>
                      <a:noFill/>
                    </a:ln>
                  </pic:spPr>
                </pic:pic>
              </a:graphicData>
            </a:graphic>
          </wp:inline>
        </w:drawing>
      </w:r>
    </w:p>
    <w:p w14:paraId="408636F5" w14:textId="77777777" w:rsidR="002F3A1D" w:rsidRPr="00032172" w:rsidRDefault="002F3A1D" w:rsidP="002F3A1D">
      <w:pPr>
        <w:pStyle w:val="BodyText"/>
        <w:ind w:right="49"/>
        <w:jc w:val="center"/>
        <w:rPr>
          <w:sz w:val="28"/>
          <w:lang w:val="vi-VN"/>
        </w:rPr>
      </w:pPr>
    </w:p>
    <w:p w14:paraId="5DF886BB" w14:textId="2E1D7C1B" w:rsidR="002F3A1D" w:rsidRPr="00032172" w:rsidRDefault="002F3A1D" w:rsidP="002F3A1D">
      <w:pPr>
        <w:pStyle w:val="BodyText"/>
        <w:ind w:right="49"/>
        <w:jc w:val="center"/>
        <w:rPr>
          <w:sz w:val="16"/>
          <w:lang w:val="vi-VN"/>
        </w:rPr>
      </w:pPr>
    </w:p>
    <w:p w14:paraId="2255902C" w14:textId="77777777" w:rsidR="002F3A1D" w:rsidRPr="00032172" w:rsidRDefault="002F3A1D" w:rsidP="002F3A1D">
      <w:pPr>
        <w:pStyle w:val="BodyText"/>
        <w:spacing w:before="1"/>
        <w:ind w:right="49"/>
        <w:jc w:val="center"/>
        <w:rPr>
          <w:sz w:val="38"/>
          <w:lang w:val="vi-VN"/>
        </w:rPr>
      </w:pPr>
    </w:p>
    <w:p w14:paraId="6457B6F4" w14:textId="4FA04693" w:rsidR="002F3A1D" w:rsidRPr="00032172" w:rsidRDefault="002F3A1D" w:rsidP="002F3A1D">
      <w:pPr>
        <w:suppressAutoHyphens/>
        <w:adjustRightInd w:val="0"/>
        <w:ind w:right="49" w:hanging="142"/>
        <w:jc w:val="center"/>
        <w:rPr>
          <w:sz w:val="28"/>
          <w:szCs w:val="28"/>
          <w:lang w:val="vi-VN"/>
        </w:rPr>
      </w:pPr>
      <w:r>
        <w:rPr>
          <w:b/>
          <w:sz w:val="28"/>
          <w:szCs w:val="28"/>
          <w:lang w:val="vi-VN"/>
        </w:rPr>
        <w:t>HUỲNH MINH HẢI</w:t>
      </w:r>
      <w:r>
        <w:rPr>
          <w:b/>
          <w:sz w:val="28"/>
          <w:szCs w:val="28"/>
        </w:rPr>
        <w:t xml:space="preserve"> - 51800373</w:t>
      </w:r>
    </w:p>
    <w:p w14:paraId="1412A328" w14:textId="77777777" w:rsidR="002F3A1D" w:rsidRPr="00032172" w:rsidRDefault="002F3A1D" w:rsidP="002F3A1D">
      <w:pPr>
        <w:pStyle w:val="BodyText"/>
        <w:ind w:right="49"/>
        <w:jc w:val="center"/>
        <w:rPr>
          <w:sz w:val="28"/>
          <w:lang w:val="vi-VN"/>
        </w:rPr>
      </w:pPr>
    </w:p>
    <w:p w14:paraId="2A09FA51" w14:textId="77777777" w:rsidR="002F3A1D" w:rsidRPr="00032172" w:rsidRDefault="002F3A1D" w:rsidP="002F3A1D">
      <w:pPr>
        <w:pStyle w:val="BodyText"/>
        <w:ind w:right="49"/>
        <w:jc w:val="center"/>
        <w:rPr>
          <w:sz w:val="28"/>
          <w:lang w:val="vi-VN"/>
        </w:rPr>
      </w:pPr>
    </w:p>
    <w:p w14:paraId="5BD4C586" w14:textId="77777777" w:rsidR="002F3A1D" w:rsidRPr="00032172" w:rsidRDefault="002F3A1D" w:rsidP="002F3A1D">
      <w:pPr>
        <w:pStyle w:val="BodyText"/>
        <w:ind w:right="49"/>
        <w:jc w:val="center"/>
        <w:rPr>
          <w:sz w:val="28"/>
          <w:lang w:val="vi-VN"/>
        </w:rPr>
      </w:pPr>
    </w:p>
    <w:p w14:paraId="0CAA8631" w14:textId="0603FE6D" w:rsidR="002F3A1D" w:rsidRPr="002F3A1D" w:rsidRDefault="002F3A1D" w:rsidP="002F3A1D">
      <w:pPr>
        <w:tabs>
          <w:tab w:val="left" w:pos="7830"/>
        </w:tabs>
        <w:spacing w:before="251" w:line="364" w:lineRule="auto"/>
        <w:ind w:right="49"/>
        <w:jc w:val="center"/>
        <w:rPr>
          <w:b/>
          <w:sz w:val="44"/>
          <w:szCs w:val="44"/>
        </w:rPr>
      </w:pPr>
      <w:r>
        <w:rPr>
          <w:b/>
          <w:sz w:val="44"/>
          <w:szCs w:val="44"/>
        </w:rPr>
        <w:t>XÂY DỰNG ỨNG DỤNG WEB QUẢN LÝ LỊCH ĐẶT SÂN BÓNG ĐÁ</w:t>
      </w:r>
    </w:p>
    <w:p w14:paraId="04EAB77B" w14:textId="0BBAA643" w:rsidR="002F3A1D" w:rsidRPr="00032172" w:rsidRDefault="002F3A1D" w:rsidP="002F3A1D">
      <w:pPr>
        <w:tabs>
          <w:tab w:val="left" w:pos="7830"/>
        </w:tabs>
        <w:spacing w:line="496" w:lineRule="exact"/>
        <w:ind w:right="49"/>
        <w:jc w:val="center"/>
        <w:rPr>
          <w:sz w:val="44"/>
          <w:lang w:val="vi-VN"/>
        </w:rPr>
      </w:pPr>
    </w:p>
    <w:p w14:paraId="3B8DAD92" w14:textId="77777777" w:rsidR="002F3A1D" w:rsidRPr="00032172" w:rsidRDefault="002F3A1D" w:rsidP="002F3A1D">
      <w:pPr>
        <w:pStyle w:val="BodyText"/>
        <w:ind w:right="49"/>
        <w:jc w:val="center"/>
        <w:rPr>
          <w:sz w:val="50"/>
          <w:lang w:val="vi-VN"/>
        </w:rPr>
      </w:pPr>
    </w:p>
    <w:p w14:paraId="4548833E" w14:textId="4C812B7D" w:rsidR="002F3A1D" w:rsidRDefault="002F3A1D" w:rsidP="002F3A1D">
      <w:pPr>
        <w:spacing w:before="120" w:line="276" w:lineRule="auto"/>
        <w:ind w:right="49"/>
        <w:jc w:val="center"/>
        <w:rPr>
          <w:b/>
          <w:sz w:val="40"/>
          <w:szCs w:val="40"/>
          <w:lang w:val="vi-VN"/>
        </w:rPr>
      </w:pPr>
      <w:r>
        <w:rPr>
          <w:b/>
          <w:sz w:val="40"/>
          <w:szCs w:val="40"/>
          <w:lang w:val="vi-VN"/>
        </w:rPr>
        <w:t xml:space="preserve">DỰ ÁN CÔNG NGHỆ THÔNG TIN </w:t>
      </w:r>
      <w:r w:rsidRPr="00B07C73">
        <w:rPr>
          <w:b/>
          <w:sz w:val="40"/>
          <w:szCs w:val="40"/>
          <w:lang w:val="vi-VN"/>
        </w:rPr>
        <w:t xml:space="preserve">2 </w:t>
      </w:r>
    </w:p>
    <w:p w14:paraId="09DFCD20" w14:textId="636C6FB7" w:rsidR="002F3A1D" w:rsidRPr="00032172" w:rsidRDefault="002F3A1D" w:rsidP="002F3A1D">
      <w:pPr>
        <w:spacing w:before="120" w:line="276" w:lineRule="auto"/>
        <w:ind w:right="49"/>
        <w:jc w:val="center"/>
        <w:rPr>
          <w:sz w:val="40"/>
          <w:szCs w:val="20"/>
          <w:lang w:val="vi-VN"/>
        </w:rPr>
      </w:pPr>
    </w:p>
    <w:p w14:paraId="69CCF1CE" w14:textId="4E5FD539" w:rsidR="002F3A1D" w:rsidRPr="00032172" w:rsidRDefault="002F3A1D" w:rsidP="002F3A1D">
      <w:pPr>
        <w:tabs>
          <w:tab w:val="left" w:pos="7830"/>
        </w:tabs>
        <w:spacing w:before="120" w:line="276" w:lineRule="auto"/>
        <w:ind w:right="49"/>
        <w:jc w:val="center"/>
        <w:rPr>
          <w:b/>
          <w:sz w:val="40"/>
          <w:szCs w:val="40"/>
          <w:lang w:val="vi-VN"/>
        </w:rPr>
      </w:pPr>
      <w:r>
        <w:rPr>
          <w:b/>
          <w:sz w:val="40"/>
          <w:szCs w:val="40"/>
          <w:lang w:val="vi-VN"/>
        </w:rPr>
        <w:t>KỸ THUẬT PHẦN MỀM</w:t>
      </w:r>
    </w:p>
    <w:p w14:paraId="766559FA" w14:textId="74362AE3" w:rsidR="002F3A1D" w:rsidRPr="00032172" w:rsidRDefault="002F3A1D" w:rsidP="002F3A1D">
      <w:pPr>
        <w:spacing w:before="120" w:line="276" w:lineRule="auto"/>
        <w:ind w:right="49"/>
        <w:jc w:val="center"/>
        <w:rPr>
          <w:sz w:val="40"/>
          <w:szCs w:val="20"/>
          <w:lang w:val="vi-VN"/>
        </w:rPr>
      </w:pPr>
    </w:p>
    <w:p w14:paraId="2939CC79" w14:textId="77777777" w:rsidR="002F3A1D" w:rsidRPr="00032172" w:rsidRDefault="002F3A1D" w:rsidP="002F3A1D">
      <w:pPr>
        <w:tabs>
          <w:tab w:val="center" w:pos="4730"/>
        </w:tabs>
        <w:ind w:right="49"/>
        <w:rPr>
          <w:sz w:val="20"/>
          <w:lang w:val="vi-VN"/>
        </w:rPr>
      </w:pPr>
    </w:p>
    <w:p w14:paraId="29661327" w14:textId="478C32DC" w:rsidR="002F3A1D" w:rsidRPr="00032172" w:rsidRDefault="002F3A1D" w:rsidP="002F3A1D">
      <w:pPr>
        <w:tabs>
          <w:tab w:val="center" w:pos="4730"/>
        </w:tabs>
        <w:ind w:right="49"/>
        <w:jc w:val="center"/>
        <w:rPr>
          <w:sz w:val="28"/>
          <w:szCs w:val="28"/>
        </w:rPr>
      </w:pPr>
      <w:r w:rsidRPr="00032172">
        <w:rPr>
          <w:sz w:val="28"/>
          <w:szCs w:val="28"/>
          <w:lang w:val="vi-VN"/>
        </w:rPr>
        <w:t>Người hướng dẫn</w:t>
      </w:r>
    </w:p>
    <w:p w14:paraId="3EB532D3" w14:textId="4CF18104" w:rsidR="002F3A1D" w:rsidRPr="002F3A1D" w:rsidRDefault="002F3A1D" w:rsidP="002F3A1D">
      <w:pPr>
        <w:tabs>
          <w:tab w:val="center" w:pos="4730"/>
        </w:tabs>
        <w:ind w:right="49"/>
        <w:jc w:val="center"/>
        <w:rPr>
          <w:b/>
          <w:sz w:val="28"/>
          <w:szCs w:val="28"/>
        </w:rPr>
      </w:pPr>
      <w:r w:rsidRPr="00032172">
        <w:rPr>
          <w:b/>
          <w:sz w:val="28"/>
          <w:szCs w:val="28"/>
        </w:rPr>
        <w:t>T</w:t>
      </w:r>
      <w:r w:rsidRPr="00032172">
        <w:rPr>
          <w:b/>
          <w:sz w:val="28"/>
          <w:szCs w:val="28"/>
          <w:lang w:val="vi-VN"/>
        </w:rPr>
        <w:t xml:space="preserve">S. </w:t>
      </w:r>
      <w:r>
        <w:rPr>
          <w:b/>
          <w:sz w:val="28"/>
          <w:szCs w:val="28"/>
        </w:rPr>
        <w:t>Dương Hữu Phúc</w:t>
      </w:r>
    </w:p>
    <w:p w14:paraId="486BA603" w14:textId="77777777" w:rsidR="002F3A1D" w:rsidRDefault="002F3A1D" w:rsidP="002F3A1D">
      <w:pPr>
        <w:tabs>
          <w:tab w:val="center" w:pos="4730"/>
        </w:tabs>
        <w:ind w:right="49"/>
        <w:jc w:val="center"/>
        <w:rPr>
          <w:sz w:val="26"/>
        </w:rPr>
      </w:pPr>
    </w:p>
    <w:p w14:paraId="64CCA75D" w14:textId="77777777" w:rsidR="002F3A1D" w:rsidRDefault="002F3A1D" w:rsidP="002F3A1D">
      <w:pPr>
        <w:tabs>
          <w:tab w:val="center" w:pos="4730"/>
        </w:tabs>
        <w:ind w:right="49"/>
        <w:jc w:val="center"/>
        <w:rPr>
          <w:sz w:val="26"/>
        </w:rPr>
      </w:pPr>
    </w:p>
    <w:p w14:paraId="1A3D98AB" w14:textId="6C1476AB" w:rsidR="002F3A1D" w:rsidRPr="000F365E" w:rsidRDefault="002F3A1D" w:rsidP="000F365E">
      <w:pPr>
        <w:jc w:val="center"/>
        <w:rPr>
          <w:b/>
          <w:sz w:val="28"/>
          <w:szCs w:val="28"/>
        </w:rPr>
      </w:pPr>
      <w:r w:rsidRPr="000F365E">
        <w:rPr>
          <w:b/>
          <w:sz w:val="28"/>
          <w:szCs w:val="28"/>
          <w:lang w:val="vi-VN"/>
        </w:rPr>
        <w:t>THÀNH PH</w:t>
      </w:r>
      <w:r w:rsidR="007704BE" w:rsidRPr="000F365E">
        <w:rPr>
          <w:b/>
          <w:sz w:val="28"/>
          <w:szCs w:val="28"/>
          <w:lang w:val="vi-VN"/>
        </w:rPr>
        <w:t>Ố HỒ CHÍ MINH, NĂM 202</w:t>
      </w:r>
      <w:r w:rsidR="007704BE" w:rsidRPr="000F365E">
        <w:rPr>
          <w:b/>
          <w:sz w:val="28"/>
          <w:szCs w:val="28"/>
        </w:rPr>
        <w:t>2</w:t>
      </w:r>
    </w:p>
    <w:p w14:paraId="00792EA2" w14:textId="77777777" w:rsidR="00BB2B2A" w:rsidRPr="00F87A2D" w:rsidRDefault="00BB2B2A" w:rsidP="00DD379F">
      <w:pPr>
        <w:pStyle w:val="Chng"/>
        <w:tabs>
          <w:tab w:val="clear" w:pos="6379"/>
        </w:tabs>
        <w:jc w:val="center"/>
        <w:rPr>
          <w:lang w:val="vi-VN"/>
        </w:rPr>
      </w:pPr>
      <w:bookmarkStart w:id="1" w:name="_Toc106825881"/>
      <w:r w:rsidRPr="00F87A2D">
        <w:rPr>
          <w:lang w:val="vi-VN"/>
        </w:rPr>
        <w:lastRenderedPageBreak/>
        <w:t>LỜI CẢM ƠN</w:t>
      </w:r>
      <w:bookmarkEnd w:id="1"/>
    </w:p>
    <w:p w14:paraId="0AFAE512" w14:textId="3C4459DC" w:rsidR="00386B1D" w:rsidRPr="00F87A2D" w:rsidRDefault="00DB5D41" w:rsidP="00FA549B">
      <w:pPr>
        <w:pStyle w:val="Nidungvnbn"/>
        <w:rPr>
          <w:bCs/>
        </w:rPr>
      </w:pPr>
      <w:r>
        <w:rPr>
          <w:bCs/>
        </w:rPr>
        <w:t xml:space="preserve"> Nhóm e</w:t>
      </w:r>
      <w:r w:rsidR="00386B1D" w:rsidRPr="00F87A2D">
        <w:rPr>
          <w:bCs/>
        </w:rPr>
        <w:t>m xin chân thành cảm ơn Thầy Dương Hữu Phúc – giảng viên hướng dẫn bộ môn Dự án công nghệ thông tin 2 đã nhiệt tình giúp đỡ cũng như giải đáp những thắc mắc của em trong suốt quá trình em thực hiện đồ án này. Nhờ có sự hướng dẫn, gợi ý tận tình của Thầy về những kiến thức, tài liệu và các kỹ năng liên quan mà em mới có thể hoàn thành được bài tiểu luận với đề tài “</w:t>
      </w:r>
      <w:r w:rsidR="00386B1D" w:rsidRPr="00F87A2D">
        <w:rPr>
          <w:bCs/>
          <w:i/>
        </w:rPr>
        <w:t>Xây dựng ứng dụng web quản lý lịch đặt sân bóng đá</w:t>
      </w:r>
      <w:r w:rsidR="00386B1D" w:rsidRPr="00F87A2D">
        <w:rPr>
          <w:bCs/>
        </w:rPr>
        <w:t>”.</w:t>
      </w:r>
    </w:p>
    <w:p w14:paraId="56329178" w14:textId="77777777" w:rsidR="00386B1D" w:rsidRPr="00F87A2D" w:rsidRDefault="00386B1D" w:rsidP="00FA549B">
      <w:pPr>
        <w:pStyle w:val="Nidungvnbn"/>
        <w:rPr>
          <w:bCs/>
        </w:rPr>
      </w:pPr>
      <w:r w:rsidRPr="00F87A2D">
        <w:rPr>
          <w:bCs/>
        </w:rPr>
        <w:t>Dĩ nhiên, với khả năng và kiến thức còn hạn hẹp, phần đồ án của em vẫn còn nhiều hạn chế và thiếu sót. Do vậy, em mong rằng sẽ nhận được những lời góp ý và đánh giá từ Thầy để bài tiểu luận của chúng em được hoàn thiện hơn.</w:t>
      </w:r>
    </w:p>
    <w:p w14:paraId="3FC7C76D" w14:textId="488963C5" w:rsidR="00E56344" w:rsidRDefault="00386B1D" w:rsidP="00FA549B">
      <w:pPr>
        <w:pStyle w:val="Nidungvnbn"/>
        <w:rPr>
          <w:bCs/>
        </w:rPr>
      </w:pPr>
      <w:r w:rsidRPr="00F87A2D">
        <w:rPr>
          <w:bCs/>
        </w:rPr>
        <w:t>Một lần nữa, em xin chân thành cảm ơn Thầy!</w:t>
      </w:r>
    </w:p>
    <w:p w14:paraId="59C55641" w14:textId="50AB3CAE" w:rsidR="00E56344" w:rsidRDefault="00E56344" w:rsidP="00FA549B">
      <w:pPr>
        <w:pStyle w:val="Nidungvnbn"/>
        <w:rPr>
          <w:bCs/>
        </w:rPr>
      </w:pPr>
    </w:p>
    <w:p w14:paraId="02C4CA8F" w14:textId="77694D54" w:rsidR="00E56344" w:rsidRDefault="00E56344" w:rsidP="00FA549B">
      <w:pPr>
        <w:pStyle w:val="Nidungvnbn"/>
        <w:rPr>
          <w:bCs/>
        </w:rPr>
      </w:pPr>
    </w:p>
    <w:p w14:paraId="0E8E5741" w14:textId="77777777" w:rsidR="00E56344" w:rsidRPr="00032172" w:rsidRDefault="00E56344" w:rsidP="00E56344">
      <w:pPr>
        <w:ind w:left="3600"/>
        <w:jc w:val="center"/>
        <w:rPr>
          <w:i/>
          <w:sz w:val="26"/>
          <w:szCs w:val="26"/>
          <w:lang w:val="vi-VN"/>
        </w:rPr>
      </w:pPr>
      <w:r w:rsidRPr="00032172">
        <w:rPr>
          <w:i/>
          <w:sz w:val="26"/>
          <w:szCs w:val="26"/>
          <w:lang w:val="vi-VN"/>
        </w:rPr>
        <w:t xml:space="preserve">TP. Hồ Chí Minh, ngày        tháng        năm 20     </w:t>
      </w:r>
    </w:p>
    <w:p w14:paraId="05B61EFA" w14:textId="77777777" w:rsidR="00E56344" w:rsidRPr="00032172" w:rsidRDefault="00E56344" w:rsidP="00E56344">
      <w:pPr>
        <w:ind w:left="3600"/>
        <w:jc w:val="center"/>
        <w:rPr>
          <w:i/>
          <w:sz w:val="26"/>
          <w:szCs w:val="26"/>
          <w:lang w:val="vi-VN"/>
        </w:rPr>
      </w:pPr>
      <w:r w:rsidRPr="00032172">
        <w:rPr>
          <w:i/>
          <w:sz w:val="26"/>
          <w:szCs w:val="26"/>
          <w:lang w:val="vi-VN"/>
        </w:rPr>
        <w:t>Tác giả</w:t>
      </w:r>
    </w:p>
    <w:p w14:paraId="36CEFF70" w14:textId="77777777" w:rsidR="00E56344" w:rsidRPr="00032172" w:rsidRDefault="00E56344" w:rsidP="00E56344">
      <w:pPr>
        <w:spacing w:after="120"/>
        <w:ind w:left="3211" w:firstLine="360"/>
        <w:jc w:val="center"/>
        <w:rPr>
          <w:i/>
          <w:sz w:val="26"/>
          <w:szCs w:val="26"/>
          <w:lang w:val="vi-VN"/>
        </w:rPr>
      </w:pPr>
      <w:r w:rsidRPr="00032172">
        <w:rPr>
          <w:i/>
          <w:sz w:val="26"/>
          <w:szCs w:val="26"/>
          <w:lang w:val="vi-VN"/>
        </w:rPr>
        <w:t>(Ký tên và ghi rõ họ tên)</w:t>
      </w:r>
    </w:p>
    <w:p w14:paraId="4615DC38" w14:textId="2CB8920D" w:rsidR="00BB2B2A" w:rsidRPr="00F87A2D" w:rsidRDefault="00BB2B2A" w:rsidP="00FA549B">
      <w:pPr>
        <w:pStyle w:val="Nidungvnbn"/>
        <w:rPr>
          <w:b/>
          <w:bCs/>
          <w:sz w:val="32"/>
          <w:szCs w:val="32"/>
          <w:lang w:val="vi-VN"/>
        </w:rPr>
      </w:pPr>
      <w:r w:rsidRPr="00F87A2D">
        <w:rPr>
          <w:b/>
          <w:bCs/>
          <w:sz w:val="32"/>
          <w:szCs w:val="32"/>
          <w:lang w:val="vi-VN"/>
        </w:rPr>
        <w:br w:type="page"/>
      </w:r>
    </w:p>
    <w:p w14:paraId="4FAE2743" w14:textId="1334F4EC" w:rsidR="003218FF" w:rsidRPr="00F87A2D" w:rsidRDefault="00877602" w:rsidP="00877602">
      <w:pPr>
        <w:pStyle w:val="Chng"/>
        <w:jc w:val="center"/>
        <w:rPr>
          <w:lang w:val="vi-VN"/>
        </w:rPr>
      </w:pPr>
      <w:bookmarkStart w:id="2" w:name="_Toc106825882"/>
      <w:r>
        <w:lastRenderedPageBreak/>
        <w:t>CÔNG TRÌNH</w:t>
      </w:r>
      <w:r w:rsidR="003218FF" w:rsidRPr="00F87A2D">
        <w:rPr>
          <w:lang w:val="vi-VN"/>
        </w:rPr>
        <w:t xml:space="preserve"> ĐƯỢC HOÀN THÀNH</w:t>
      </w:r>
      <w:bookmarkEnd w:id="2"/>
    </w:p>
    <w:p w14:paraId="120F3D0B" w14:textId="56DC6209" w:rsidR="00291721" w:rsidRPr="00F87A2D" w:rsidRDefault="003218FF" w:rsidP="00877602">
      <w:pPr>
        <w:pStyle w:val="Chng"/>
        <w:jc w:val="center"/>
        <w:rPr>
          <w:lang w:val="vi-VN"/>
        </w:rPr>
      </w:pPr>
      <w:bookmarkStart w:id="3" w:name="_Toc106825883"/>
      <w:r w:rsidRPr="00F87A2D">
        <w:rPr>
          <w:lang w:val="vi-VN"/>
        </w:rPr>
        <w:t>TẠI TRƯỜNG ĐẠI HỌC TÔN ĐỨC THẮNG</w:t>
      </w:r>
      <w:bookmarkEnd w:id="3"/>
    </w:p>
    <w:p w14:paraId="7A66826D" w14:textId="22C5E85D" w:rsidR="00675988" w:rsidRPr="00F87A2D" w:rsidRDefault="00EF57A1" w:rsidP="00EF57A1">
      <w:pPr>
        <w:autoSpaceDE w:val="0"/>
        <w:autoSpaceDN w:val="0"/>
        <w:adjustRightInd w:val="0"/>
        <w:spacing w:line="360" w:lineRule="auto"/>
        <w:ind w:firstLine="720"/>
        <w:jc w:val="both"/>
        <w:rPr>
          <w:sz w:val="26"/>
          <w:szCs w:val="26"/>
          <w:lang w:val="vi-VN"/>
        </w:rPr>
      </w:pPr>
      <w:r>
        <w:rPr>
          <w:sz w:val="26"/>
          <w:szCs w:val="26"/>
        </w:rPr>
        <w:t>Nhóm em</w:t>
      </w:r>
      <w:r w:rsidR="00675988" w:rsidRPr="00F87A2D">
        <w:rPr>
          <w:sz w:val="26"/>
          <w:szCs w:val="26"/>
          <w:lang w:val="vi-VN"/>
        </w:rPr>
        <w:t xml:space="preserve"> xin cam đoan đây</w:t>
      </w:r>
      <w:r>
        <w:rPr>
          <w:sz w:val="26"/>
          <w:szCs w:val="26"/>
          <w:lang w:val="vi-VN"/>
        </w:rPr>
        <w:t xml:space="preserve"> là sản phẩm đồ án của riêng nhóm em</w:t>
      </w:r>
      <w:r w:rsidR="00675988" w:rsidRPr="00F87A2D">
        <w:rPr>
          <w:sz w:val="26"/>
          <w:szCs w:val="26"/>
          <w:lang w:val="vi-VN"/>
        </w:rPr>
        <w:t xml:space="preserve"> và được sự hướng dẫn của</w:t>
      </w:r>
      <w:r>
        <w:rPr>
          <w:sz w:val="26"/>
          <w:szCs w:val="26"/>
        </w:rPr>
        <w:t xml:space="preserve"> Thầy</w:t>
      </w:r>
      <w:r w:rsidR="00675988" w:rsidRPr="00F87A2D">
        <w:rPr>
          <w:sz w:val="26"/>
          <w:szCs w:val="26"/>
          <w:lang w:val="vi-VN"/>
        </w:rPr>
        <w:t xml:space="preserve"> </w:t>
      </w:r>
      <w:r w:rsidR="00675988" w:rsidRPr="00F87A2D">
        <w:rPr>
          <w:sz w:val="26"/>
          <w:szCs w:val="26"/>
        </w:rPr>
        <w:t>Dương Hữu Phúc</w:t>
      </w:r>
      <w:r w:rsidR="00675988" w:rsidRPr="00F87A2D">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9A681B7" w14:textId="77777777" w:rsidR="00675988" w:rsidRPr="00F87A2D" w:rsidRDefault="00675988" w:rsidP="00EF57A1">
      <w:pPr>
        <w:autoSpaceDE w:val="0"/>
        <w:autoSpaceDN w:val="0"/>
        <w:adjustRightInd w:val="0"/>
        <w:spacing w:line="360" w:lineRule="auto"/>
        <w:ind w:firstLine="720"/>
        <w:jc w:val="both"/>
        <w:rPr>
          <w:sz w:val="26"/>
          <w:szCs w:val="26"/>
          <w:lang w:val="vi-VN"/>
        </w:rPr>
      </w:pPr>
      <w:r w:rsidRPr="00F87A2D">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13CB1589" w14:textId="11688716" w:rsidR="00675988" w:rsidRPr="00F87A2D" w:rsidRDefault="00675988" w:rsidP="00EF57A1">
      <w:pPr>
        <w:autoSpaceDE w:val="0"/>
        <w:autoSpaceDN w:val="0"/>
        <w:adjustRightInd w:val="0"/>
        <w:spacing w:line="360" w:lineRule="auto"/>
        <w:ind w:firstLine="720"/>
        <w:jc w:val="both"/>
        <w:rPr>
          <w:b/>
          <w:sz w:val="26"/>
          <w:szCs w:val="26"/>
          <w:lang w:val="vi-VN"/>
        </w:rPr>
      </w:pPr>
      <w:r w:rsidRPr="00F87A2D">
        <w:rPr>
          <w:b/>
          <w:sz w:val="26"/>
          <w:szCs w:val="26"/>
          <w:lang w:val="vi-VN"/>
        </w:rPr>
        <w:t>Nếu phát hiện có bất kỳ sự gian lận nào tôi xin hoàn toàn chịu trách nhiệm về nội dung</w:t>
      </w:r>
      <w:r w:rsidR="00EF57A1">
        <w:rPr>
          <w:b/>
          <w:sz w:val="26"/>
          <w:szCs w:val="26"/>
        </w:rPr>
        <w:t xml:space="preserve"> Báo cáo Dự án CNTT 2</w:t>
      </w:r>
      <w:r w:rsidRPr="00F87A2D">
        <w:rPr>
          <w:b/>
          <w:sz w:val="26"/>
          <w:szCs w:val="26"/>
          <w:lang w:val="vi-VN"/>
        </w:rPr>
        <w:t xml:space="preserve"> của mình. </w:t>
      </w:r>
      <w:r w:rsidRPr="00F87A2D">
        <w:rPr>
          <w:sz w:val="26"/>
          <w:szCs w:val="26"/>
          <w:lang w:val="vi-VN"/>
        </w:rPr>
        <w:t>Trường đại học Tôn Đức Thắng không liên quan đến những vi phạm tác quyền, bản quyền do tôi gây ra trong quá trình thực hiện (nếu có).</w:t>
      </w:r>
    </w:p>
    <w:p w14:paraId="7105EA41" w14:textId="77777777" w:rsidR="00675988" w:rsidRPr="00F87A2D" w:rsidRDefault="00675988" w:rsidP="00B85FAC">
      <w:pPr>
        <w:autoSpaceDE w:val="0"/>
        <w:autoSpaceDN w:val="0"/>
        <w:adjustRightInd w:val="0"/>
        <w:spacing w:line="360" w:lineRule="auto"/>
        <w:ind w:left="3600"/>
        <w:jc w:val="center"/>
        <w:rPr>
          <w:i/>
          <w:sz w:val="26"/>
          <w:szCs w:val="26"/>
          <w:lang w:val="vi-VN"/>
        </w:rPr>
      </w:pPr>
      <w:r w:rsidRPr="00F87A2D">
        <w:rPr>
          <w:i/>
          <w:sz w:val="26"/>
          <w:szCs w:val="26"/>
          <w:lang w:val="vi-VN"/>
        </w:rPr>
        <w:t xml:space="preserve">TP. Hồ Chí Minh, ngày 12  tháng 6  năm 2022     </w:t>
      </w:r>
    </w:p>
    <w:p w14:paraId="0AF8B661" w14:textId="77777777" w:rsidR="00675988" w:rsidRPr="00F87A2D" w:rsidRDefault="00675988" w:rsidP="00B85FAC">
      <w:pPr>
        <w:tabs>
          <w:tab w:val="center" w:pos="6521"/>
        </w:tabs>
        <w:autoSpaceDE w:val="0"/>
        <w:autoSpaceDN w:val="0"/>
        <w:adjustRightInd w:val="0"/>
        <w:spacing w:line="360" w:lineRule="auto"/>
        <w:ind w:left="3600"/>
        <w:jc w:val="center"/>
        <w:rPr>
          <w:i/>
          <w:sz w:val="26"/>
          <w:szCs w:val="26"/>
          <w:lang w:val="vi-VN"/>
        </w:rPr>
      </w:pPr>
      <w:r w:rsidRPr="00F87A2D">
        <w:rPr>
          <w:i/>
          <w:sz w:val="26"/>
          <w:szCs w:val="26"/>
          <w:lang w:val="vi-VN"/>
        </w:rPr>
        <w:t>Tác giả</w:t>
      </w:r>
    </w:p>
    <w:p w14:paraId="027956F9" w14:textId="77777777" w:rsidR="00675988" w:rsidRPr="00F87A2D" w:rsidRDefault="00675988" w:rsidP="00B85FAC">
      <w:pPr>
        <w:tabs>
          <w:tab w:val="center" w:pos="6379"/>
        </w:tabs>
        <w:spacing w:line="360" w:lineRule="auto"/>
        <w:rPr>
          <w:i/>
          <w:sz w:val="26"/>
          <w:szCs w:val="26"/>
          <w:lang w:val="vi-VN"/>
        </w:rPr>
      </w:pPr>
      <w:r w:rsidRPr="00F87A2D">
        <w:rPr>
          <w:i/>
          <w:sz w:val="26"/>
          <w:szCs w:val="26"/>
          <w:lang w:val="vi-VN"/>
        </w:rPr>
        <w:tab/>
        <w:t>(ký tên và ghi rõ họ tên)</w:t>
      </w:r>
    </w:p>
    <w:p w14:paraId="1241D065" w14:textId="6F1E59C3" w:rsidR="00BB2B2A" w:rsidRPr="00F87A2D" w:rsidRDefault="00BB2B2A" w:rsidP="00DD379F">
      <w:pPr>
        <w:spacing w:after="200" w:line="276" w:lineRule="auto"/>
        <w:rPr>
          <w:i/>
          <w:sz w:val="26"/>
          <w:szCs w:val="26"/>
          <w:lang w:val="vi-VN"/>
        </w:rPr>
      </w:pPr>
      <w:r w:rsidRPr="00F87A2D">
        <w:rPr>
          <w:i/>
          <w:sz w:val="26"/>
          <w:szCs w:val="26"/>
          <w:lang w:val="vi-VN"/>
        </w:rPr>
        <w:br w:type="page"/>
      </w:r>
    </w:p>
    <w:p w14:paraId="01E46F63" w14:textId="3819F5EB" w:rsidR="00B118C8" w:rsidRPr="00F87A2D" w:rsidRDefault="00B118C8" w:rsidP="00DD379F">
      <w:pPr>
        <w:pStyle w:val="Chng"/>
        <w:tabs>
          <w:tab w:val="clear" w:pos="6379"/>
        </w:tabs>
        <w:jc w:val="center"/>
        <w:rPr>
          <w:lang w:val="vi-VN"/>
        </w:rPr>
      </w:pPr>
      <w:bookmarkStart w:id="4" w:name="_Toc106825884"/>
      <w:r w:rsidRPr="00F87A2D">
        <w:rPr>
          <w:lang w:val="vi-VN"/>
        </w:rPr>
        <w:lastRenderedPageBreak/>
        <w:t>PHẦN</w:t>
      </w:r>
      <w:r w:rsidR="00675988" w:rsidRPr="00F87A2D">
        <w:t xml:space="preserve"> XÁC NHẬN VÀ</w:t>
      </w:r>
      <w:r w:rsidRPr="00F87A2D">
        <w:rPr>
          <w:lang w:val="vi-VN"/>
        </w:rPr>
        <w:t xml:space="preserve"> ĐÁNH GIÁ CỦA GIẢNG VIÊN</w:t>
      </w:r>
      <w:bookmarkEnd w:id="4"/>
    </w:p>
    <w:p w14:paraId="51A343E9" w14:textId="77777777" w:rsidR="00675988" w:rsidRPr="00F87A2D" w:rsidRDefault="00675988" w:rsidP="00675988">
      <w:pPr>
        <w:pStyle w:val="Nidungvnbn"/>
        <w:tabs>
          <w:tab w:val="left" w:pos="5172"/>
        </w:tabs>
        <w:rPr>
          <w:b/>
          <w:lang w:val="vi-VN"/>
        </w:rPr>
      </w:pPr>
      <w:r w:rsidRPr="00F87A2D">
        <w:rPr>
          <w:b/>
          <w:lang w:val="vi-VN"/>
        </w:rPr>
        <w:t>Phần xác nhận của GV hướng dẫn</w:t>
      </w:r>
      <w:r w:rsidRPr="00F87A2D">
        <w:rPr>
          <w:b/>
          <w:lang w:val="vi-VN"/>
        </w:rPr>
        <w:tab/>
      </w:r>
    </w:p>
    <w:p w14:paraId="7F712FB6" w14:textId="77777777" w:rsidR="00675988" w:rsidRPr="00F87A2D" w:rsidRDefault="00675988" w:rsidP="00675988">
      <w:pPr>
        <w:spacing w:after="200" w:line="276" w:lineRule="auto"/>
        <w:rPr>
          <w:sz w:val="32"/>
          <w:szCs w:val="32"/>
          <w:lang w:val="vi-VN"/>
        </w:rPr>
      </w:pPr>
      <w:r w:rsidRPr="00F87A2D">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44052CD" w14:textId="77777777" w:rsidR="00675988" w:rsidRPr="00F87A2D" w:rsidRDefault="00675988" w:rsidP="00675988">
      <w:pPr>
        <w:tabs>
          <w:tab w:val="center" w:pos="6237"/>
        </w:tabs>
        <w:spacing w:line="276" w:lineRule="auto"/>
        <w:rPr>
          <w:lang w:val="vi-VN"/>
        </w:rPr>
      </w:pPr>
      <w:r w:rsidRPr="00F87A2D">
        <w:rPr>
          <w:lang w:val="vi-VN"/>
        </w:rPr>
        <w:tab/>
        <w:t xml:space="preserve">Tp. Hồ Chí Minh, ngày     tháng   năm   </w:t>
      </w:r>
    </w:p>
    <w:p w14:paraId="22B55BB7" w14:textId="77777777" w:rsidR="00675988" w:rsidRPr="00F87A2D" w:rsidRDefault="00675988" w:rsidP="00675988">
      <w:pPr>
        <w:tabs>
          <w:tab w:val="center" w:pos="6237"/>
        </w:tabs>
        <w:spacing w:line="276" w:lineRule="auto"/>
        <w:rPr>
          <w:lang w:val="vi-VN"/>
        </w:rPr>
      </w:pPr>
      <w:r w:rsidRPr="00F87A2D">
        <w:rPr>
          <w:lang w:val="vi-VN"/>
        </w:rPr>
        <w:tab/>
        <w:t>(kí và ghi họ tên)</w:t>
      </w:r>
    </w:p>
    <w:p w14:paraId="228C3BC5" w14:textId="77777777" w:rsidR="00675988" w:rsidRPr="00F87A2D" w:rsidRDefault="00675988" w:rsidP="00675988">
      <w:pPr>
        <w:spacing w:after="200" w:line="276" w:lineRule="auto"/>
        <w:rPr>
          <w:lang w:val="vi-VN"/>
        </w:rPr>
      </w:pPr>
    </w:p>
    <w:p w14:paraId="78DDC88F" w14:textId="77777777" w:rsidR="00675988" w:rsidRPr="00F87A2D" w:rsidRDefault="00675988" w:rsidP="00675988">
      <w:pPr>
        <w:spacing w:after="200" w:line="276" w:lineRule="auto"/>
        <w:rPr>
          <w:lang w:val="vi-VN"/>
        </w:rPr>
      </w:pPr>
    </w:p>
    <w:p w14:paraId="6F64078A" w14:textId="77777777" w:rsidR="00675988" w:rsidRPr="00F87A2D" w:rsidRDefault="00675988" w:rsidP="00675988">
      <w:pPr>
        <w:spacing w:after="200" w:line="276" w:lineRule="auto"/>
        <w:rPr>
          <w:lang w:val="vi-VN"/>
        </w:rPr>
      </w:pPr>
    </w:p>
    <w:p w14:paraId="6B82210E" w14:textId="77777777" w:rsidR="00675988" w:rsidRPr="00F87A2D" w:rsidRDefault="00675988" w:rsidP="00675988">
      <w:pPr>
        <w:pStyle w:val="Nidungvnbn"/>
        <w:rPr>
          <w:b/>
          <w:lang w:val="vi-VN"/>
        </w:rPr>
      </w:pPr>
      <w:r w:rsidRPr="00F87A2D">
        <w:rPr>
          <w:b/>
          <w:lang w:val="vi-VN"/>
        </w:rPr>
        <w:t>Phần đánh giá của GV chấm bài</w:t>
      </w:r>
    </w:p>
    <w:p w14:paraId="7A3B13E3" w14:textId="77777777" w:rsidR="00675988" w:rsidRPr="00F87A2D" w:rsidRDefault="00675988" w:rsidP="00675988">
      <w:pPr>
        <w:spacing w:after="200" w:line="276" w:lineRule="auto"/>
        <w:rPr>
          <w:sz w:val="32"/>
          <w:szCs w:val="32"/>
          <w:lang w:val="vi-VN"/>
        </w:rPr>
      </w:pPr>
      <w:r w:rsidRPr="00F87A2D">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776EAC5" w14:textId="77777777" w:rsidR="00675988" w:rsidRPr="00F87A2D" w:rsidRDefault="00675988" w:rsidP="00675988">
      <w:pPr>
        <w:tabs>
          <w:tab w:val="center" w:pos="6237"/>
        </w:tabs>
        <w:spacing w:line="276" w:lineRule="auto"/>
        <w:rPr>
          <w:lang w:val="vi-VN"/>
        </w:rPr>
      </w:pPr>
      <w:r w:rsidRPr="00F87A2D">
        <w:rPr>
          <w:lang w:val="vi-VN"/>
        </w:rPr>
        <w:tab/>
        <w:t xml:space="preserve">Tp. Hồ Chí Minh, ngày     tháng   năm   </w:t>
      </w:r>
    </w:p>
    <w:p w14:paraId="3819526C" w14:textId="77777777" w:rsidR="00675988" w:rsidRPr="00F87A2D" w:rsidRDefault="00675988" w:rsidP="00675988">
      <w:pPr>
        <w:tabs>
          <w:tab w:val="center" w:pos="6237"/>
        </w:tabs>
        <w:spacing w:line="276" w:lineRule="auto"/>
        <w:rPr>
          <w:lang w:val="vi-VN"/>
        </w:rPr>
      </w:pPr>
      <w:r w:rsidRPr="00F87A2D">
        <w:rPr>
          <w:lang w:val="vi-VN"/>
        </w:rPr>
        <w:tab/>
        <w:t>(kí và ghi họ tên)</w:t>
      </w:r>
    </w:p>
    <w:p w14:paraId="56DDD413" w14:textId="5FC5D774" w:rsidR="00CB3163" w:rsidRPr="00F87A2D" w:rsidRDefault="00675988" w:rsidP="00675988">
      <w:pPr>
        <w:spacing w:after="160" w:line="259" w:lineRule="auto"/>
      </w:pPr>
      <w:r w:rsidRPr="00F87A2D">
        <w:br w:type="page"/>
      </w:r>
    </w:p>
    <w:p w14:paraId="2505D8F2" w14:textId="3820CE57" w:rsidR="000F365E" w:rsidRPr="000F365E" w:rsidRDefault="000F365E" w:rsidP="00675988">
      <w:pPr>
        <w:pStyle w:val="Chng"/>
        <w:tabs>
          <w:tab w:val="clear" w:pos="6379"/>
        </w:tabs>
        <w:jc w:val="center"/>
      </w:pPr>
      <w:bookmarkStart w:id="5" w:name="_Toc106825885"/>
      <w:r>
        <w:lastRenderedPageBreak/>
        <w:t>XÂY DỰNG ỨNG DỤNG WEB QUẢN LÝ LỊCH ĐẶT SÂN BÓNG ĐÁ</w:t>
      </w:r>
      <w:bookmarkEnd w:id="5"/>
    </w:p>
    <w:p w14:paraId="6990ED59" w14:textId="2FC14877" w:rsidR="00291721" w:rsidRPr="00F87A2D" w:rsidRDefault="00BB2B2A" w:rsidP="00675988">
      <w:pPr>
        <w:pStyle w:val="Chng"/>
        <w:tabs>
          <w:tab w:val="clear" w:pos="6379"/>
        </w:tabs>
        <w:jc w:val="center"/>
        <w:rPr>
          <w:lang w:val="vi-VN"/>
        </w:rPr>
      </w:pPr>
      <w:bookmarkStart w:id="6" w:name="_Toc106825886"/>
      <w:r w:rsidRPr="00F87A2D">
        <w:rPr>
          <w:lang w:val="vi-VN"/>
        </w:rPr>
        <w:t>TÓM TẮT</w:t>
      </w:r>
      <w:bookmarkEnd w:id="6"/>
    </w:p>
    <w:p w14:paraId="7F6EB0A3" w14:textId="77777777" w:rsidR="00675988" w:rsidRPr="00F87A2D" w:rsidRDefault="00675988" w:rsidP="000F365E">
      <w:pPr>
        <w:pStyle w:val="Nidungvnbn"/>
        <w:rPr>
          <w:rStyle w:val="fontstyle01"/>
        </w:rPr>
      </w:pPr>
      <w:r w:rsidRPr="00F87A2D">
        <w:rPr>
          <w:rStyle w:val="fontstyle01"/>
        </w:rPr>
        <w:t>Phát triển web là một trong những chủ đề không ngừng nóng trong thời đại công nghệ số ngày này. Không có gì ngạc nhiên khi số lượng các lập trình viên web khá cao so với các mảng khác của phát triển phần mềm. Các nhà phát triển web có thể thiết kế ứng dụng với UX/UI tuyệt vời mà công nghệ web mang lại vì có nhiều framework giúp họ làm được điều đó. Những framework này được hỗ trợ bởi những ông trùm công nghệ trong ngành. Trong phần đồ án này, nhóm em sẽ giới thiệu đến framework của pyhton là framework flask để phát triển các ứng dụng web cho các lập trình viên web nói riêng và cộng đồng lập trình nói chung, chúng ta sẽ đi vào tìm hiểu với đề tài “Xây dựng ứng dụng web quản lý lịch đặt sân bóng đá”.</w:t>
      </w:r>
    </w:p>
    <w:p w14:paraId="547B5F11" w14:textId="77777777" w:rsidR="00675988" w:rsidRPr="00F87A2D" w:rsidRDefault="00675988" w:rsidP="000F365E">
      <w:pPr>
        <w:pStyle w:val="Nidungvnbn"/>
      </w:pPr>
      <w:r w:rsidRPr="00F87A2D">
        <w:t>Trong CHƯƠNG 1 – GIỚI THIỆU ĐỀ TÀI sẽ trình bày lý do, mục đích, đối tượng và phạm vi nghiêng cứu cũng như các phương pháp nghiêng cứu mà nhóm đã thực hiện trong đồ án. Các khái niệm, kiến trúc, tính năng, ưu và nhược điểm, sẽ được trình bày trong CHƯƠNG 2 – CƠ SỞ LÝ THUYẾT. CHƯƠNG 3 – PHÂN TÍCH THIẾT KẾ VÀ THỰC HIỆN là phần ứng dụng hệ thống mà nhóm đã thực hiện để minh họa cho đề tài. Phần cuối cùng, CHƯƠNG 4 – TỔNG KẾT là những kiến thức cô động, đúc kết lại của toàn bộ đề tài.</w:t>
      </w:r>
      <w:r w:rsidRPr="00F87A2D">
        <w:br w:type="page"/>
      </w:r>
    </w:p>
    <w:p w14:paraId="1BFF3B3E" w14:textId="6C4A8B62" w:rsidR="00DB7595" w:rsidRPr="00F87A2D" w:rsidRDefault="00DB7595" w:rsidP="00DD379F">
      <w:pPr>
        <w:spacing w:after="200" w:line="276" w:lineRule="auto"/>
        <w:rPr>
          <w:sz w:val="26"/>
          <w:szCs w:val="26"/>
          <w:lang w:val="vi-VN"/>
        </w:rPr>
        <w:sectPr w:rsidR="00DB7595" w:rsidRPr="00F87A2D" w:rsidSect="00B118C8">
          <w:headerReference w:type="default" r:id="rId10"/>
          <w:pgSz w:w="12240" w:h="15840"/>
          <w:pgMar w:top="1985" w:right="1134" w:bottom="1701" w:left="1985" w:header="720" w:footer="720" w:gutter="0"/>
          <w:pgNumType w:fmt="lowerRoman" w:start="1"/>
          <w:cols w:space="720"/>
          <w:docGrid w:linePitch="360"/>
        </w:sectPr>
      </w:pPr>
    </w:p>
    <w:p w14:paraId="26E8B132" w14:textId="49EB0383" w:rsidR="00E901F2" w:rsidRPr="00F87A2D" w:rsidRDefault="007E6AB9" w:rsidP="00231869">
      <w:pPr>
        <w:pStyle w:val="Chng"/>
        <w:tabs>
          <w:tab w:val="clear" w:pos="6379"/>
        </w:tabs>
        <w:jc w:val="center"/>
        <w:rPr>
          <w:rFonts w:eastAsiaTheme="minorEastAsia"/>
          <w:lang w:eastAsia="ja-JP"/>
        </w:rPr>
      </w:pPr>
      <w:bookmarkStart w:id="7" w:name="_Toc106825887"/>
      <w:r w:rsidRPr="00F87A2D">
        <w:lastRenderedPageBreak/>
        <w:t>MỤC LỤC</w:t>
      </w:r>
      <w:bookmarkEnd w:id="7"/>
    </w:p>
    <w:p w14:paraId="3206032F" w14:textId="27392CA9" w:rsidR="00981694" w:rsidRPr="00981694" w:rsidRDefault="002D71CB">
      <w:pPr>
        <w:pStyle w:val="TOC1"/>
        <w:tabs>
          <w:tab w:val="right" w:leader="dot" w:pos="9111"/>
        </w:tabs>
        <w:rPr>
          <w:rFonts w:asciiTheme="minorHAnsi" w:eastAsiaTheme="minorEastAsia" w:hAnsiTheme="minorHAnsi" w:cstheme="minorBidi"/>
          <w:b/>
          <w:noProof/>
          <w:sz w:val="22"/>
          <w:szCs w:val="22"/>
        </w:rPr>
      </w:pPr>
      <w:r w:rsidRPr="00F87A2D">
        <w:rPr>
          <w:szCs w:val="26"/>
        </w:rPr>
        <w:fldChar w:fldCharType="begin"/>
      </w:r>
      <w:r w:rsidRPr="00F87A2D">
        <w:rPr>
          <w:szCs w:val="26"/>
        </w:rPr>
        <w:instrText xml:space="preserve"> TOC \o "1-3" \f \h \z \t "Chương,1,Tiểu mục cấp 1,2,Tiểu mục cấp 2,3,Tiểu mục cấp 3,4" </w:instrText>
      </w:r>
      <w:r w:rsidRPr="00F87A2D">
        <w:rPr>
          <w:szCs w:val="26"/>
        </w:rPr>
        <w:fldChar w:fldCharType="separate"/>
      </w:r>
      <w:hyperlink w:anchor="_Toc106825881" w:history="1">
        <w:r w:rsidR="00981694" w:rsidRPr="00981694">
          <w:rPr>
            <w:rStyle w:val="Hyperlink"/>
            <w:b/>
            <w:noProof/>
            <w:lang w:val="vi-VN"/>
          </w:rPr>
          <w:t>LỜI CẢM ƠN</w:t>
        </w:r>
        <w:r w:rsidR="00981694" w:rsidRPr="00981694">
          <w:rPr>
            <w:b/>
            <w:noProof/>
            <w:webHidden/>
          </w:rPr>
          <w:tab/>
        </w:r>
        <w:r w:rsidR="00981694" w:rsidRPr="00981694">
          <w:rPr>
            <w:b/>
            <w:noProof/>
            <w:webHidden/>
          </w:rPr>
          <w:fldChar w:fldCharType="begin"/>
        </w:r>
        <w:r w:rsidR="00981694" w:rsidRPr="00981694">
          <w:rPr>
            <w:b/>
            <w:noProof/>
            <w:webHidden/>
          </w:rPr>
          <w:instrText xml:space="preserve"> PAGEREF _Toc106825881 \h </w:instrText>
        </w:r>
        <w:r w:rsidR="00981694" w:rsidRPr="00981694">
          <w:rPr>
            <w:b/>
            <w:noProof/>
            <w:webHidden/>
          </w:rPr>
        </w:r>
        <w:r w:rsidR="00981694" w:rsidRPr="00981694">
          <w:rPr>
            <w:b/>
            <w:noProof/>
            <w:webHidden/>
          </w:rPr>
          <w:fldChar w:fldCharType="separate"/>
        </w:r>
        <w:r w:rsidR="00981694" w:rsidRPr="00981694">
          <w:rPr>
            <w:b/>
            <w:noProof/>
            <w:webHidden/>
          </w:rPr>
          <w:t>ii</w:t>
        </w:r>
        <w:r w:rsidR="00981694" w:rsidRPr="00981694">
          <w:rPr>
            <w:b/>
            <w:noProof/>
            <w:webHidden/>
          </w:rPr>
          <w:fldChar w:fldCharType="end"/>
        </w:r>
      </w:hyperlink>
    </w:p>
    <w:p w14:paraId="2BB4E36A" w14:textId="7427C0D3" w:rsidR="00981694" w:rsidRPr="00981694" w:rsidRDefault="00981694">
      <w:pPr>
        <w:pStyle w:val="TOC1"/>
        <w:tabs>
          <w:tab w:val="right" w:leader="dot" w:pos="9111"/>
        </w:tabs>
        <w:rPr>
          <w:rFonts w:asciiTheme="minorHAnsi" w:eastAsiaTheme="minorEastAsia" w:hAnsiTheme="minorHAnsi" w:cstheme="minorBidi"/>
          <w:b/>
          <w:noProof/>
          <w:sz w:val="22"/>
          <w:szCs w:val="22"/>
        </w:rPr>
      </w:pPr>
      <w:hyperlink w:anchor="_Toc106825882" w:history="1">
        <w:r w:rsidRPr="00981694">
          <w:rPr>
            <w:rStyle w:val="Hyperlink"/>
            <w:b/>
            <w:noProof/>
          </w:rPr>
          <w:t>CÔNG TRÌNH</w:t>
        </w:r>
        <w:r w:rsidRPr="00981694">
          <w:rPr>
            <w:rStyle w:val="Hyperlink"/>
            <w:b/>
            <w:noProof/>
            <w:lang w:val="vi-VN"/>
          </w:rPr>
          <w:t xml:space="preserve"> ĐƯỢC HOÀN THÀNH</w:t>
        </w:r>
        <w:r w:rsidRPr="00981694">
          <w:rPr>
            <w:b/>
            <w:noProof/>
            <w:webHidden/>
          </w:rPr>
          <w:tab/>
        </w:r>
        <w:r w:rsidRPr="00981694">
          <w:rPr>
            <w:b/>
            <w:noProof/>
            <w:webHidden/>
          </w:rPr>
          <w:fldChar w:fldCharType="begin"/>
        </w:r>
        <w:r w:rsidRPr="00981694">
          <w:rPr>
            <w:b/>
            <w:noProof/>
            <w:webHidden/>
          </w:rPr>
          <w:instrText xml:space="preserve"> PAGEREF _Toc106825882 \h </w:instrText>
        </w:r>
        <w:r w:rsidRPr="00981694">
          <w:rPr>
            <w:b/>
            <w:noProof/>
            <w:webHidden/>
          </w:rPr>
        </w:r>
        <w:r w:rsidRPr="00981694">
          <w:rPr>
            <w:b/>
            <w:noProof/>
            <w:webHidden/>
          </w:rPr>
          <w:fldChar w:fldCharType="separate"/>
        </w:r>
        <w:r w:rsidRPr="00981694">
          <w:rPr>
            <w:b/>
            <w:noProof/>
            <w:webHidden/>
          </w:rPr>
          <w:t>iii</w:t>
        </w:r>
        <w:r w:rsidRPr="00981694">
          <w:rPr>
            <w:b/>
            <w:noProof/>
            <w:webHidden/>
          </w:rPr>
          <w:fldChar w:fldCharType="end"/>
        </w:r>
      </w:hyperlink>
    </w:p>
    <w:p w14:paraId="558532F9" w14:textId="64D8745F" w:rsidR="00981694" w:rsidRPr="00981694" w:rsidRDefault="00981694">
      <w:pPr>
        <w:pStyle w:val="TOC1"/>
        <w:tabs>
          <w:tab w:val="right" w:leader="dot" w:pos="9111"/>
        </w:tabs>
        <w:rPr>
          <w:rFonts w:asciiTheme="minorHAnsi" w:eastAsiaTheme="minorEastAsia" w:hAnsiTheme="minorHAnsi" w:cstheme="minorBidi"/>
          <w:b/>
          <w:noProof/>
          <w:sz w:val="22"/>
          <w:szCs w:val="22"/>
        </w:rPr>
      </w:pPr>
      <w:hyperlink w:anchor="_Toc106825883" w:history="1">
        <w:r w:rsidRPr="00981694">
          <w:rPr>
            <w:rStyle w:val="Hyperlink"/>
            <w:b/>
            <w:noProof/>
            <w:lang w:val="vi-VN"/>
          </w:rPr>
          <w:t>TẠI TRƯỜNG ĐẠI HỌC TÔN ĐỨC THẮNG</w:t>
        </w:r>
        <w:r w:rsidRPr="00981694">
          <w:rPr>
            <w:b/>
            <w:noProof/>
            <w:webHidden/>
          </w:rPr>
          <w:tab/>
        </w:r>
        <w:r w:rsidRPr="00981694">
          <w:rPr>
            <w:b/>
            <w:noProof/>
            <w:webHidden/>
          </w:rPr>
          <w:fldChar w:fldCharType="begin"/>
        </w:r>
        <w:r w:rsidRPr="00981694">
          <w:rPr>
            <w:b/>
            <w:noProof/>
            <w:webHidden/>
          </w:rPr>
          <w:instrText xml:space="preserve"> PAGEREF _Toc106825883 \h </w:instrText>
        </w:r>
        <w:r w:rsidRPr="00981694">
          <w:rPr>
            <w:b/>
            <w:noProof/>
            <w:webHidden/>
          </w:rPr>
        </w:r>
        <w:r w:rsidRPr="00981694">
          <w:rPr>
            <w:b/>
            <w:noProof/>
            <w:webHidden/>
          </w:rPr>
          <w:fldChar w:fldCharType="separate"/>
        </w:r>
        <w:r w:rsidRPr="00981694">
          <w:rPr>
            <w:b/>
            <w:noProof/>
            <w:webHidden/>
          </w:rPr>
          <w:t>iii</w:t>
        </w:r>
        <w:r w:rsidRPr="00981694">
          <w:rPr>
            <w:b/>
            <w:noProof/>
            <w:webHidden/>
          </w:rPr>
          <w:fldChar w:fldCharType="end"/>
        </w:r>
      </w:hyperlink>
    </w:p>
    <w:p w14:paraId="72014FA6" w14:textId="0392606D" w:rsidR="00981694" w:rsidRPr="00981694" w:rsidRDefault="00981694">
      <w:pPr>
        <w:pStyle w:val="TOC1"/>
        <w:tabs>
          <w:tab w:val="right" w:leader="dot" w:pos="9111"/>
        </w:tabs>
        <w:rPr>
          <w:rFonts w:asciiTheme="minorHAnsi" w:eastAsiaTheme="minorEastAsia" w:hAnsiTheme="minorHAnsi" w:cstheme="minorBidi"/>
          <w:b/>
          <w:noProof/>
          <w:sz w:val="22"/>
          <w:szCs w:val="22"/>
        </w:rPr>
      </w:pPr>
      <w:hyperlink w:anchor="_Toc106825884" w:history="1">
        <w:r w:rsidRPr="00981694">
          <w:rPr>
            <w:rStyle w:val="Hyperlink"/>
            <w:b/>
            <w:noProof/>
            <w:lang w:val="vi-VN"/>
          </w:rPr>
          <w:t>PHẦN</w:t>
        </w:r>
        <w:r w:rsidRPr="00981694">
          <w:rPr>
            <w:rStyle w:val="Hyperlink"/>
            <w:b/>
            <w:noProof/>
          </w:rPr>
          <w:t xml:space="preserve"> XÁC NHẬN VÀ</w:t>
        </w:r>
        <w:r w:rsidRPr="00981694">
          <w:rPr>
            <w:rStyle w:val="Hyperlink"/>
            <w:b/>
            <w:noProof/>
            <w:lang w:val="vi-VN"/>
          </w:rPr>
          <w:t xml:space="preserve"> ĐÁNH GIÁ CỦA GIẢNG VIÊN</w:t>
        </w:r>
        <w:r w:rsidRPr="00981694">
          <w:rPr>
            <w:b/>
            <w:noProof/>
            <w:webHidden/>
          </w:rPr>
          <w:tab/>
        </w:r>
        <w:r w:rsidRPr="00981694">
          <w:rPr>
            <w:b/>
            <w:noProof/>
            <w:webHidden/>
          </w:rPr>
          <w:fldChar w:fldCharType="begin"/>
        </w:r>
        <w:r w:rsidRPr="00981694">
          <w:rPr>
            <w:b/>
            <w:noProof/>
            <w:webHidden/>
          </w:rPr>
          <w:instrText xml:space="preserve"> PAGEREF _Toc106825884 \h </w:instrText>
        </w:r>
        <w:r w:rsidRPr="00981694">
          <w:rPr>
            <w:b/>
            <w:noProof/>
            <w:webHidden/>
          </w:rPr>
        </w:r>
        <w:r w:rsidRPr="00981694">
          <w:rPr>
            <w:b/>
            <w:noProof/>
            <w:webHidden/>
          </w:rPr>
          <w:fldChar w:fldCharType="separate"/>
        </w:r>
        <w:r w:rsidRPr="00981694">
          <w:rPr>
            <w:b/>
            <w:noProof/>
            <w:webHidden/>
          </w:rPr>
          <w:t>iv</w:t>
        </w:r>
        <w:r w:rsidRPr="00981694">
          <w:rPr>
            <w:b/>
            <w:noProof/>
            <w:webHidden/>
          </w:rPr>
          <w:fldChar w:fldCharType="end"/>
        </w:r>
      </w:hyperlink>
    </w:p>
    <w:p w14:paraId="3759814D" w14:textId="455D1171" w:rsidR="00981694" w:rsidRPr="00981694" w:rsidRDefault="00981694">
      <w:pPr>
        <w:pStyle w:val="TOC1"/>
        <w:tabs>
          <w:tab w:val="right" w:leader="dot" w:pos="9111"/>
        </w:tabs>
        <w:rPr>
          <w:rFonts w:asciiTheme="minorHAnsi" w:eastAsiaTheme="minorEastAsia" w:hAnsiTheme="minorHAnsi" w:cstheme="minorBidi"/>
          <w:b/>
          <w:noProof/>
          <w:sz w:val="22"/>
          <w:szCs w:val="22"/>
        </w:rPr>
      </w:pPr>
      <w:hyperlink w:anchor="_Toc106825885" w:history="1">
        <w:r w:rsidRPr="00981694">
          <w:rPr>
            <w:rStyle w:val="Hyperlink"/>
            <w:b/>
            <w:noProof/>
          </w:rPr>
          <w:t>XÂY DỰNG ỨNG DỤNG WEB QUẢN LÝ LỊCH ĐẶT SÂN BÓNG ĐÁ</w:t>
        </w:r>
        <w:r w:rsidRPr="00981694">
          <w:rPr>
            <w:b/>
            <w:noProof/>
            <w:webHidden/>
          </w:rPr>
          <w:tab/>
        </w:r>
        <w:r w:rsidRPr="00981694">
          <w:rPr>
            <w:b/>
            <w:noProof/>
            <w:webHidden/>
          </w:rPr>
          <w:fldChar w:fldCharType="begin"/>
        </w:r>
        <w:r w:rsidRPr="00981694">
          <w:rPr>
            <w:b/>
            <w:noProof/>
            <w:webHidden/>
          </w:rPr>
          <w:instrText xml:space="preserve"> PAGEREF _Toc106825885 \h </w:instrText>
        </w:r>
        <w:r w:rsidRPr="00981694">
          <w:rPr>
            <w:b/>
            <w:noProof/>
            <w:webHidden/>
          </w:rPr>
        </w:r>
        <w:r w:rsidRPr="00981694">
          <w:rPr>
            <w:b/>
            <w:noProof/>
            <w:webHidden/>
          </w:rPr>
          <w:fldChar w:fldCharType="separate"/>
        </w:r>
        <w:r w:rsidRPr="00981694">
          <w:rPr>
            <w:b/>
            <w:noProof/>
            <w:webHidden/>
          </w:rPr>
          <w:t>v</w:t>
        </w:r>
        <w:r w:rsidRPr="00981694">
          <w:rPr>
            <w:b/>
            <w:noProof/>
            <w:webHidden/>
          </w:rPr>
          <w:fldChar w:fldCharType="end"/>
        </w:r>
      </w:hyperlink>
    </w:p>
    <w:p w14:paraId="7FC23352" w14:textId="3B13A037" w:rsidR="00981694" w:rsidRPr="00981694" w:rsidRDefault="00981694">
      <w:pPr>
        <w:pStyle w:val="TOC1"/>
        <w:tabs>
          <w:tab w:val="right" w:leader="dot" w:pos="9111"/>
        </w:tabs>
        <w:rPr>
          <w:rFonts w:asciiTheme="minorHAnsi" w:eastAsiaTheme="minorEastAsia" w:hAnsiTheme="minorHAnsi" w:cstheme="minorBidi"/>
          <w:b/>
          <w:noProof/>
          <w:sz w:val="22"/>
          <w:szCs w:val="22"/>
        </w:rPr>
      </w:pPr>
      <w:hyperlink w:anchor="_Toc106825886" w:history="1">
        <w:r w:rsidRPr="00981694">
          <w:rPr>
            <w:rStyle w:val="Hyperlink"/>
            <w:b/>
            <w:noProof/>
            <w:lang w:val="vi-VN"/>
          </w:rPr>
          <w:t>TÓM TẮT</w:t>
        </w:r>
        <w:r w:rsidRPr="00981694">
          <w:rPr>
            <w:b/>
            <w:noProof/>
            <w:webHidden/>
          </w:rPr>
          <w:tab/>
        </w:r>
        <w:r w:rsidRPr="00981694">
          <w:rPr>
            <w:b/>
            <w:noProof/>
            <w:webHidden/>
          </w:rPr>
          <w:fldChar w:fldCharType="begin"/>
        </w:r>
        <w:r w:rsidRPr="00981694">
          <w:rPr>
            <w:b/>
            <w:noProof/>
            <w:webHidden/>
          </w:rPr>
          <w:instrText xml:space="preserve"> PAGEREF _Toc106825886 \h </w:instrText>
        </w:r>
        <w:r w:rsidRPr="00981694">
          <w:rPr>
            <w:b/>
            <w:noProof/>
            <w:webHidden/>
          </w:rPr>
        </w:r>
        <w:r w:rsidRPr="00981694">
          <w:rPr>
            <w:b/>
            <w:noProof/>
            <w:webHidden/>
          </w:rPr>
          <w:fldChar w:fldCharType="separate"/>
        </w:r>
        <w:r w:rsidRPr="00981694">
          <w:rPr>
            <w:b/>
            <w:noProof/>
            <w:webHidden/>
          </w:rPr>
          <w:t>v</w:t>
        </w:r>
        <w:r w:rsidRPr="00981694">
          <w:rPr>
            <w:b/>
            <w:noProof/>
            <w:webHidden/>
          </w:rPr>
          <w:fldChar w:fldCharType="end"/>
        </w:r>
      </w:hyperlink>
    </w:p>
    <w:p w14:paraId="5837D483" w14:textId="542F94CB" w:rsidR="00981694" w:rsidRPr="00981694" w:rsidRDefault="00981694">
      <w:pPr>
        <w:pStyle w:val="TOC1"/>
        <w:tabs>
          <w:tab w:val="right" w:leader="dot" w:pos="9111"/>
        </w:tabs>
        <w:rPr>
          <w:rFonts w:asciiTheme="minorHAnsi" w:eastAsiaTheme="minorEastAsia" w:hAnsiTheme="minorHAnsi" w:cstheme="minorBidi"/>
          <w:b/>
          <w:noProof/>
          <w:sz w:val="22"/>
          <w:szCs w:val="22"/>
        </w:rPr>
      </w:pPr>
      <w:hyperlink w:anchor="_Toc106825887" w:history="1">
        <w:r w:rsidRPr="00981694">
          <w:rPr>
            <w:rStyle w:val="Hyperlink"/>
            <w:b/>
            <w:noProof/>
          </w:rPr>
          <w:t>MỤC LỤC</w:t>
        </w:r>
        <w:r w:rsidRPr="00981694">
          <w:rPr>
            <w:b/>
            <w:noProof/>
            <w:webHidden/>
          </w:rPr>
          <w:tab/>
        </w:r>
        <w:r w:rsidRPr="00981694">
          <w:rPr>
            <w:b/>
            <w:noProof/>
            <w:webHidden/>
          </w:rPr>
          <w:fldChar w:fldCharType="begin"/>
        </w:r>
        <w:r w:rsidRPr="00981694">
          <w:rPr>
            <w:b/>
            <w:noProof/>
            <w:webHidden/>
          </w:rPr>
          <w:instrText xml:space="preserve"> PAGEREF _Toc106825887 \h </w:instrText>
        </w:r>
        <w:r w:rsidRPr="00981694">
          <w:rPr>
            <w:b/>
            <w:noProof/>
            <w:webHidden/>
          </w:rPr>
        </w:r>
        <w:r w:rsidRPr="00981694">
          <w:rPr>
            <w:b/>
            <w:noProof/>
            <w:webHidden/>
          </w:rPr>
          <w:fldChar w:fldCharType="separate"/>
        </w:r>
        <w:r w:rsidRPr="00981694">
          <w:rPr>
            <w:b/>
            <w:noProof/>
            <w:webHidden/>
          </w:rPr>
          <w:t>1</w:t>
        </w:r>
        <w:r w:rsidRPr="00981694">
          <w:rPr>
            <w:b/>
            <w:noProof/>
            <w:webHidden/>
          </w:rPr>
          <w:fldChar w:fldCharType="end"/>
        </w:r>
      </w:hyperlink>
    </w:p>
    <w:p w14:paraId="70E08C04" w14:textId="0EF46BEC" w:rsidR="00981694" w:rsidRPr="00981694" w:rsidRDefault="00981694">
      <w:pPr>
        <w:pStyle w:val="TOC1"/>
        <w:tabs>
          <w:tab w:val="right" w:leader="dot" w:pos="9111"/>
        </w:tabs>
        <w:rPr>
          <w:rFonts w:asciiTheme="minorHAnsi" w:eastAsiaTheme="minorEastAsia" w:hAnsiTheme="minorHAnsi" w:cstheme="minorBidi"/>
          <w:b/>
          <w:noProof/>
          <w:sz w:val="22"/>
          <w:szCs w:val="22"/>
        </w:rPr>
      </w:pPr>
      <w:hyperlink w:anchor="_Toc106825888" w:history="1">
        <w:r w:rsidRPr="00981694">
          <w:rPr>
            <w:rStyle w:val="Hyperlink"/>
            <w:b/>
            <w:noProof/>
          </w:rPr>
          <w:t>DANH MỤC HÌNH VẼ</w:t>
        </w:r>
        <w:r w:rsidRPr="00981694">
          <w:rPr>
            <w:b/>
            <w:noProof/>
            <w:webHidden/>
          </w:rPr>
          <w:tab/>
        </w:r>
        <w:r w:rsidRPr="00981694">
          <w:rPr>
            <w:b/>
            <w:noProof/>
            <w:webHidden/>
          </w:rPr>
          <w:fldChar w:fldCharType="begin"/>
        </w:r>
        <w:r w:rsidRPr="00981694">
          <w:rPr>
            <w:b/>
            <w:noProof/>
            <w:webHidden/>
          </w:rPr>
          <w:instrText xml:space="preserve"> PAGEREF _Toc106825888 \h </w:instrText>
        </w:r>
        <w:r w:rsidRPr="00981694">
          <w:rPr>
            <w:b/>
            <w:noProof/>
            <w:webHidden/>
          </w:rPr>
        </w:r>
        <w:r w:rsidRPr="00981694">
          <w:rPr>
            <w:b/>
            <w:noProof/>
            <w:webHidden/>
          </w:rPr>
          <w:fldChar w:fldCharType="separate"/>
        </w:r>
        <w:r w:rsidRPr="00981694">
          <w:rPr>
            <w:b/>
            <w:noProof/>
            <w:webHidden/>
          </w:rPr>
          <w:t>4</w:t>
        </w:r>
        <w:r w:rsidRPr="00981694">
          <w:rPr>
            <w:b/>
            <w:noProof/>
            <w:webHidden/>
          </w:rPr>
          <w:fldChar w:fldCharType="end"/>
        </w:r>
      </w:hyperlink>
    </w:p>
    <w:p w14:paraId="71685AE7" w14:textId="2442D5EE" w:rsidR="00981694" w:rsidRPr="00981694" w:rsidRDefault="00981694">
      <w:pPr>
        <w:pStyle w:val="TOC1"/>
        <w:tabs>
          <w:tab w:val="right" w:leader="dot" w:pos="9111"/>
        </w:tabs>
        <w:rPr>
          <w:rFonts w:asciiTheme="minorHAnsi" w:eastAsiaTheme="minorEastAsia" w:hAnsiTheme="minorHAnsi" w:cstheme="minorBidi"/>
          <w:b/>
          <w:noProof/>
          <w:sz w:val="22"/>
          <w:szCs w:val="22"/>
        </w:rPr>
      </w:pPr>
      <w:hyperlink w:anchor="_Toc106825889" w:history="1">
        <w:r w:rsidRPr="00981694">
          <w:rPr>
            <w:rStyle w:val="Hyperlink"/>
            <w:b/>
            <w:noProof/>
          </w:rPr>
          <w:t>DANH MỤC BẢNG BIỂU</w:t>
        </w:r>
        <w:r w:rsidRPr="00981694">
          <w:rPr>
            <w:b/>
            <w:noProof/>
            <w:webHidden/>
          </w:rPr>
          <w:tab/>
        </w:r>
        <w:r w:rsidRPr="00981694">
          <w:rPr>
            <w:b/>
            <w:noProof/>
            <w:webHidden/>
          </w:rPr>
          <w:fldChar w:fldCharType="begin"/>
        </w:r>
        <w:r w:rsidRPr="00981694">
          <w:rPr>
            <w:b/>
            <w:noProof/>
            <w:webHidden/>
          </w:rPr>
          <w:instrText xml:space="preserve"> PAGEREF _Toc106825889 \h </w:instrText>
        </w:r>
        <w:r w:rsidRPr="00981694">
          <w:rPr>
            <w:b/>
            <w:noProof/>
            <w:webHidden/>
          </w:rPr>
        </w:r>
        <w:r w:rsidRPr="00981694">
          <w:rPr>
            <w:b/>
            <w:noProof/>
            <w:webHidden/>
          </w:rPr>
          <w:fldChar w:fldCharType="separate"/>
        </w:r>
        <w:r w:rsidRPr="00981694">
          <w:rPr>
            <w:b/>
            <w:noProof/>
            <w:webHidden/>
          </w:rPr>
          <w:t>8</w:t>
        </w:r>
        <w:r w:rsidRPr="00981694">
          <w:rPr>
            <w:b/>
            <w:noProof/>
            <w:webHidden/>
          </w:rPr>
          <w:fldChar w:fldCharType="end"/>
        </w:r>
      </w:hyperlink>
    </w:p>
    <w:p w14:paraId="4B744E06" w14:textId="656A41ED" w:rsidR="00981694" w:rsidRPr="00981694" w:rsidRDefault="00981694">
      <w:pPr>
        <w:pStyle w:val="TOC1"/>
        <w:tabs>
          <w:tab w:val="right" w:leader="dot" w:pos="9111"/>
        </w:tabs>
        <w:rPr>
          <w:rFonts w:asciiTheme="minorHAnsi" w:eastAsiaTheme="minorEastAsia" w:hAnsiTheme="minorHAnsi" w:cstheme="minorBidi"/>
          <w:b/>
          <w:noProof/>
          <w:sz w:val="22"/>
          <w:szCs w:val="22"/>
        </w:rPr>
      </w:pPr>
      <w:hyperlink w:anchor="_Toc106825890" w:history="1">
        <w:r w:rsidRPr="00981694">
          <w:rPr>
            <w:rStyle w:val="Hyperlink"/>
            <w:b/>
            <w:noProof/>
          </w:rPr>
          <w:t>DANH MỤC CÁC CHỮ VIẾT TẮC</w:t>
        </w:r>
        <w:r w:rsidRPr="00981694">
          <w:rPr>
            <w:b/>
            <w:noProof/>
            <w:webHidden/>
          </w:rPr>
          <w:tab/>
        </w:r>
        <w:r w:rsidRPr="00981694">
          <w:rPr>
            <w:b/>
            <w:noProof/>
            <w:webHidden/>
          </w:rPr>
          <w:fldChar w:fldCharType="begin"/>
        </w:r>
        <w:r w:rsidRPr="00981694">
          <w:rPr>
            <w:b/>
            <w:noProof/>
            <w:webHidden/>
          </w:rPr>
          <w:instrText xml:space="preserve"> PAGEREF _Toc106825890 \h </w:instrText>
        </w:r>
        <w:r w:rsidRPr="00981694">
          <w:rPr>
            <w:b/>
            <w:noProof/>
            <w:webHidden/>
          </w:rPr>
        </w:r>
        <w:r w:rsidRPr="00981694">
          <w:rPr>
            <w:b/>
            <w:noProof/>
            <w:webHidden/>
          </w:rPr>
          <w:fldChar w:fldCharType="separate"/>
        </w:r>
        <w:r w:rsidRPr="00981694">
          <w:rPr>
            <w:b/>
            <w:noProof/>
            <w:webHidden/>
          </w:rPr>
          <w:t>9</w:t>
        </w:r>
        <w:r w:rsidRPr="00981694">
          <w:rPr>
            <w:b/>
            <w:noProof/>
            <w:webHidden/>
          </w:rPr>
          <w:fldChar w:fldCharType="end"/>
        </w:r>
      </w:hyperlink>
    </w:p>
    <w:p w14:paraId="47E20AA1" w14:textId="3C64CA91" w:rsidR="00981694" w:rsidRPr="00981694" w:rsidRDefault="00981694">
      <w:pPr>
        <w:pStyle w:val="TOC1"/>
        <w:tabs>
          <w:tab w:val="left" w:pos="2160"/>
          <w:tab w:val="right" w:leader="dot" w:pos="9111"/>
        </w:tabs>
        <w:rPr>
          <w:rFonts w:asciiTheme="minorHAnsi" w:eastAsiaTheme="minorEastAsia" w:hAnsiTheme="minorHAnsi" w:cstheme="minorBidi"/>
          <w:b/>
          <w:noProof/>
          <w:sz w:val="22"/>
          <w:szCs w:val="22"/>
        </w:rPr>
      </w:pPr>
      <w:hyperlink w:anchor="_Toc106825891" w:history="1">
        <w:r w:rsidRPr="00981694">
          <w:rPr>
            <w:rStyle w:val="Hyperlink"/>
            <w:b/>
            <w:noProof/>
          </w:rPr>
          <w:t>CHƯƠNG  1</w:t>
        </w:r>
        <w:r w:rsidRPr="00981694">
          <w:rPr>
            <w:rFonts w:asciiTheme="minorHAnsi" w:eastAsiaTheme="minorEastAsia" w:hAnsiTheme="minorHAnsi" w:cstheme="minorBidi"/>
            <w:b/>
            <w:noProof/>
            <w:sz w:val="22"/>
            <w:szCs w:val="22"/>
          </w:rPr>
          <w:tab/>
        </w:r>
        <w:r w:rsidRPr="00981694">
          <w:rPr>
            <w:rStyle w:val="Hyperlink"/>
            <w:b/>
            <w:noProof/>
          </w:rPr>
          <w:t>GIỚI THIỆU ĐỀ TÀI</w:t>
        </w:r>
        <w:r w:rsidRPr="00981694">
          <w:rPr>
            <w:b/>
            <w:noProof/>
            <w:webHidden/>
          </w:rPr>
          <w:tab/>
        </w:r>
        <w:r w:rsidRPr="00981694">
          <w:rPr>
            <w:b/>
            <w:noProof/>
            <w:webHidden/>
          </w:rPr>
          <w:fldChar w:fldCharType="begin"/>
        </w:r>
        <w:r w:rsidRPr="00981694">
          <w:rPr>
            <w:b/>
            <w:noProof/>
            <w:webHidden/>
          </w:rPr>
          <w:instrText xml:space="preserve"> PAGEREF _Toc106825891 \h </w:instrText>
        </w:r>
        <w:r w:rsidRPr="00981694">
          <w:rPr>
            <w:b/>
            <w:noProof/>
            <w:webHidden/>
          </w:rPr>
        </w:r>
        <w:r w:rsidRPr="00981694">
          <w:rPr>
            <w:b/>
            <w:noProof/>
            <w:webHidden/>
          </w:rPr>
          <w:fldChar w:fldCharType="separate"/>
        </w:r>
        <w:r w:rsidRPr="00981694">
          <w:rPr>
            <w:b/>
            <w:noProof/>
            <w:webHidden/>
          </w:rPr>
          <w:t>11</w:t>
        </w:r>
        <w:r w:rsidRPr="00981694">
          <w:rPr>
            <w:b/>
            <w:noProof/>
            <w:webHidden/>
          </w:rPr>
          <w:fldChar w:fldCharType="end"/>
        </w:r>
      </w:hyperlink>
    </w:p>
    <w:p w14:paraId="45BEA325" w14:textId="1FC81BD7" w:rsidR="00981694" w:rsidRDefault="00981694">
      <w:pPr>
        <w:pStyle w:val="TOC2"/>
        <w:tabs>
          <w:tab w:val="left" w:pos="1440"/>
          <w:tab w:val="right" w:leader="dot" w:pos="9111"/>
        </w:tabs>
        <w:rPr>
          <w:rFonts w:asciiTheme="minorHAnsi" w:eastAsiaTheme="minorEastAsia" w:hAnsiTheme="minorHAnsi" w:cstheme="minorBidi"/>
          <w:noProof/>
          <w:sz w:val="22"/>
          <w:szCs w:val="22"/>
        </w:rPr>
      </w:pPr>
      <w:hyperlink w:anchor="_Toc106825892" w:history="1">
        <w:r w:rsidRPr="00940344">
          <w:rPr>
            <w:rStyle w:val="Hyperlink"/>
            <w:noProof/>
          </w:rPr>
          <w:t>1.1</w:t>
        </w:r>
        <w:r>
          <w:rPr>
            <w:rFonts w:asciiTheme="minorHAnsi" w:eastAsiaTheme="minorEastAsia" w:hAnsiTheme="minorHAnsi" w:cstheme="minorBidi"/>
            <w:noProof/>
            <w:sz w:val="22"/>
            <w:szCs w:val="22"/>
          </w:rPr>
          <w:tab/>
        </w:r>
        <w:r w:rsidRPr="00940344">
          <w:rPr>
            <w:rStyle w:val="Hyperlink"/>
            <w:noProof/>
          </w:rPr>
          <w:t>Lý do chọn đề tài</w:t>
        </w:r>
        <w:r>
          <w:rPr>
            <w:noProof/>
            <w:webHidden/>
          </w:rPr>
          <w:tab/>
        </w:r>
        <w:r>
          <w:rPr>
            <w:noProof/>
            <w:webHidden/>
          </w:rPr>
          <w:fldChar w:fldCharType="begin"/>
        </w:r>
        <w:r>
          <w:rPr>
            <w:noProof/>
            <w:webHidden/>
          </w:rPr>
          <w:instrText xml:space="preserve"> PAGEREF _Toc106825892 \h </w:instrText>
        </w:r>
        <w:r>
          <w:rPr>
            <w:noProof/>
            <w:webHidden/>
          </w:rPr>
        </w:r>
        <w:r>
          <w:rPr>
            <w:noProof/>
            <w:webHidden/>
          </w:rPr>
          <w:fldChar w:fldCharType="separate"/>
        </w:r>
        <w:r>
          <w:rPr>
            <w:noProof/>
            <w:webHidden/>
          </w:rPr>
          <w:t>11</w:t>
        </w:r>
        <w:r>
          <w:rPr>
            <w:noProof/>
            <w:webHidden/>
          </w:rPr>
          <w:fldChar w:fldCharType="end"/>
        </w:r>
      </w:hyperlink>
    </w:p>
    <w:p w14:paraId="3D85A86B" w14:textId="7AC48A67" w:rsidR="00981694" w:rsidRDefault="00981694">
      <w:pPr>
        <w:pStyle w:val="TOC2"/>
        <w:tabs>
          <w:tab w:val="left" w:pos="1440"/>
          <w:tab w:val="right" w:leader="dot" w:pos="9111"/>
        </w:tabs>
        <w:rPr>
          <w:rFonts w:asciiTheme="minorHAnsi" w:eastAsiaTheme="minorEastAsia" w:hAnsiTheme="minorHAnsi" w:cstheme="minorBidi"/>
          <w:noProof/>
          <w:sz w:val="22"/>
          <w:szCs w:val="22"/>
        </w:rPr>
      </w:pPr>
      <w:hyperlink w:anchor="_Toc106825893" w:history="1">
        <w:r w:rsidRPr="00940344">
          <w:rPr>
            <w:rStyle w:val="Hyperlink"/>
            <w:noProof/>
          </w:rPr>
          <w:t>1.2</w:t>
        </w:r>
        <w:r>
          <w:rPr>
            <w:rFonts w:asciiTheme="minorHAnsi" w:eastAsiaTheme="minorEastAsia" w:hAnsiTheme="minorHAnsi" w:cstheme="minorBidi"/>
            <w:noProof/>
            <w:sz w:val="22"/>
            <w:szCs w:val="22"/>
          </w:rPr>
          <w:tab/>
        </w:r>
        <w:r w:rsidRPr="00940344">
          <w:rPr>
            <w:rStyle w:val="Hyperlink"/>
            <w:noProof/>
          </w:rPr>
          <w:t>Mục tiêu hệ thống</w:t>
        </w:r>
        <w:r>
          <w:rPr>
            <w:noProof/>
            <w:webHidden/>
          </w:rPr>
          <w:tab/>
        </w:r>
        <w:r>
          <w:rPr>
            <w:noProof/>
            <w:webHidden/>
          </w:rPr>
          <w:fldChar w:fldCharType="begin"/>
        </w:r>
        <w:r>
          <w:rPr>
            <w:noProof/>
            <w:webHidden/>
          </w:rPr>
          <w:instrText xml:space="preserve"> PAGEREF _Toc106825893 \h </w:instrText>
        </w:r>
        <w:r>
          <w:rPr>
            <w:noProof/>
            <w:webHidden/>
          </w:rPr>
        </w:r>
        <w:r>
          <w:rPr>
            <w:noProof/>
            <w:webHidden/>
          </w:rPr>
          <w:fldChar w:fldCharType="separate"/>
        </w:r>
        <w:r>
          <w:rPr>
            <w:noProof/>
            <w:webHidden/>
          </w:rPr>
          <w:t>11</w:t>
        </w:r>
        <w:r>
          <w:rPr>
            <w:noProof/>
            <w:webHidden/>
          </w:rPr>
          <w:fldChar w:fldCharType="end"/>
        </w:r>
      </w:hyperlink>
    </w:p>
    <w:p w14:paraId="4B9AF2E0" w14:textId="21B7EBFD" w:rsidR="00981694" w:rsidRDefault="00981694">
      <w:pPr>
        <w:pStyle w:val="TOC2"/>
        <w:tabs>
          <w:tab w:val="left" w:pos="1440"/>
          <w:tab w:val="right" w:leader="dot" w:pos="9111"/>
        </w:tabs>
        <w:rPr>
          <w:rFonts w:asciiTheme="minorHAnsi" w:eastAsiaTheme="minorEastAsia" w:hAnsiTheme="minorHAnsi" w:cstheme="minorBidi"/>
          <w:noProof/>
          <w:sz w:val="22"/>
          <w:szCs w:val="22"/>
        </w:rPr>
      </w:pPr>
      <w:hyperlink w:anchor="_Toc106825894" w:history="1">
        <w:r w:rsidRPr="00940344">
          <w:rPr>
            <w:rStyle w:val="Hyperlink"/>
            <w:noProof/>
          </w:rPr>
          <w:t>1.3</w:t>
        </w:r>
        <w:r>
          <w:rPr>
            <w:rFonts w:asciiTheme="minorHAnsi" w:eastAsiaTheme="minorEastAsia" w:hAnsiTheme="minorHAnsi" w:cstheme="minorBidi"/>
            <w:noProof/>
            <w:sz w:val="22"/>
            <w:szCs w:val="22"/>
          </w:rPr>
          <w:tab/>
        </w:r>
        <w:r w:rsidRPr="00940344">
          <w:rPr>
            <w:rStyle w:val="Hyperlink"/>
            <w:noProof/>
          </w:rPr>
          <w:t>Phạm vi hệ thống</w:t>
        </w:r>
        <w:r>
          <w:rPr>
            <w:noProof/>
            <w:webHidden/>
          </w:rPr>
          <w:tab/>
        </w:r>
        <w:r>
          <w:rPr>
            <w:noProof/>
            <w:webHidden/>
          </w:rPr>
          <w:fldChar w:fldCharType="begin"/>
        </w:r>
        <w:r>
          <w:rPr>
            <w:noProof/>
            <w:webHidden/>
          </w:rPr>
          <w:instrText xml:space="preserve"> PAGEREF _Toc106825894 \h </w:instrText>
        </w:r>
        <w:r>
          <w:rPr>
            <w:noProof/>
            <w:webHidden/>
          </w:rPr>
        </w:r>
        <w:r>
          <w:rPr>
            <w:noProof/>
            <w:webHidden/>
          </w:rPr>
          <w:fldChar w:fldCharType="separate"/>
        </w:r>
        <w:r>
          <w:rPr>
            <w:noProof/>
            <w:webHidden/>
          </w:rPr>
          <w:t>12</w:t>
        </w:r>
        <w:r>
          <w:rPr>
            <w:noProof/>
            <w:webHidden/>
          </w:rPr>
          <w:fldChar w:fldCharType="end"/>
        </w:r>
      </w:hyperlink>
    </w:p>
    <w:p w14:paraId="12646BB2" w14:textId="1BB819D5" w:rsidR="00981694" w:rsidRDefault="00981694">
      <w:pPr>
        <w:pStyle w:val="TOC2"/>
        <w:tabs>
          <w:tab w:val="left" w:pos="1440"/>
          <w:tab w:val="right" w:leader="dot" w:pos="9111"/>
        </w:tabs>
        <w:rPr>
          <w:rFonts w:asciiTheme="minorHAnsi" w:eastAsiaTheme="minorEastAsia" w:hAnsiTheme="minorHAnsi" w:cstheme="minorBidi"/>
          <w:noProof/>
          <w:sz w:val="22"/>
          <w:szCs w:val="22"/>
        </w:rPr>
      </w:pPr>
      <w:hyperlink w:anchor="_Toc106825895" w:history="1">
        <w:r w:rsidRPr="00940344">
          <w:rPr>
            <w:rStyle w:val="Hyperlink"/>
            <w:noProof/>
          </w:rPr>
          <w:t>1.4</w:t>
        </w:r>
        <w:r>
          <w:rPr>
            <w:rFonts w:asciiTheme="minorHAnsi" w:eastAsiaTheme="minorEastAsia" w:hAnsiTheme="minorHAnsi" w:cstheme="minorBidi"/>
            <w:noProof/>
            <w:sz w:val="22"/>
            <w:szCs w:val="22"/>
          </w:rPr>
          <w:tab/>
        </w:r>
        <w:r w:rsidRPr="00940344">
          <w:rPr>
            <w:rStyle w:val="Hyperlink"/>
            <w:noProof/>
          </w:rPr>
          <w:t>Công cụ sử dụng</w:t>
        </w:r>
        <w:r>
          <w:rPr>
            <w:noProof/>
            <w:webHidden/>
          </w:rPr>
          <w:tab/>
        </w:r>
        <w:r>
          <w:rPr>
            <w:noProof/>
            <w:webHidden/>
          </w:rPr>
          <w:fldChar w:fldCharType="begin"/>
        </w:r>
        <w:r>
          <w:rPr>
            <w:noProof/>
            <w:webHidden/>
          </w:rPr>
          <w:instrText xml:space="preserve"> PAGEREF _Toc106825895 \h </w:instrText>
        </w:r>
        <w:r>
          <w:rPr>
            <w:noProof/>
            <w:webHidden/>
          </w:rPr>
        </w:r>
        <w:r>
          <w:rPr>
            <w:noProof/>
            <w:webHidden/>
          </w:rPr>
          <w:fldChar w:fldCharType="separate"/>
        </w:r>
        <w:r>
          <w:rPr>
            <w:noProof/>
            <w:webHidden/>
          </w:rPr>
          <w:t>12</w:t>
        </w:r>
        <w:r>
          <w:rPr>
            <w:noProof/>
            <w:webHidden/>
          </w:rPr>
          <w:fldChar w:fldCharType="end"/>
        </w:r>
      </w:hyperlink>
    </w:p>
    <w:p w14:paraId="318449DB" w14:textId="6EAC8C2B" w:rsidR="00981694" w:rsidRDefault="00981694">
      <w:pPr>
        <w:pStyle w:val="TOC2"/>
        <w:tabs>
          <w:tab w:val="left" w:pos="1440"/>
          <w:tab w:val="right" w:leader="dot" w:pos="9111"/>
        </w:tabs>
        <w:rPr>
          <w:rFonts w:asciiTheme="minorHAnsi" w:eastAsiaTheme="minorEastAsia" w:hAnsiTheme="minorHAnsi" w:cstheme="minorBidi"/>
          <w:noProof/>
          <w:sz w:val="22"/>
          <w:szCs w:val="22"/>
        </w:rPr>
      </w:pPr>
      <w:hyperlink w:anchor="_Toc106825896" w:history="1">
        <w:r w:rsidRPr="00940344">
          <w:rPr>
            <w:rStyle w:val="Hyperlink"/>
            <w:noProof/>
          </w:rPr>
          <w:t>1.5</w:t>
        </w:r>
        <w:r>
          <w:rPr>
            <w:rFonts w:asciiTheme="minorHAnsi" w:eastAsiaTheme="minorEastAsia" w:hAnsiTheme="minorHAnsi" w:cstheme="minorBidi"/>
            <w:noProof/>
            <w:sz w:val="22"/>
            <w:szCs w:val="22"/>
          </w:rPr>
          <w:tab/>
        </w:r>
        <w:r w:rsidRPr="00940344">
          <w:rPr>
            <w:rStyle w:val="Hyperlink"/>
            <w:noProof/>
          </w:rPr>
          <w:t>Yêu cầu chức năng tổng quát</w:t>
        </w:r>
        <w:r>
          <w:rPr>
            <w:noProof/>
            <w:webHidden/>
          </w:rPr>
          <w:tab/>
        </w:r>
        <w:r>
          <w:rPr>
            <w:noProof/>
            <w:webHidden/>
          </w:rPr>
          <w:fldChar w:fldCharType="begin"/>
        </w:r>
        <w:r>
          <w:rPr>
            <w:noProof/>
            <w:webHidden/>
          </w:rPr>
          <w:instrText xml:space="preserve"> PAGEREF _Toc106825896 \h </w:instrText>
        </w:r>
        <w:r>
          <w:rPr>
            <w:noProof/>
            <w:webHidden/>
          </w:rPr>
        </w:r>
        <w:r>
          <w:rPr>
            <w:noProof/>
            <w:webHidden/>
          </w:rPr>
          <w:fldChar w:fldCharType="separate"/>
        </w:r>
        <w:r>
          <w:rPr>
            <w:noProof/>
            <w:webHidden/>
          </w:rPr>
          <w:t>12</w:t>
        </w:r>
        <w:r>
          <w:rPr>
            <w:noProof/>
            <w:webHidden/>
          </w:rPr>
          <w:fldChar w:fldCharType="end"/>
        </w:r>
      </w:hyperlink>
    </w:p>
    <w:p w14:paraId="3B122742" w14:textId="0E8B2F61" w:rsidR="00981694" w:rsidRDefault="00981694">
      <w:pPr>
        <w:pStyle w:val="TOC2"/>
        <w:tabs>
          <w:tab w:val="left" w:pos="1440"/>
          <w:tab w:val="right" w:leader="dot" w:pos="9111"/>
        </w:tabs>
        <w:rPr>
          <w:rFonts w:asciiTheme="minorHAnsi" w:eastAsiaTheme="minorEastAsia" w:hAnsiTheme="minorHAnsi" w:cstheme="minorBidi"/>
          <w:noProof/>
          <w:sz w:val="22"/>
          <w:szCs w:val="22"/>
        </w:rPr>
      </w:pPr>
      <w:hyperlink w:anchor="_Toc106825897" w:history="1">
        <w:r w:rsidRPr="00940344">
          <w:rPr>
            <w:rStyle w:val="Hyperlink"/>
            <w:noProof/>
          </w:rPr>
          <w:t>1.6</w:t>
        </w:r>
        <w:r>
          <w:rPr>
            <w:rFonts w:asciiTheme="minorHAnsi" w:eastAsiaTheme="minorEastAsia" w:hAnsiTheme="minorHAnsi" w:cstheme="minorBidi"/>
            <w:noProof/>
            <w:sz w:val="22"/>
            <w:szCs w:val="22"/>
          </w:rPr>
          <w:tab/>
        </w:r>
        <w:r w:rsidRPr="00940344">
          <w:rPr>
            <w:rStyle w:val="Hyperlink"/>
            <w:noProof/>
          </w:rPr>
          <w:t>Yêu cầu chức năng cụ thể</w:t>
        </w:r>
        <w:r>
          <w:rPr>
            <w:noProof/>
            <w:webHidden/>
          </w:rPr>
          <w:tab/>
        </w:r>
        <w:r>
          <w:rPr>
            <w:noProof/>
            <w:webHidden/>
          </w:rPr>
          <w:fldChar w:fldCharType="begin"/>
        </w:r>
        <w:r>
          <w:rPr>
            <w:noProof/>
            <w:webHidden/>
          </w:rPr>
          <w:instrText xml:space="preserve"> PAGEREF _Toc106825897 \h </w:instrText>
        </w:r>
        <w:r>
          <w:rPr>
            <w:noProof/>
            <w:webHidden/>
          </w:rPr>
        </w:r>
        <w:r>
          <w:rPr>
            <w:noProof/>
            <w:webHidden/>
          </w:rPr>
          <w:fldChar w:fldCharType="separate"/>
        </w:r>
        <w:r>
          <w:rPr>
            <w:noProof/>
            <w:webHidden/>
          </w:rPr>
          <w:t>13</w:t>
        </w:r>
        <w:r>
          <w:rPr>
            <w:noProof/>
            <w:webHidden/>
          </w:rPr>
          <w:fldChar w:fldCharType="end"/>
        </w:r>
      </w:hyperlink>
    </w:p>
    <w:p w14:paraId="4278DA81" w14:textId="3CD8F230" w:rsidR="00981694" w:rsidRDefault="00981694">
      <w:pPr>
        <w:pStyle w:val="TOC2"/>
        <w:tabs>
          <w:tab w:val="left" w:pos="1440"/>
          <w:tab w:val="right" w:leader="dot" w:pos="9111"/>
        </w:tabs>
        <w:rPr>
          <w:rFonts w:asciiTheme="minorHAnsi" w:eastAsiaTheme="minorEastAsia" w:hAnsiTheme="minorHAnsi" w:cstheme="minorBidi"/>
          <w:noProof/>
          <w:sz w:val="22"/>
          <w:szCs w:val="22"/>
        </w:rPr>
      </w:pPr>
      <w:hyperlink w:anchor="_Toc106825898" w:history="1">
        <w:r w:rsidRPr="00940344">
          <w:rPr>
            <w:rStyle w:val="Hyperlink"/>
            <w:noProof/>
          </w:rPr>
          <w:t>1.7</w:t>
        </w:r>
        <w:r>
          <w:rPr>
            <w:rFonts w:asciiTheme="minorHAnsi" w:eastAsiaTheme="minorEastAsia" w:hAnsiTheme="minorHAnsi" w:cstheme="minorBidi"/>
            <w:noProof/>
            <w:sz w:val="22"/>
            <w:szCs w:val="22"/>
          </w:rPr>
          <w:tab/>
        </w:r>
        <w:r w:rsidRPr="00940344">
          <w:rPr>
            <w:rStyle w:val="Hyperlink"/>
            <w:noProof/>
          </w:rPr>
          <w:t>Yêu cầu phi chức năng</w:t>
        </w:r>
        <w:r>
          <w:rPr>
            <w:noProof/>
            <w:webHidden/>
          </w:rPr>
          <w:tab/>
        </w:r>
        <w:r>
          <w:rPr>
            <w:noProof/>
            <w:webHidden/>
          </w:rPr>
          <w:fldChar w:fldCharType="begin"/>
        </w:r>
        <w:r>
          <w:rPr>
            <w:noProof/>
            <w:webHidden/>
          </w:rPr>
          <w:instrText xml:space="preserve"> PAGEREF _Toc106825898 \h </w:instrText>
        </w:r>
        <w:r>
          <w:rPr>
            <w:noProof/>
            <w:webHidden/>
          </w:rPr>
        </w:r>
        <w:r>
          <w:rPr>
            <w:noProof/>
            <w:webHidden/>
          </w:rPr>
          <w:fldChar w:fldCharType="separate"/>
        </w:r>
        <w:r>
          <w:rPr>
            <w:noProof/>
            <w:webHidden/>
          </w:rPr>
          <w:t>14</w:t>
        </w:r>
        <w:r>
          <w:rPr>
            <w:noProof/>
            <w:webHidden/>
          </w:rPr>
          <w:fldChar w:fldCharType="end"/>
        </w:r>
      </w:hyperlink>
    </w:p>
    <w:p w14:paraId="3163644D" w14:textId="6921408D" w:rsidR="00981694" w:rsidRDefault="00981694">
      <w:pPr>
        <w:pStyle w:val="TOC2"/>
        <w:tabs>
          <w:tab w:val="left" w:pos="1440"/>
          <w:tab w:val="right" w:leader="dot" w:pos="9111"/>
        </w:tabs>
        <w:rPr>
          <w:rFonts w:asciiTheme="minorHAnsi" w:eastAsiaTheme="minorEastAsia" w:hAnsiTheme="minorHAnsi" w:cstheme="minorBidi"/>
          <w:noProof/>
          <w:sz w:val="22"/>
          <w:szCs w:val="22"/>
        </w:rPr>
      </w:pPr>
      <w:hyperlink w:anchor="_Toc106825899" w:history="1">
        <w:r w:rsidRPr="00940344">
          <w:rPr>
            <w:rStyle w:val="Hyperlink"/>
            <w:noProof/>
          </w:rPr>
          <w:t>1.8</w:t>
        </w:r>
        <w:r>
          <w:rPr>
            <w:rFonts w:asciiTheme="minorHAnsi" w:eastAsiaTheme="minorEastAsia" w:hAnsiTheme="minorHAnsi" w:cstheme="minorBidi"/>
            <w:noProof/>
            <w:sz w:val="22"/>
            <w:szCs w:val="22"/>
          </w:rPr>
          <w:tab/>
        </w:r>
        <w:r w:rsidRPr="00940344">
          <w:rPr>
            <w:rStyle w:val="Hyperlink"/>
            <w:noProof/>
          </w:rPr>
          <w:t>Mô hình quan hệ</w:t>
        </w:r>
        <w:r>
          <w:rPr>
            <w:noProof/>
            <w:webHidden/>
          </w:rPr>
          <w:tab/>
        </w:r>
        <w:r>
          <w:rPr>
            <w:noProof/>
            <w:webHidden/>
          </w:rPr>
          <w:fldChar w:fldCharType="begin"/>
        </w:r>
        <w:r>
          <w:rPr>
            <w:noProof/>
            <w:webHidden/>
          </w:rPr>
          <w:instrText xml:space="preserve"> PAGEREF _Toc106825899 \h </w:instrText>
        </w:r>
        <w:r>
          <w:rPr>
            <w:noProof/>
            <w:webHidden/>
          </w:rPr>
        </w:r>
        <w:r>
          <w:rPr>
            <w:noProof/>
            <w:webHidden/>
          </w:rPr>
          <w:fldChar w:fldCharType="separate"/>
        </w:r>
        <w:r>
          <w:rPr>
            <w:noProof/>
            <w:webHidden/>
          </w:rPr>
          <w:t>15</w:t>
        </w:r>
        <w:r>
          <w:rPr>
            <w:noProof/>
            <w:webHidden/>
          </w:rPr>
          <w:fldChar w:fldCharType="end"/>
        </w:r>
      </w:hyperlink>
    </w:p>
    <w:p w14:paraId="4D0BA4DB" w14:textId="5B210E2B"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00" w:history="1">
        <w:r w:rsidRPr="00981694">
          <w:rPr>
            <w:rStyle w:val="Hyperlink"/>
            <w:i/>
            <w:noProof/>
          </w:rPr>
          <w:t>1.8.1</w:t>
        </w:r>
        <w:r w:rsidRPr="00981694">
          <w:rPr>
            <w:rFonts w:asciiTheme="minorHAnsi" w:eastAsiaTheme="minorEastAsia" w:hAnsiTheme="minorHAnsi" w:cstheme="minorBidi"/>
            <w:i/>
            <w:noProof/>
            <w:sz w:val="22"/>
            <w:szCs w:val="22"/>
          </w:rPr>
          <w:tab/>
        </w:r>
        <w:r w:rsidRPr="00981694">
          <w:rPr>
            <w:rStyle w:val="Hyperlink"/>
            <w:i/>
            <w:noProof/>
          </w:rPr>
          <w:t>Sơ đồ Usecase</w:t>
        </w:r>
        <w:r w:rsidRPr="00981694">
          <w:rPr>
            <w:i/>
            <w:noProof/>
            <w:webHidden/>
          </w:rPr>
          <w:tab/>
        </w:r>
        <w:r w:rsidRPr="00981694">
          <w:rPr>
            <w:i/>
            <w:noProof/>
            <w:webHidden/>
          </w:rPr>
          <w:fldChar w:fldCharType="begin"/>
        </w:r>
        <w:r w:rsidRPr="00981694">
          <w:rPr>
            <w:i/>
            <w:noProof/>
            <w:webHidden/>
          </w:rPr>
          <w:instrText xml:space="preserve"> PAGEREF _Toc106825900 \h </w:instrText>
        </w:r>
        <w:r w:rsidRPr="00981694">
          <w:rPr>
            <w:i/>
            <w:noProof/>
            <w:webHidden/>
          </w:rPr>
        </w:r>
        <w:r w:rsidRPr="00981694">
          <w:rPr>
            <w:i/>
            <w:noProof/>
            <w:webHidden/>
          </w:rPr>
          <w:fldChar w:fldCharType="separate"/>
        </w:r>
        <w:r w:rsidRPr="00981694">
          <w:rPr>
            <w:i/>
            <w:noProof/>
            <w:webHidden/>
          </w:rPr>
          <w:t>15</w:t>
        </w:r>
        <w:r w:rsidRPr="00981694">
          <w:rPr>
            <w:i/>
            <w:noProof/>
            <w:webHidden/>
          </w:rPr>
          <w:fldChar w:fldCharType="end"/>
        </w:r>
      </w:hyperlink>
    </w:p>
    <w:p w14:paraId="52C038F4" w14:textId="391BC909"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01" w:history="1">
        <w:r w:rsidRPr="00981694">
          <w:rPr>
            <w:rStyle w:val="Hyperlink"/>
            <w:i/>
            <w:noProof/>
          </w:rPr>
          <w:t>1.8.2</w:t>
        </w:r>
        <w:r w:rsidRPr="00981694">
          <w:rPr>
            <w:rFonts w:asciiTheme="minorHAnsi" w:eastAsiaTheme="minorEastAsia" w:hAnsiTheme="minorHAnsi" w:cstheme="minorBidi"/>
            <w:i/>
            <w:noProof/>
            <w:sz w:val="22"/>
            <w:szCs w:val="22"/>
          </w:rPr>
          <w:tab/>
        </w:r>
        <w:r w:rsidRPr="00981694">
          <w:rPr>
            <w:rStyle w:val="Hyperlink"/>
            <w:i/>
            <w:noProof/>
          </w:rPr>
          <w:t>Sơ đồ ERD</w:t>
        </w:r>
        <w:r w:rsidRPr="00981694">
          <w:rPr>
            <w:i/>
            <w:noProof/>
            <w:webHidden/>
          </w:rPr>
          <w:tab/>
        </w:r>
        <w:r w:rsidRPr="00981694">
          <w:rPr>
            <w:i/>
            <w:noProof/>
            <w:webHidden/>
          </w:rPr>
          <w:fldChar w:fldCharType="begin"/>
        </w:r>
        <w:r w:rsidRPr="00981694">
          <w:rPr>
            <w:i/>
            <w:noProof/>
            <w:webHidden/>
          </w:rPr>
          <w:instrText xml:space="preserve"> PAGEREF _Toc106825901 \h </w:instrText>
        </w:r>
        <w:r w:rsidRPr="00981694">
          <w:rPr>
            <w:i/>
            <w:noProof/>
            <w:webHidden/>
          </w:rPr>
        </w:r>
        <w:r w:rsidRPr="00981694">
          <w:rPr>
            <w:i/>
            <w:noProof/>
            <w:webHidden/>
          </w:rPr>
          <w:fldChar w:fldCharType="separate"/>
        </w:r>
        <w:r w:rsidRPr="00981694">
          <w:rPr>
            <w:i/>
            <w:noProof/>
            <w:webHidden/>
          </w:rPr>
          <w:t>16</w:t>
        </w:r>
        <w:r w:rsidRPr="00981694">
          <w:rPr>
            <w:i/>
            <w:noProof/>
            <w:webHidden/>
          </w:rPr>
          <w:fldChar w:fldCharType="end"/>
        </w:r>
      </w:hyperlink>
    </w:p>
    <w:p w14:paraId="3355C8DA" w14:textId="5869853A"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02" w:history="1">
        <w:r w:rsidRPr="00981694">
          <w:rPr>
            <w:rStyle w:val="Hyperlink"/>
            <w:i/>
            <w:noProof/>
          </w:rPr>
          <w:t>1.8.3</w:t>
        </w:r>
        <w:r w:rsidRPr="00981694">
          <w:rPr>
            <w:rFonts w:asciiTheme="minorHAnsi" w:eastAsiaTheme="minorEastAsia" w:hAnsiTheme="minorHAnsi" w:cstheme="minorBidi"/>
            <w:i/>
            <w:noProof/>
            <w:sz w:val="22"/>
            <w:szCs w:val="22"/>
          </w:rPr>
          <w:tab/>
        </w:r>
        <w:r w:rsidRPr="00981694">
          <w:rPr>
            <w:rStyle w:val="Hyperlink"/>
            <w:i/>
            <w:noProof/>
          </w:rPr>
          <w:t>Cơ sở dữ liệu vật lý</w:t>
        </w:r>
        <w:r w:rsidRPr="00981694">
          <w:rPr>
            <w:i/>
            <w:noProof/>
            <w:webHidden/>
          </w:rPr>
          <w:tab/>
        </w:r>
        <w:r w:rsidRPr="00981694">
          <w:rPr>
            <w:i/>
            <w:noProof/>
            <w:webHidden/>
          </w:rPr>
          <w:fldChar w:fldCharType="begin"/>
        </w:r>
        <w:r w:rsidRPr="00981694">
          <w:rPr>
            <w:i/>
            <w:noProof/>
            <w:webHidden/>
          </w:rPr>
          <w:instrText xml:space="preserve"> PAGEREF _Toc106825902 \h </w:instrText>
        </w:r>
        <w:r w:rsidRPr="00981694">
          <w:rPr>
            <w:i/>
            <w:noProof/>
            <w:webHidden/>
          </w:rPr>
        </w:r>
        <w:r w:rsidRPr="00981694">
          <w:rPr>
            <w:i/>
            <w:noProof/>
            <w:webHidden/>
          </w:rPr>
          <w:fldChar w:fldCharType="separate"/>
        </w:r>
        <w:r w:rsidRPr="00981694">
          <w:rPr>
            <w:i/>
            <w:noProof/>
            <w:webHidden/>
          </w:rPr>
          <w:t>17</w:t>
        </w:r>
        <w:r w:rsidRPr="00981694">
          <w:rPr>
            <w:i/>
            <w:noProof/>
            <w:webHidden/>
          </w:rPr>
          <w:fldChar w:fldCharType="end"/>
        </w:r>
      </w:hyperlink>
    </w:p>
    <w:p w14:paraId="7D070F5C" w14:textId="33A5B301"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03" w:history="1">
        <w:r w:rsidRPr="00981694">
          <w:rPr>
            <w:rStyle w:val="Hyperlink"/>
            <w:i/>
            <w:noProof/>
          </w:rPr>
          <w:t>1.8.4</w:t>
        </w:r>
        <w:r w:rsidRPr="00981694">
          <w:rPr>
            <w:rFonts w:asciiTheme="minorHAnsi" w:eastAsiaTheme="minorEastAsia" w:hAnsiTheme="minorHAnsi" w:cstheme="minorBidi"/>
            <w:i/>
            <w:noProof/>
            <w:sz w:val="22"/>
            <w:szCs w:val="22"/>
          </w:rPr>
          <w:tab/>
        </w:r>
        <w:r w:rsidRPr="00981694">
          <w:rPr>
            <w:rStyle w:val="Hyperlink"/>
            <w:i/>
            <w:noProof/>
          </w:rPr>
          <w:t>Sơ đồ trình tự hệ thống</w:t>
        </w:r>
        <w:r w:rsidRPr="00981694">
          <w:rPr>
            <w:i/>
            <w:noProof/>
            <w:webHidden/>
          </w:rPr>
          <w:tab/>
        </w:r>
        <w:r w:rsidRPr="00981694">
          <w:rPr>
            <w:i/>
            <w:noProof/>
            <w:webHidden/>
          </w:rPr>
          <w:fldChar w:fldCharType="begin"/>
        </w:r>
        <w:r w:rsidRPr="00981694">
          <w:rPr>
            <w:i/>
            <w:noProof/>
            <w:webHidden/>
          </w:rPr>
          <w:instrText xml:space="preserve"> PAGEREF _Toc106825903 \h </w:instrText>
        </w:r>
        <w:r w:rsidRPr="00981694">
          <w:rPr>
            <w:i/>
            <w:noProof/>
            <w:webHidden/>
          </w:rPr>
        </w:r>
        <w:r w:rsidRPr="00981694">
          <w:rPr>
            <w:i/>
            <w:noProof/>
            <w:webHidden/>
          </w:rPr>
          <w:fldChar w:fldCharType="separate"/>
        </w:r>
        <w:r w:rsidRPr="00981694">
          <w:rPr>
            <w:i/>
            <w:noProof/>
            <w:webHidden/>
          </w:rPr>
          <w:t>18</w:t>
        </w:r>
        <w:r w:rsidRPr="00981694">
          <w:rPr>
            <w:i/>
            <w:noProof/>
            <w:webHidden/>
          </w:rPr>
          <w:fldChar w:fldCharType="end"/>
        </w:r>
      </w:hyperlink>
    </w:p>
    <w:p w14:paraId="12E53728" w14:textId="4ADD7545" w:rsidR="00981694" w:rsidRPr="00981694" w:rsidRDefault="00981694">
      <w:pPr>
        <w:pStyle w:val="TOC1"/>
        <w:tabs>
          <w:tab w:val="left" w:pos="2160"/>
          <w:tab w:val="right" w:leader="dot" w:pos="9111"/>
        </w:tabs>
        <w:rPr>
          <w:rFonts w:asciiTheme="minorHAnsi" w:eastAsiaTheme="minorEastAsia" w:hAnsiTheme="minorHAnsi" w:cstheme="minorBidi"/>
          <w:i/>
          <w:noProof/>
          <w:sz w:val="22"/>
          <w:szCs w:val="22"/>
        </w:rPr>
      </w:pPr>
      <w:hyperlink w:anchor="_Toc106825904" w:history="1">
        <w:r w:rsidRPr="00981694">
          <w:rPr>
            <w:rStyle w:val="Hyperlink"/>
            <w:i/>
            <w:noProof/>
          </w:rPr>
          <w:t>CHƯƠNG  2</w:t>
        </w:r>
        <w:r w:rsidRPr="00981694">
          <w:rPr>
            <w:rFonts w:asciiTheme="minorHAnsi" w:eastAsiaTheme="minorEastAsia" w:hAnsiTheme="minorHAnsi" w:cstheme="minorBidi"/>
            <w:i/>
            <w:noProof/>
            <w:sz w:val="22"/>
            <w:szCs w:val="22"/>
          </w:rPr>
          <w:tab/>
        </w:r>
        <w:r w:rsidRPr="00981694">
          <w:rPr>
            <w:rStyle w:val="Hyperlink"/>
            <w:i/>
            <w:noProof/>
          </w:rPr>
          <w:t>CƠ SỞ LÝ THUYẾT</w:t>
        </w:r>
        <w:r w:rsidRPr="00981694">
          <w:rPr>
            <w:i/>
            <w:noProof/>
            <w:webHidden/>
          </w:rPr>
          <w:tab/>
        </w:r>
        <w:r w:rsidRPr="00981694">
          <w:rPr>
            <w:i/>
            <w:noProof/>
            <w:webHidden/>
          </w:rPr>
          <w:fldChar w:fldCharType="begin"/>
        </w:r>
        <w:r w:rsidRPr="00981694">
          <w:rPr>
            <w:i/>
            <w:noProof/>
            <w:webHidden/>
          </w:rPr>
          <w:instrText xml:space="preserve"> PAGEREF _Toc106825904 \h </w:instrText>
        </w:r>
        <w:r w:rsidRPr="00981694">
          <w:rPr>
            <w:i/>
            <w:noProof/>
            <w:webHidden/>
          </w:rPr>
        </w:r>
        <w:r w:rsidRPr="00981694">
          <w:rPr>
            <w:i/>
            <w:noProof/>
            <w:webHidden/>
          </w:rPr>
          <w:fldChar w:fldCharType="separate"/>
        </w:r>
        <w:r w:rsidRPr="00981694">
          <w:rPr>
            <w:i/>
            <w:noProof/>
            <w:webHidden/>
          </w:rPr>
          <w:t>25</w:t>
        </w:r>
        <w:r w:rsidRPr="00981694">
          <w:rPr>
            <w:i/>
            <w:noProof/>
            <w:webHidden/>
          </w:rPr>
          <w:fldChar w:fldCharType="end"/>
        </w:r>
      </w:hyperlink>
    </w:p>
    <w:p w14:paraId="7E81C162" w14:textId="7825CA1F" w:rsidR="00981694" w:rsidRPr="00981694" w:rsidRDefault="00981694">
      <w:pPr>
        <w:pStyle w:val="TOC2"/>
        <w:tabs>
          <w:tab w:val="left" w:pos="1440"/>
          <w:tab w:val="right" w:leader="dot" w:pos="9111"/>
        </w:tabs>
        <w:rPr>
          <w:rFonts w:asciiTheme="minorHAnsi" w:eastAsiaTheme="minorEastAsia" w:hAnsiTheme="minorHAnsi" w:cstheme="minorBidi"/>
          <w:i/>
          <w:noProof/>
          <w:sz w:val="22"/>
          <w:szCs w:val="22"/>
        </w:rPr>
      </w:pPr>
      <w:hyperlink w:anchor="_Toc106825905" w:history="1">
        <w:r w:rsidRPr="00981694">
          <w:rPr>
            <w:rStyle w:val="Hyperlink"/>
            <w:i/>
            <w:noProof/>
          </w:rPr>
          <w:t>2.1</w:t>
        </w:r>
        <w:r w:rsidRPr="00981694">
          <w:rPr>
            <w:rFonts w:asciiTheme="minorHAnsi" w:eastAsiaTheme="minorEastAsia" w:hAnsiTheme="minorHAnsi" w:cstheme="minorBidi"/>
            <w:i/>
            <w:noProof/>
            <w:sz w:val="22"/>
            <w:szCs w:val="22"/>
          </w:rPr>
          <w:tab/>
        </w:r>
        <w:r w:rsidRPr="00981694">
          <w:rPr>
            <w:rStyle w:val="Hyperlink"/>
            <w:i/>
            <w:noProof/>
          </w:rPr>
          <w:t>Cơ sở lý thuyết về Bóng Đá</w:t>
        </w:r>
        <w:r w:rsidRPr="00981694">
          <w:rPr>
            <w:i/>
            <w:noProof/>
            <w:webHidden/>
          </w:rPr>
          <w:tab/>
        </w:r>
        <w:r w:rsidRPr="00981694">
          <w:rPr>
            <w:i/>
            <w:noProof/>
            <w:webHidden/>
          </w:rPr>
          <w:fldChar w:fldCharType="begin"/>
        </w:r>
        <w:r w:rsidRPr="00981694">
          <w:rPr>
            <w:i/>
            <w:noProof/>
            <w:webHidden/>
          </w:rPr>
          <w:instrText xml:space="preserve"> PAGEREF _Toc106825905 \h </w:instrText>
        </w:r>
        <w:r w:rsidRPr="00981694">
          <w:rPr>
            <w:i/>
            <w:noProof/>
            <w:webHidden/>
          </w:rPr>
        </w:r>
        <w:r w:rsidRPr="00981694">
          <w:rPr>
            <w:i/>
            <w:noProof/>
            <w:webHidden/>
          </w:rPr>
          <w:fldChar w:fldCharType="separate"/>
        </w:r>
        <w:r w:rsidRPr="00981694">
          <w:rPr>
            <w:i/>
            <w:noProof/>
            <w:webHidden/>
          </w:rPr>
          <w:t>25</w:t>
        </w:r>
        <w:r w:rsidRPr="00981694">
          <w:rPr>
            <w:i/>
            <w:noProof/>
            <w:webHidden/>
          </w:rPr>
          <w:fldChar w:fldCharType="end"/>
        </w:r>
      </w:hyperlink>
    </w:p>
    <w:p w14:paraId="52E4D439" w14:textId="7D2A1C22"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06" w:history="1">
        <w:r w:rsidRPr="00981694">
          <w:rPr>
            <w:rStyle w:val="Hyperlink"/>
            <w:i/>
            <w:noProof/>
          </w:rPr>
          <w:t>2.1.1</w:t>
        </w:r>
        <w:r w:rsidRPr="00981694">
          <w:rPr>
            <w:rFonts w:asciiTheme="minorHAnsi" w:eastAsiaTheme="minorEastAsia" w:hAnsiTheme="minorHAnsi" w:cstheme="minorBidi"/>
            <w:i/>
            <w:noProof/>
            <w:sz w:val="22"/>
            <w:szCs w:val="22"/>
          </w:rPr>
          <w:tab/>
        </w:r>
        <w:r w:rsidRPr="00981694">
          <w:rPr>
            <w:rStyle w:val="Hyperlink"/>
            <w:i/>
            <w:noProof/>
          </w:rPr>
          <w:t>Bóng đá là gì?</w:t>
        </w:r>
        <w:r w:rsidRPr="00981694">
          <w:rPr>
            <w:i/>
            <w:noProof/>
            <w:webHidden/>
          </w:rPr>
          <w:tab/>
        </w:r>
        <w:r w:rsidRPr="00981694">
          <w:rPr>
            <w:i/>
            <w:noProof/>
            <w:webHidden/>
          </w:rPr>
          <w:fldChar w:fldCharType="begin"/>
        </w:r>
        <w:r w:rsidRPr="00981694">
          <w:rPr>
            <w:i/>
            <w:noProof/>
            <w:webHidden/>
          </w:rPr>
          <w:instrText xml:space="preserve"> PAGEREF _Toc106825906 \h </w:instrText>
        </w:r>
        <w:r w:rsidRPr="00981694">
          <w:rPr>
            <w:i/>
            <w:noProof/>
            <w:webHidden/>
          </w:rPr>
        </w:r>
        <w:r w:rsidRPr="00981694">
          <w:rPr>
            <w:i/>
            <w:noProof/>
            <w:webHidden/>
          </w:rPr>
          <w:fldChar w:fldCharType="separate"/>
        </w:r>
        <w:r w:rsidRPr="00981694">
          <w:rPr>
            <w:i/>
            <w:noProof/>
            <w:webHidden/>
          </w:rPr>
          <w:t>25</w:t>
        </w:r>
        <w:r w:rsidRPr="00981694">
          <w:rPr>
            <w:i/>
            <w:noProof/>
            <w:webHidden/>
          </w:rPr>
          <w:fldChar w:fldCharType="end"/>
        </w:r>
      </w:hyperlink>
    </w:p>
    <w:p w14:paraId="2FAE5FDB" w14:textId="6217A0B6"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07" w:history="1">
        <w:r w:rsidRPr="00981694">
          <w:rPr>
            <w:rStyle w:val="Hyperlink"/>
            <w:i/>
            <w:noProof/>
          </w:rPr>
          <w:t>2.1.2</w:t>
        </w:r>
        <w:r w:rsidRPr="00981694">
          <w:rPr>
            <w:rFonts w:asciiTheme="minorHAnsi" w:eastAsiaTheme="minorEastAsia" w:hAnsiTheme="minorHAnsi" w:cstheme="minorBidi"/>
            <w:i/>
            <w:noProof/>
            <w:sz w:val="22"/>
            <w:szCs w:val="22"/>
          </w:rPr>
          <w:tab/>
        </w:r>
        <w:r w:rsidRPr="00981694">
          <w:rPr>
            <w:rStyle w:val="Hyperlink"/>
            <w:i/>
            <w:noProof/>
          </w:rPr>
          <w:t>Thông tin về Bóng Đá?</w:t>
        </w:r>
        <w:r w:rsidRPr="00981694">
          <w:rPr>
            <w:i/>
            <w:noProof/>
            <w:webHidden/>
          </w:rPr>
          <w:tab/>
        </w:r>
        <w:r w:rsidRPr="00981694">
          <w:rPr>
            <w:i/>
            <w:noProof/>
            <w:webHidden/>
          </w:rPr>
          <w:fldChar w:fldCharType="begin"/>
        </w:r>
        <w:r w:rsidRPr="00981694">
          <w:rPr>
            <w:i/>
            <w:noProof/>
            <w:webHidden/>
          </w:rPr>
          <w:instrText xml:space="preserve"> PAGEREF _Toc106825907 \h </w:instrText>
        </w:r>
        <w:r w:rsidRPr="00981694">
          <w:rPr>
            <w:i/>
            <w:noProof/>
            <w:webHidden/>
          </w:rPr>
        </w:r>
        <w:r w:rsidRPr="00981694">
          <w:rPr>
            <w:i/>
            <w:noProof/>
            <w:webHidden/>
          </w:rPr>
          <w:fldChar w:fldCharType="separate"/>
        </w:r>
        <w:r w:rsidRPr="00981694">
          <w:rPr>
            <w:i/>
            <w:noProof/>
            <w:webHidden/>
          </w:rPr>
          <w:t>26</w:t>
        </w:r>
        <w:r w:rsidRPr="00981694">
          <w:rPr>
            <w:i/>
            <w:noProof/>
            <w:webHidden/>
          </w:rPr>
          <w:fldChar w:fldCharType="end"/>
        </w:r>
      </w:hyperlink>
    </w:p>
    <w:p w14:paraId="4FA02388" w14:textId="464FE60B"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08" w:history="1">
        <w:r w:rsidRPr="00981694">
          <w:rPr>
            <w:rStyle w:val="Hyperlink"/>
            <w:i/>
            <w:noProof/>
          </w:rPr>
          <w:t>2.1.3</w:t>
        </w:r>
        <w:r w:rsidRPr="00981694">
          <w:rPr>
            <w:rFonts w:asciiTheme="minorHAnsi" w:eastAsiaTheme="minorEastAsia" w:hAnsiTheme="minorHAnsi" w:cstheme="minorBidi"/>
            <w:i/>
            <w:noProof/>
            <w:sz w:val="22"/>
            <w:szCs w:val="22"/>
          </w:rPr>
          <w:tab/>
        </w:r>
        <w:r w:rsidRPr="00981694">
          <w:rPr>
            <w:rStyle w:val="Hyperlink"/>
            <w:i/>
            <w:noProof/>
          </w:rPr>
          <w:t>Lợi ích của Bóng Đá đối với sức khỏe.</w:t>
        </w:r>
        <w:r w:rsidRPr="00981694">
          <w:rPr>
            <w:i/>
            <w:noProof/>
            <w:webHidden/>
          </w:rPr>
          <w:tab/>
        </w:r>
        <w:r w:rsidRPr="00981694">
          <w:rPr>
            <w:i/>
            <w:noProof/>
            <w:webHidden/>
          </w:rPr>
          <w:fldChar w:fldCharType="begin"/>
        </w:r>
        <w:r w:rsidRPr="00981694">
          <w:rPr>
            <w:i/>
            <w:noProof/>
            <w:webHidden/>
          </w:rPr>
          <w:instrText xml:space="preserve"> PAGEREF _Toc106825908 \h </w:instrText>
        </w:r>
        <w:r w:rsidRPr="00981694">
          <w:rPr>
            <w:i/>
            <w:noProof/>
            <w:webHidden/>
          </w:rPr>
        </w:r>
        <w:r w:rsidRPr="00981694">
          <w:rPr>
            <w:i/>
            <w:noProof/>
            <w:webHidden/>
          </w:rPr>
          <w:fldChar w:fldCharType="separate"/>
        </w:r>
        <w:r w:rsidRPr="00981694">
          <w:rPr>
            <w:i/>
            <w:noProof/>
            <w:webHidden/>
          </w:rPr>
          <w:t>27</w:t>
        </w:r>
        <w:r w:rsidRPr="00981694">
          <w:rPr>
            <w:i/>
            <w:noProof/>
            <w:webHidden/>
          </w:rPr>
          <w:fldChar w:fldCharType="end"/>
        </w:r>
      </w:hyperlink>
    </w:p>
    <w:p w14:paraId="4D80037A" w14:textId="60450E64" w:rsidR="00981694" w:rsidRPr="00981694" w:rsidRDefault="00981694">
      <w:pPr>
        <w:pStyle w:val="TOC2"/>
        <w:tabs>
          <w:tab w:val="left" w:pos="1440"/>
          <w:tab w:val="right" w:leader="dot" w:pos="9111"/>
        </w:tabs>
        <w:rPr>
          <w:rFonts w:asciiTheme="minorHAnsi" w:eastAsiaTheme="minorEastAsia" w:hAnsiTheme="minorHAnsi" w:cstheme="minorBidi"/>
          <w:i/>
          <w:noProof/>
          <w:sz w:val="22"/>
          <w:szCs w:val="22"/>
        </w:rPr>
      </w:pPr>
      <w:hyperlink w:anchor="_Toc106825909" w:history="1">
        <w:r w:rsidRPr="00981694">
          <w:rPr>
            <w:rStyle w:val="Hyperlink"/>
            <w:i/>
            <w:noProof/>
          </w:rPr>
          <w:t>2.2</w:t>
        </w:r>
        <w:r w:rsidRPr="00981694">
          <w:rPr>
            <w:rFonts w:asciiTheme="minorHAnsi" w:eastAsiaTheme="minorEastAsia" w:hAnsiTheme="minorHAnsi" w:cstheme="minorBidi"/>
            <w:i/>
            <w:noProof/>
            <w:sz w:val="22"/>
            <w:szCs w:val="22"/>
          </w:rPr>
          <w:tab/>
        </w:r>
        <w:r w:rsidRPr="00981694">
          <w:rPr>
            <w:rStyle w:val="Hyperlink"/>
            <w:i/>
            <w:noProof/>
          </w:rPr>
          <w:t>Cơ sở lý thuyết về Flask Python</w:t>
        </w:r>
        <w:r w:rsidRPr="00981694">
          <w:rPr>
            <w:i/>
            <w:noProof/>
            <w:webHidden/>
          </w:rPr>
          <w:tab/>
        </w:r>
        <w:r w:rsidRPr="00981694">
          <w:rPr>
            <w:i/>
            <w:noProof/>
            <w:webHidden/>
          </w:rPr>
          <w:fldChar w:fldCharType="begin"/>
        </w:r>
        <w:r w:rsidRPr="00981694">
          <w:rPr>
            <w:i/>
            <w:noProof/>
            <w:webHidden/>
          </w:rPr>
          <w:instrText xml:space="preserve"> PAGEREF _Toc106825909 \h </w:instrText>
        </w:r>
        <w:r w:rsidRPr="00981694">
          <w:rPr>
            <w:i/>
            <w:noProof/>
            <w:webHidden/>
          </w:rPr>
        </w:r>
        <w:r w:rsidRPr="00981694">
          <w:rPr>
            <w:i/>
            <w:noProof/>
            <w:webHidden/>
          </w:rPr>
          <w:fldChar w:fldCharType="separate"/>
        </w:r>
        <w:r w:rsidRPr="00981694">
          <w:rPr>
            <w:i/>
            <w:noProof/>
            <w:webHidden/>
          </w:rPr>
          <w:t>27</w:t>
        </w:r>
        <w:r w:rsidRPr="00981694">
          <w:rPr>
            <w:i/>
            <w:noProof/>
            <w:webHidden/>
          </w:rPr>
          <w:fldChar w:fldCharType="end"/>
        </w:r>
      </w:hyperlink>
    </w:p>
    <w:p w14:paraId="43124ED0" w14:textId="190C3B9A"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10" w:history="1">
        <w:r w:rsidRPr="00981694">
          <w:rPr>
            <w:rStyle w:val="Hyperlink"/>
            <w:i/>
            <w:noProof/>
          </w:rPr>
          <w:t>2.2.1</w:t>
        </w:r>
        <w:r w:rsidRPr="00981694">
          <w:rPr>
            <w:rFonts w:asciiTheme="minorHAnsi" w:eastAsiaTheme="minorEastAsia" w:hAnsiTheme="minorHAnsi" w:cstheme="minorBidi"/>
            <w:i/>
            <w:noProof/>
            <w:sz w:val="22"/>
            <w:szCs w:val="22"/>
          </w:rPr>
          <w:tab/>
        </w:r>
        <w:r w:rsidRPr="00981694">
          <w:rPr>
            <w:rStyle w:val="Hyperlink"/>
            <w:i/>
            <w:noProof/>
          </w:rPr>
          <w:t>Thư viện Flask Python là gì?</w:t>
        </w:r>
        <w:r w:rsidRPr="00981694">
          <w:rPr>
            <w:i/>
            <w:noProof/>
            <w:webHidden/>
          </w:rPr>
          <w:tab/>
        </w:r>
        <w:r w:rsidRPr="00981694">
          <w:rPr>
            <w:i/>
            <w:noProof/>
            <w:webHidden/>
          </w:rPr>
          <w:fldChar w:fldCharType="begin"/>
        </w:r>
        <w:r w:rsidRPr="00981694">
          <w:rPr>
            <w:i/>
            <w:noProof/>
            <w:webHidden/>
          </w:rPr>
          <w:instrText xml:space="preserve"> PAGEREF _Toc106825910 \h </w:instrText>
        </w:r>
        <w:r w:rsidRPr="00981694">
          <w:rPr>
            <w:i/>
            <w:noProof/>
            <w:webHidden/>
          </w:rPr>
        </w:r>
        <w:r w:rsidRPr="00981694">
          <w:rPr>
            <w:i/>
            <w:noProof/>
            <w:webHidden/>
          </w:rPr>
          <w:fldChar w:fldCharType="separate"/>
        </w:r>
        <w:r w:rsidRPr="00981694">
          <w:rPr>
            <w:i/>
            <w:noProof/>
            <w:webHidden/>
          </w:rPr>
          <w:t>27</w:t>
        </w:r>
        <w:r w:rsidRPr="00981694">
          <w:rPr>
            <w:i/>
            <w:noProof/>
            <w:webHidden/>
          </w:rPr>
          <w:fldChar w:fldCharType="end"/>
        </w:r>
      </w:hyperlink>
    </w:p>
    <w:p w14:paraId="30666631" w14:textId="7EB5948F"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11" w:history="1">
        <w:r w:rsidRPr="00981694">
          <w:rPr>
            <w:rStyle w:val="Hyperlink"/>
            <w:i/>
            <w:noProof/>
          </w:rPr>
          <w:t>2.2.2</w:t>
        </w:r>
        <w:r w:rsidRPr="00981694">
          <w:rPr>
            <w:rFonts w:asciiTheme="minorHAnsi" w:eastAsiaTheme="minorEastAsia" w:hAnsiTheme="minorHAnsi" w:cstheme="minorBidi"/>
            <w:i/>
            <w:noProof/>
            <w:sz w:val="22"/>
            <w:szCs w:val="22"/>
          </w:rPr>
          <w:tab/>
        </w:r>
        <w:r w:rsidRPr="00981694">
          <w:rPr>
            <w:rStyle w:val="Hyperlink"/>
            <w:i/>
            <w:noProof/>
          </w:rPr>
          <w:t>Các tính năng cơ bản của Flask</w:t>
        </w:r>
        <w:r w:rsidRPr="00981694">
          <w:rPr>
            <w:i/>
            <w:noProof/>
            <w:webHidden/>
          </w:rPr>
          <w:tab/>
        </w:r>
        <w:r w:rsidRPr="00981694">
          <w:rPr>
            <w:i/>
            <w:noProof/>
            <w:webHidden/>
          </w:rPr>
          <w:fldChar w:fldCharType="begin"/>
        </w:r>
        <w:r w:rsidRPr="00981694">
          <w:rPr>
            <w:i/>
            <w:noProof/>
            <w:webHidden/>
          </w:rPr>
          <w:instrText xml:space="preserve"> PAGEREF _Toc106825911 \h </w:instrText>
        </w:r>
        <w:r w:rsidRPr="00981694">
          <w:rPr>
            <w:i/>
            <w:noProof/>
            <w:webHidden/>
          </w:rPr>
        </w:r>
        <w:r w:rsidRPr="00981694">
          <w:rPr>
            <w:i/>
            <w:noProof/>
            <w:webHidden/>
          </w:rPr>
          <w:fldChar w:fldCharType="separate"/>
        </w:r>
        <w:r w:rsidRPr="00981694">
          <w:rPr>
            <w:i/>
            <w:noProof/>
            <w:webHidden/>
          </w:rPr>
          <w:t>28</w:t>
        </w:r>
        <w:r w:rsidRPr="00981694">
          <w:rPr>
            <w:i/>
            <w:noProof/>
            <w:webHidden/>
          </w:rPr>
          <w:fldChar w:fldCharType="end"/>
        </w:r>
      </w:hyperlink>
    </w:p>
    <w:p w14:paraId="636B3D77" w14:textId="0642BC02"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12" w:history="1">
        <w:r w:rsidRPr="00981694">
          <w:rPr>
            <w:rStyle w:val="Hyperlink"/>
            <w:i/>
            <w:noProof/>
          </w:rPr>
          <w:t>2.2.3</w:t>
        </w:r>
        <w:r w:rsidRPr="00981694">
          <w:rPr>
            <w:rFonts w:asciiTheme="minorHAnsi" w:eastAsiaTheme="minorEastAsia" w:hAnsiTheme="minorHAnsi" w:cstheme="minorBidi"/>
            <w:i/>
            <w:noProof/>
            <w:sz w:val="22"/>
            <w:szCs w:val="22"/>
          </w:rPr>
          <w:tab/>
        </w:r>
        <w:r w:rsidRPr="00981694">
          <w:rPr>
            <w:rStyle w:val="Hyperlink"/>
            <w:i/>
            <w:noProof/>
          </w:rPr>
          <w:t>Lý do nên chọn Flask Python</w:t>
        </w:r>
        <w:r w:rsidRPr="00981694">
          <w:rPr>
            <w:i/>
            <w:noProof/>
            <w:webHidden/>
          </w:rPr>
          <w:tab/>
        </w:r>
        <w:r w:rsidRPr="00981694">
          <w:rPr>
            <w:i/>
            <w:noProof/>
            <w:webHidden/>
          </w:rPr>
          <w:fldChar w:fldCharType="begin"/>
        </w:r>
        <w:r w:rsidRPr="00981694">
          <w:rPr>
            <w:i/>
            <w:noProof/>
            <w:webHidden/>
          </w:rPr>
          <w:instrText xml:space="preserve"> PAGEREF _Toc106825912 \h </w:instrText>
        </w:r>
        <w:r w:rsidRPr="00981694">
          <w:rPr>
            <w:i/>
            <w:noProof/>
            <w:webHidden/>
          </w:rPr>
        </w:r>
        <w:r w:rsidRPr="00981694">
          <w:rPr>
            <w:i/>
            <w:noProof/>
            <w:webHidden/>
          </w:rPr>
          <w:fldChar w:fldCharType="separate"/>
        </w:r>
        <w:r w:rsidRPr="00981694">
          <w:rPr>
            <w:i/>
            <w:noProof/>
            <w:webHidden/>
          </w:rPr>
          <w:t>29</w:t>
        </w:r>
        <w:r w:rsidRPr="00981694">
          <w:rPr>
            <w:i/>
            <w:noProof/>
            <w:webHidden/>
          </w:rPr>
          <w:fldChar w:fldCharType="end"/>
        </w:r>
      </w:hyperlink>
    </w:p>
    <w:p w14:paraId="2421EC01" w14:textId="52B3F965"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13" w:history="1">
        <w:r w:rsidRPr="00981694">
          <w:rPr>
            <w:rStyle w:val="Hyperlink"/>
            <w:i/>
            <w:noProof/>
          </w:rPr>
          <w:t>2.2.4</w:t>
        </w:r>
        <w:r w:rsidRPr="00981694">
          <w:rPr>
            <w:rFonts w:asciiTheme="minorHAnsi" w:eastAsiaTheme="minorEastAsia" w:hAnsiTheme="minorHAnsi" w:cstheme="minorBidi"/>
            <w:i/>
            <w:noProof/>
            <w:sz w:val="22"/>
            <w:szCs w:val="22"/>
          </w:rPr>
          <w:tab/>
        </w:r>
        <w:r w:rsidRPr="00981694">
          <w:rPr>
            <w:rStyle w:val="Hyperlink"/>
            <w:i/>
            <w:noProof/>
          </w:rPr>
          <w:t>Ưu và nhược điểm của Flask Python</w:t>
        </w:r>
        <w:r w:rsidRPr="00981694">
          <w:rPr>
            <w:i/>
            <w:noProof/>
            <w:webHidden/>
          </w:rPr>
          <w:tab/>
        </w:r>
        <w:r w:rsidRPr="00981694">
          <w:rPr>
            <w:i/>
            <w:noProof/>
            <w:webHidden/>
          </w:rPr>
          <w:fldChar w:fldCharType="begin"/>
        </w:r>
        <w:r w:rsidRPr="00981694">
          <w:rPr>
            <w:i/>
            <w:noProof/>
            <w:webHidden/>
          </w:rPr>
          <w:instrText xml:space="preserve"> PAGEREF _Toc106825913 \h </w:instrText>
        </w:r>
        <w:r w:rsidRPr="00981694">
          <w:rPr>
            <w:i/>
            <w:noProof/>
            <w:webHidden/>
          </w:rPr>
        </w:r>
        <w:r w:rsidRPr="00981694">
          <w:rPr>
            <w:i/>
            <w:noProof/>
            <w:webHidden/>
          </w:rPr>
          <w:fldChar w:fldCharType="separate"/>
        </w:r>
        <w:r w:rsidRPr="00981694">
          <w:rPr>
            <w:i/>
            <w:noProof/>
            <w:webHidden/>
          </w:rPr>
          <w:t>30</w:t>
        </w:r>
        <w:r w:rsidRPr="00981694">
          <w:rPr>
            <w:i/>
            <w:noProof/>
            <w:webHidden/>
          </w:rPr>
          <w:fldChar w:fldCharType="end"/>
        </w:r>
      </w:hyperlink>
    </w:p>
    <w:p w14:paraId="446799CF" w14:textId="3169D97C"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14" w:history="1">
        <w:r w:rsidRPr="00981694">
          <w:rPr>
            <w:rStyle w:val="Hyperlink"/>
            <w:i/>
            <w:noProof/>
          </w:rPr>
          <w:t>2.2.5</w:t>
        </w:r>
        <w:r w:rsidRPr="00981694">
          <w:rPr>
            <w:rFonts w:asciiTheme="minorHAnsi" w:eastAsiaTheme="minorEastAsia" w:hAnsiTheme="minorHAnsi" w:cstheme="minorBidi"/>
            <w:i/>
            <w:noProof/>
            <w:sz w:val="22"/>
            <w:szCs w:val="22"/>
          </w:rPr>
          <w:tab/>
        </w:r>
        <w:r w:rsidRPr="00981694">
          <w:rPr>
            <w:rStyle w:val="Hyperlink"/>
            <w:i/>
            <w:noProof/>
          </w:rPr>
          <w:t>Kiểm tra đã có thư viện Flask Python chưa</w:t>
        </w:r>
        <w:r w:rsidRPr="00981694">
          <w:rPr>
            <w:i/>
            <w:noProof/>
            <w:webHidden/>
          </w:rPr>
          <w:tab/>
        </w:r>
        <w:r w:rsidRPr="00981694">
          <w:rPr>
            <w:i/>
            <w:noProof/>
            <w:webHidden/>
          </w:rPr>
          <w:fldChar w:fldCharType="begin"/>
        </w:r>
        <w:r w:rsidRPr="00981694">
          <w:rPr>
            <w:i/>
            <w:noProof/>
            <w:webHidden/>
          </w:rPr>
          <w:instrText xml:space="preserve"> PAGEREF _Toc106825914 \h </w:instrText>
        </w:r>
        <w:r w:rsidRPr="00981694">
          <w:rPr>
            <w:i/>
            <w:noProof/>
            <w:webHidden/>
          </w:rPr>
        </w:r>
        <w:r w:rsidRPr="00981694">
          <w:rPr>
            <w:i/>
            <w:noProof/>
            <w:webHidden/>
          </w:rPr>
          <w:fldChar w:fldCharType="separate"/>
        </w:r>
        <w:r w:rsidRPr="00981694">
          <w:rPr>
            <w:i/>
            <w:noProof/>
            <w:webHidden/>
          </w:rPr>
          <w:t>31</w:t>
        </w:r>
        <w:r w:rsidRPr="00981694">
          <w:rPr>
            <w:i/>
            <w:noProof/>
            <w:webHidden/>
          </w:rPr>
          <w:fldChar w:fldCharType="end"/>
        </w:r>
      </w:hyperlink>
    </w:p>
    <w:p w14:paraId="558483EC" w14:textId="756CAD98"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15" w:history="1">
        <w:r w:rsidRPr="00981694">
          <w:rPr>
            <w:rStyle w:val="Hyperlink"/>
            <w:i/>
            <w:noProof/>
          </w:rPr>
          <w:t>2.2.6</w:t>
        </w:r>
        <w:r w:rsidRPr="00981694">
          <w:rPr>
            <w:rFonts w:asciiTheme="minorHAnsi" w:eastAsiaTheme="minorEastAsia" w:hAnsiTheme="minorHAnsi" w:cstheme="minorBidi"/>
            <w:i/>
            <w:noProof/>
            <w:sz w:val="22"/>
            <w:szCs w:val="22"/>
          </w:rPr>
          <w:tab/>
        </w:r>
        <w:r w:rsidRPr="00981694">
          <w:rPr>
            <w:rStyle w:val="Hyperlink"/>
            <w:i/>
            <w:noProof/>
          </w:rPr>
          <w:t>Cài đặt thư viện Flask Python</w:t>
        </w:r>
        <w:r w:rsidRPr="00981694">
          <w:rPr>
            <w:i/>
            <w:noProof/>
            <w:webHidden/>
          </w:rPr>
          <w:tab/>
        </w:r>
        <w:r w:rsidRPr="00981694">
          <w:rPr>
            <w:i/>
            <w:noProof/>
            <w:webHidden/>
          </w:rPr>
          <w:fldChar w:fldCharType="begin"/>
        </w:r>
        <w:r w:rsidRPr="00981694">
          <w:rPr>
            <w:i/>
            <w:noProof/>
            <w:webHidden/>
          </w:rPr>
          <w:instrText xml:space="preserve"> PAGEREF _Toc106825915 \h </w:instrText>
        </w:r>
        <w:r w:rsidRPr="00981694">
          <w:rPr>
            <w:i/>
            <w:noProof/>
            <w:webHidden/>
          </w:rPr>
        </w:r>
        <w:r w:rsidRPr="00981694">
          <w:rPr>
            <w:i/>
            <w:noProof/>
            <w:webHidden/>
          </w:rPr>
          <w:fldChar w:fldCharType="separate"/>
        </w:r>
        <w:r w:rsidRPr="00981694">
          <w:rPr>
            <w:i/>
            <w:noProof/>
            <w:webHidden/>
          </w:rPr>
          <w:t>31</w:t>
        </w:r>
        <w:r w:rsidRPr="00981694">
          <w:rPr>
            <w:i/>
            <w:noProof/>
            <w:webHidden/>
          </w:rPr>
          <w:fldChar w:fldCharType="end"/>
        </w:r>
      </w:hyperlink>
    </w:p>
    <w:p w14:paraId="57C5D9E3" w14:textId="476B444A"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16" w:history="1">
        <w:r w:rsidRPr="00981694">
          <w:rPr>
            <w:rStyle w:val="Hyperlink"/>
            <w:i/>
            <w:noProof/>
          </w:rPr>
          <w:t>2.2.7</w:t>
        </w:r>
        <w:r w:rsidRPr="00981694">
          <w:rPr>
            <w:rFonts w:asciiTheme="minorHAnsi" w:eastAsiaTheme="minorEastAsia" w:hAnsiTheme="minorHAnsi" w:cstheme="minorBidi"/>
            <w:i/>
            <w:noProof/>
            <w:sz w:val="22"/>
            <w:szCs w:val="22"/>
          </w:rPr>
          <w:tab/>
        </w:r>
        <w:r w:rsidRPr="00981694">
          <w:rPr>
            <w:rStyle w:val="Hyperlink"/>
            <w:i/>
            <w:noProof/>
          </w:rPr>
          <w:t>Hướng dẫn sử dụng cơ bản Flask Python</w:t>
        </w:r>
        <w:r w:rsidRPr="00981694">
          <w:rPr>
            <w:i/>
            <w:noProof/>
            <w:webHidden/>
          </w:rPr>
          <w:tab/>
        </w:r>
        <w:r w:rsidRPr="00981694">
          <w:rPr>
            <w:i/>
            <w:noProof/>
            <w:webHidden/>
          </w:rPr>
          <w:fldChar w:fldCharType="begin"/>
        </w:r>
        <w:r w:rsidRPr="00981694">
          <w:rPr>
            <w:i/>
            <w:noProof/>
            <w:webHidden/>
          </w:rPr>
          <w:instrText xml:space="preserve"> PAGEREF _Toc106825916 \h </w:instrText>
        </w:r>
        <w:r w:rsidRPr="00981694">
          <w:rPr>
            <w:i/>
            <w:noProof/>
            <w:webHidden/>
          </w:rPr>
        </w:r>
        <w:r w:rsidRPr="00981694">
          <w:rPr>
            <w:i/>
            <w:noProof/>
            <w:webHidden/>
          </w:rPr>
          <w:fldChar w:fldCharType="separate"/>
        </w:r>
        <w:r w:rsidRPr="00981694">
          <w:rPr>
            <w:i/>
            <w:noProof/>
            <w:webHidden/>
          </w:rPr>
          <w:t>32</w:t>
        </w:r>
        <w:r w:rsidRPr="00981694">
          <w:rPr>
            <w:i/>
            <w:noProof/>
            <w:webHidden/>
          </w:rPr>
          <w:fldChar w:fldCharType="end"/>
        </w:r>
      </w:hyperlink>
    </w:p>
    <w:p w14:paraId="5C44BB8B" w14:textId="011DBC6D" w:rsidR="00981694" w:rsidRPr="00981694" w:rsidRDefault="00981694">
      <w:pPr>
        <w:pStyle w:val="TOC2"/>
        <w:tabs>
          <w:tab w:val="left" w:pos="1440"/>
          <w:tab w:val="right" w:leader="dot" w:pos="9111"/>
        </w:tabs>
        <w:rPr>
          <w:rFonts w:asciiTheme="minorHAnsi" w:eastAsiaTheme="minorEastAsia" w:hAnsiTheme="minorHAnsi" w:cstheme="minorBidi"/>
          <w:i/>
          <w:noProof/>
          <w:sz w:val="22"/>
          <w:szCs w:val="22"/>
        </w:rPr>
      </w:pPr>
      <w:hyperlink w:anchor="_Toc106825917" w:history="1">
        <w:r w:rsidRPr="00981694">
          <w:rPr>
            <w:rStyle w:val="Hyperlink"/>
            <w:i/>
            <w:noProof/>
          </w:rPr>
          <w:t>2.3</w:t>
        </w:r>
        <w:r w:rsidRPr="00981694">
          <w:rPr>
            <w:rFonts w:asciiTheme="minorHAnsi" w:eastAsiaTheme="minorEastAsia" w:hAnsiTheme="minorHAnsi" w:cstheme="minorBidi"/>
            <w:i/>
            <w:noProof/>
            <w:sz w:val="22"/>
            <w:szCs w:val="22"/>
          </w:rPr>
          <w:tab/>
        </w:r>
        <w:r w:rsidRPr="00981694">
          <w:rPr>
            <w:rStyle w:val="Hyperlink"/>
            <w:i/>
            <w:noProof/>
          </w:rPr>
          <w:t>Sơ lượt về Celery</w:t>
        </w:r>
        <w:r w:rsidRPr="00981694">
          <w:rPr>
            <w:i/>
            <w:noProof/>
            <w:webHidden/>
          </w:rPr>
          <w:tab/>
        </w:r>
        <w:r w:rsidRPr="00981694">
          <w:rPr>
            <w:i/>
            <w:noProof/>
            <w:webHidden/>
          </w:rPr>
          <w:fldChar w:fldCharType="begin"/>
        </w:r>
        <w:r w:rsidRPr="00981694">
          <w:rPr>
            <w:i/>
            <w:noProof/>
            <w:webHidden/>
          </w:rPr>
          <w:instrText xml:space="preserve"> PAGEREF _Toc106825917 \h </w:instrText>
        </w:r>
        <w:r w:rsidRPr="00981694">
          <w:rPr>
            <w:i/>
            <w:noProof/>
            <w:webHidden/>
          </w:rPr>
        </w:r>
        <w:r w:rsidRPr="00981694">
          <w:rPr>
            <w:i/>
            <w:noProof/>
            <w:webHidden/>
          </w:rPr>
          <w:fldChar w:fldCharType="separate"/>
        </w:r>
        <w:r w:rsidRPr="00981694">
          <w:rPr>
            <w:i/>
            <w:noProof/>
            <w:webHidden/>
          </w:rPr>
          <w:t>37</w:t>
        </w:r>
        <w:r w:rsidRPr="00981694">
          <w:rPr>
            <w:i/>
            <w:noProof/>
            <w:webHidden/>
          </w:rPr>
          <w:fldChar w:fldCharType="end"/>
        </w:r>
      </w:hyperlink>
    </w:p>
    <w:p w14:paraId="53DBBAC8" w14:textId="5BCBCEF0"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18" w:history="1">
        <w:r w:rsidRPr="00981694">
          <w:rPr>
            <w:rStyle w:val="Hyperlink"/>
            <w:i/>
            <w:noProof/>
          </w:rPr>
          <w:t>2.3.1</w:t>
        </w:r>
        <w:r w:rsidRPr="00981694">
          <w:rPr>
            <w:rFonts w:asciiTheme="minorHAnsi" w:eastAsiaTheme="minorEastAsia" w:hAnsiTheme="minorHAnsi" w:cstheme="minorBidi"/>
            <w:i/>
            <w:noProof/>
            <w:sz w:val="22"/>
            <w:szCs w:val="22"/>
          </w:rPr>
          <w:tab/>
        </w:r>
        <w:r w:rsidRPr="00981694">
          <w:rPr>
            <w:rStyle w:val="Hyperlink"/>
            <w:i/>
            <w:noProof/>
          </w:rPr>
          <w:t>Celery là gì?</w:t>
        </w:r>
        <w:r w:rsidRPr="00981694">
          <w:rPr>
            <w:i/>
            <w:noProof/>
            <w:webHidden/>
          </w:rPr>
          <w:tab/>
        </w:r>
        <w:r w:rsidRPr="00981694">
          <w:rPr>
            <w:i/>
            <w:noProof/>
            <w:webHidden/>
          </w:rPr>
          <w:fldChar w:fldCharType="begin"/>
        </w:r>
        <w:r w:rsidRPr="00981694">
          <w:rPr>
            <w:i/>
            <w:noProof/>
            <w:webHidden/>
          </w:rPr>
          <w:instrText xml:space="preserve"> PAGEREF _Toc106825918 \h </w:instrText>
        </w:r>
        <w:r w:rsidRPr="00981694">
          <w:rPr>
            <w:i/>
            <w:noProof/>
            <w:webHidden/>
          </w:rPr>
        </w:r>
        <w:r w:rsidRPr="00981694">
          <w:rPr>
            <w:i/>
            <w:noProof/>
            <w:webHidden/>
          </w:rPr>
          <w:fldChar w:fldCharType="separate"/>
        </w:r>
        <w:r w:rsidRPr="00981694">
          <w:rPr>
            <w:i/>
            <w:noProof/>
            <w:webHidden/>
          </w:rPr>
          <w:t>37</w:t>
        </w:r>
        <w:r w:rsidRPr="00981694">
          <w:rPr>
            <w:i/>
            <w:noProof/>
            <w:webHidden/>
          </w:rPr>
          <w:fldChar w:fldCharType="end"/>
        </w:r>
      </w:hyperlink>
    </w:p>
    <w:p w14:paraId="2F996B17" w14:textId="776343C8"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19" w:history="1">
        <w:r w:rsidRPr="00981694">
          <w:rPr>
            <w:rStyle w:val="Hyperlink"/>
            <w:i/>
            <w:noProof/>
          </w:rPr>
          <w:t>2.3.2</w:t>
        </w:r>
        <w:r w:rsidRPr="00981694">
          <w:rPr>
            <w:rFonts w:asciiTheme="minorHAnsi" w:eastAsiaTheme="minorEastAsia" w:hAnsiTheme="minorHAnsi" w:cstheme="minorBidi"/>
            <w:i/>
            <w:noProof/>
            <w:sz w:val="22"/>
            <w:szCs w:val="22"/>
          </w:rPr>
          <w:tab/>
        </w:r>
        <w:r w:rsidRPr="00981694">
          <w:rPr>
            <w:rStyle w:val="Hyperlink"/>
            <w:i/>
            <w:noProof/>
          </w:rPr>
          <w:t>Lý do nên chọn Celery</w:t>
        </w:r>
        <w:r w:rsidRPr="00981694">
          <w:rPr>
            <w:i/>
            <w:noProof/>
            <w:webHidden/>
          </w:rPr>
          <w:tab/>
        </w:r>
        <w:r w:rsidRPr="00981694">
          <w:rPr>
            <w:i/>
            <w:noProof/>
            <w:webHidden/>
          </w:rPr>
          <w:fldChar w:fldCharType="begin"/>
        </w:r>
        <w:r w:rsidRPr="00981694">
          <w:rPr>
            <w:i/>
            <w:noProof/>
            <w:webHidden/>
          </w:rPr>
          <w:instrText xml:space="preserve"> PAGEREF _Toc106825919 \h </w:instrText>
        </w:r>
        <w:r w:rsidRPr="00981694">
          <w:rPr>
            <w:i/>
            <w:noProof/>
            <w:webHidden/>
          </w:rPr>
        </w:r>
        <w:r w:rsidRPr="00981694">
          <w:rPr>
            <w:i/>
            <w:noProof/>
            <w:webHidden/>
          </w:rPr>
          <w:fldChar w:fldCharType="separate"/>
        </w:r>
        <w:r w:rsidRPr="00981694">
          <w:rPr>
            <w:i/>
            <w:noProof/>
            <w:webHidden/>
          </w:rPr>
          <w:t>39</w:t>
        </w:r>
        <w:r w:rsidRPr="00981694">
          <w:rPr>
            <w:i/>
            <w:noProof/>
            <w:webHidden/>
          </w:rPr>
          <w:fldChar w:fldCharType="end"/>
        </w:r>
      </w:hyperlink>
    </w:p>
    <w:p w14:paraId="2BAE226E" w14:textId="59FE1F54"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20" w:history="1">
        <w:r w:rsidRPr="00981694">
          <w:rPr>
            <w:rStyle w:val="Hyperlink"/>
            <w:i/>
            <w:noProof/>
          </w:rPr>
          <w:t>2.3.3</w:t>
        </w:r>
        <w:r w:rsidRPr="00981694">
          <w:rPr>
            <w:rFonts w:asciiTheme="minorHAnsi" w:eastAsiaTheme="minorEastAsia" w:hAnsiTheme="minorHAnsi" w:cstheme="minorBidi"/>
            <w:i/>
            <w:noProof/>
            <w:sz w:val="22"/>
            <w:szCs w:val="22"/>
          </w:rPr>
          <w:tab/>
        </w:r>
        <w:r w:rsidRPr="00981694">
          <w:rPr>
            <w:rStyle w:val="Hyperlink"/>
            <w:i/>
            <w:noProof/>
          </w:rPr>
          <w:t>Các bài toán nên sử dụng Celery</w:t>
        </w:r>
        <w:r w:rsidRPr="00981694">
          <w:rPr>
            <w:i/>
            <w:noProof/>
            <w:webHidden/>
          </w:rPr>
          <w:tab/>
        </w:r>
        <w:r w:rsidRPr="00981694">
          <w:rPr>
            <w:i/>
            <w:noProof/>
            <w:webHidden/>
          </w:rPr>
          <w:fldChar w:fldCharType="begin"/>
        </w:r>
        <w:r w:rsidRPr="00981694">
          <w:rPr>
            <w:i/>
            <w:noProof/>
            <w:webHidden/>
          </w:rPr>
          <w:instrText xml:space="preserve"> PAGEREF _Toc106825920 \h </w:instrText>
        </w:r>
        <w:r w:rsidRPr="00981694">
          <w:rPr>
            <w:i/>
            <w:noProof/>
            <w:webHidden/>
          </w:rPr>
        </w:r>
        <w:r w:rsidRPr="00981694">
          <w:rPr>
            <w:i/>
            <w:noProof/>
            <w:webHidden/>
          </w:rPr>
          <w:fldChar w:fldCharType="separate"/>
        </w:r>
        <w:r w:rsidRPr="00981694">
          <w:rPr>
            <w:i/>
            <w:noProof/>
            <w:webHidden/>
          </w:rPr>
          <w:t>39</w:t>
        </w:r>
        <w:r w:rsidRPr="00981694">
          <w:rPr>
            <w:i/>
            <w:noProof/>
            <w:webHidden/>
          </w:rPr>
          <w:fldChar w:fldCharType="end"/>
        </w:r>
      </w:hyperlink>
    </w:p>
    <w:p w14:paraId="526B9DF7" w14:textId="20251E73"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21" w:history="1">
        <w:r w:rsidRPr="00981694">
          <w:rPr>
            <w:rStyle w:val="Hyperlink"/>
            <w:i/>
            <w:noProof/>
          </w:rPr>
          <w:t>2.3.4</w:t>
        </w:r>
        <w:r w:rsidRPr="00981694">
          <w:rPr>
            <w:rFonts w:asciiTheme="minorHAnsi" w:eastAsiaTheme="minorEastAsia" w:hAnsiTheme="minorHAnsi" w:cstheme="minorBidi"/>
            <w:i/>
            <w:noProof/>
            <w:sz w:val="22"/>
            <w:szCs w:val="22"/>
          </w:rPr>
          <w:tab/>
        </w:r>
        <w:r w:rsidRPr="00981694">
          <w:rPr>
            <w:rStyle w:val="Hyperlink"/>
            <w:i/>
            <w:noProof/>
          </w:rPr>
          <w:t>Cơ chế của Celery</w:t>
        </w:r>
        <w:r w:rsidRPr="00981694">
          <w:rPr>
            <w:i/>
            <w:noProof/>
            <w:webHidden/>
          </w:rPr>
          <w:tab/>
        </w:r>
        <w:r w:rsidRPr="00981694">
          <w:rPr>
            <w:i/>
            <w:noProof/>
            <w:webHidden/>
          </w:rPr>
          <w:fldChar w:fldCharType="begin"/>
        </w:r>
        <w:r w:rsidRPr="00981694">
          <w:rPr>
            <w:i/>
            <w:noProof/>
            <w:webHidden/>
          </w:rPr>
          <w:instrText xml:space="preserve"> PAGEREF _Toc106825921 \h </w:instrText>
        </w:r>
        <w:r w:rsidRPr="00981694">
          <w:rPr>
            <w:i/>
            <w:noProof/>
            <w:webHidden/>
          </w:rPr>
        </w:r>
        <w:r w:rsidRPr="00981694">
          <w:rPr>
            <w:i/>
            <w:noProof/>
            <w:webHidden/>
          </w:rPr>
          <w:fldChar w:fldCharType="separate"/>
        </w:r>
        <w:r w:rsidRPr="00981694">
          <w:rPr>
            <w:i/>
            <w:noProof/>
            <w:webHidden/>
          </w:rPr>
          <w:t>40</w:t>
        </w:r>
        <w:r w:rsidRPr="00981694">
          <w:rPr>
            <w:i/>
            <w:noProof/>
            <w:webHidden/>
          </w:rPr>
          <w:fldChar w:fldCharType="end"/>
        </w:r>
      </w:hyperlink>
    </w:p>
    <w:p w14:paraId="0597FBEE" w14:textId="6E22401E"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22" w:history="1">
        <w:r w:rsidRPr="00981694">
          <w:rPr>
            <w:rStyle w:val="Hyperlink"/>
            <w:i/>
            <w:noProof/>
          </w:rPr>
          <w:t>2.3.5</w:t>
        </w:r>
        <w:r w:rsidRPr="00981694">
          <w:rPr>
            <w:rFonts w:asciiTheme="minorHAnsi" w:eastAsiaTheme="minorEastAsia" w:hAnsiTheme="minorHAnsi" w:cstheme="minorBidi"/>
            <w:i/>
            <w:noProof/>
            <w:sz w:val="22"/>
            <w:szCs w:val="22"/>
          </w:rPr>
          <w:tab/>
        </w:r>
        <w:r w:rsidRPr="00981694">
          <w:rPr>
            <w:rStyle w:val="Hyperlink"/>
            <w:i/>
            <w:noProof/>
          </w:rPr>
          <w:t>Các module chính của Celery</w:t>
        </w:r>
        <w:r w:rsidRPr="00981694">
          <w:rPr>
            <w:i/>
            <w:noProof/>
            <w:webHidden/>
          </w:rPr>
          <w:tab/>
        </w:r>
        <w:r w:rsidRPr="00981694">
          <w:rPr>
            <w:i/>
            <w:noProof/>
            <w:webHidden/>
          </w:rPr>
          <w:fldChar w:fldCharType="begin"/>
        </w:r>
        <w:r w:rsidRPr="00981694">
          <w:rPr>
            <w:i/>
            <w:noProof/>
            <w:webHidden/>
          </w:rPr>
          <w:instrText xml:space="preserve"> PAGEREF _Toc106825922 \h </w:instrText>
        </w:r>
        <w:r w:rsidRPr="00981694">
          <w:rPr>
            <w:i/>
            <w:noProof/>
            <w:webHidden/>
          </w:rPr>
        </w:r>
        <w:r w:rsidRPr="00981694">
          <w:rPr>
            <w:i/>
            <w:noProof/>
            <w:webHidden/>
          </w:rPr>
          <w:fldChar w:fldCharType="separate"/>
        </w:r>
        <w:r w:rsidRPr="00981694">
          <w:rPr>
            <w:i/>
            <w:noProof/>
            <w:webHidden/>
          </w:rPr>
          <w:t>40</w:t>
        </w:r>
        <w:r w:rsidRPr="00981694">
          <w:rPr>
            <w:i/>
            <w:noProof/>
            <w:webHidden/>
          </w:rPr>
          <w:fldChar w:fldCharType="end"/>
        </w:r>
      </w:hyperlink>
    </w:p>
    <w:p w14:paraId="32A87BDB" w14:textId="08E3575E"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23" w:history="1">
        <w:r w:rsidRPr="00981694">
          <w:rPr>
            <w:rStyle w:val="Hyperlink"/>
            <w:i/>
            <w:noProof/>
          </w:rPr>
          <w:t>2.3.6</w:t>
        </w:r>
        <w:r w:rsidRPr="00981694">
          <w:rPr>
            <w:rFonts w:asciiTheme="minorHAnsi" w:eastAsiaTheme="minorEastAsia" w:hAnsiTheme="minorHAnsi" w:cstheme="minorBidi"/>
            <w:i/>
            <w:noProof/>
            <w:sz w:val="22"/>
            <w:szCs w:val="22"/>
          </w:rPr>
          <w:tab/>
        </w:r>
        <w:r w:rsidRPr="00981694">
          <w:rPr>
            <w:rStyle w:val="Hyperlink"/>
            <w:i/>
            <w:noProof/>
          </w:rPr>
          <w:t>Cách sử dụng Celery</w:t>
        </w:r>
        <w:r w:rsidRPr="00981694">
          <w:rPr>
            <w:i/>
            <w:noProof/>
            <w:webHidden/>
          </w:rPr>
          <w:tab/>
        </w:r>
        <w:r w:rsidRPr="00981694">
          <w:rPr>
            <w:i/>
            <w:noProof/>
            <w:webHidden/>
          </w:rPr>
          <w:fldChar w:fldCharType="begin"/>
        </w:r>
        <w:r w:rsidRPr="00981694">
          <w:rPr>
            <w:i/>
            <w:noProof/>
            <w:webHidden/>
          </w:rPr>
          <w:instrText xml:space="preserve"> PAGEREF _Toc106825923 \h </w:instrText>
        </w:r>
        <w:r w:rsidRPr="00981694">
          <w:rPr>
            <w:i/>
            <w:noProof/>
            <w:webHidden/>
          </w:rPr>
        </w:r>
        <w:r w:rsidRPr="00981694">
          <w:rPr>
            <w:i/>
            <w:noProof/>
            <w:webHidden/>
          </w:rPr>
          <w:fldChar w:fldCharType="separate"/>
        </w:r>
        <w:r w:rsidRPr="00981694">
          <w:rPr>
            <w:i/>
            <w:noProof/>
            <w:webHidden/>
          </w:rPr>
          <w:t>43</w:t>
        </w:r>
        <w:r w:rsidRPr="00981694">
          <w:rPr>
            <w:i/>
            <w:noProof/>
            <w:webHidden/>
          </w:rPr>
          <w:fldChar w:fldCharType="end"/>
        </w:r>
      </w:hyperlink>
    </w:p>
    <w:p w14:paraId="04A44259" w14:textId="2B6F9D45"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24" w:history="1">
        <w:r w:rsidRPr="00981694">
          <w:rPr>
            <w:rStyle w:val="Hyperlink"/>
            <w:i/>
            <w:noProof/>
          </w:rPr>
          <w:t>2.3.7</w:t>
        </w:r>
        <w:r w:rsidRPr="00981694">
          <w:rPr>
            <w:rFonts w:asciiTheme="minorHAnsi" w:eastAsiaTheme="minorEastAsia" w:hAnsiTheme="minorHAnsi" w:cstheme="minorBidi"/>
            <w:i/>
            <w:noProof/>
            <w:sz w:val="22"/>
            <w:szCs w:val="22"/>
          </w:rPr>
          <w:tab/>
        </w:r>
        <w:r w:rsidRPr="00981694">
          <w:rPr>
            <w:rStyle w:val="Hyperlink"/>
            <w:i/>
            <w:noProof/>
          </w:rPr>
          <w:t>Hiểu thêm về Celery worker</w:t>
        </w:r>
        <w:r w:rsidRPr="00981694">
          <w:rPr>
            <w:i/>
            <w:noProof/>
            <w:webHidden/>
          </w:rPr>
          <w:tab/>
        </w:r>
        <w:r w:rsidRPr="00981694">
          <w:rPr>
            <w:i/>
            <w:noProof/>
            <w:webHidden/>
          </w:rPr>
          <w:fldChar w:fldCharType="begin"/>
        </w:r>
        <w:r w:rsidRPr="00981694">
          <w:rPr>
            <w:i/>
            <w:noProof/>
            <w:webHidden/>
          </w:rPr>
          <w:instrText xml:space="preserve"> PAGEREF _Toc106825924 \h </w:instrText>
        </w:r>
        <w:r w:rsidRPr="00981694">
          <w:rPr>
            <w:i/>
            <w:noProof/>
            <w:webHidden/>
          </w:rPr>
        </w:r>
        <w:r w:rsidRPr="00981694">
          <w:rPr>
            <w:i/>
            <w:noProof/>
            <w:webHidden/>
          </w:rPr>
          <w:fldChar w:fldCharType="separate"/>
        </w:r>
        <w:r w:rsidRPr="00981694">
          <w:rPr>
            <w:i/>
            <w:noProof/>
            <w:webHidden/>
          </w:rPr>
          <w:t>45</w:t>
        </w:r>
        <w:r w:rsidRPr="00981694">
          <w:rPr>
            <w:i/>
            <w:noProof/>
            <w:webHidden/>
          </w:rPr>
          <w:fldChar w:fldCharType="end"/>
        </w:r>
      </w:hyperlink>
    </w:p>
    <w:p w14:paraId="2C92163E" w14:textId="044AD8DE" w:rsidR="00981694" w:rsidRPr="00981694" w:rsidRDefault="00981694">
      <w:pPr>
        <w:pStyle w:val="TOC2"/>
        <w:tabs>
          <w:tab w:val="left" w:pos="1440"/>
          <w:tab w:val="right" w:leader="dot" w:pos="9111"/>
        </w:tabs>
        <w:rPr>
          <w:rFonts w:asciiTheme="minorHAnsi" w:eastAsiaTheme="minorEastAsia" w:hAnsiTheme="minorHAnsi" w:cstheme="minorBidi"/>
          <w:i/>
          <w:noProof/>
          <w:sz w:val="22"/>
          <w:szCs w:val="22"/>
        </w:rPr>
      </w:pPr>
      <w:hyperlink w:anchor="_Toc106825925" w:history="1">
        <w:r w:rsidRPr="00981694">
          <w:rPr>
            <w:rStyle w:val="Hyperlink"/>
            <w:i/>
            <w:noProof/>
          </w:rPr>
          <w:t>2.4</w:t>
        </w:r>
        <w:r w:rsidRPr="00981694">
          <w:rPr>
            <w:rFonts w:asciiTheme="minorHAnsi" w:eastAsiaTheme="minorEastAsia" w:hAnsiTheme="minorHAnsi" w:cstheme="minorBidi"/>
            <w:i/>
            <w:noProof/>
            <w:sz w:val="22"/>
            <w:szCs w:val="22"/>
          </w:rPr>
          <w:tab/>
        </w:r>
        <w:r w:rsidRPr="00981694">
          <w:rPr>
            <w:rStyle w:val="Hyperlink"/>
            <w:i/>
            <w:noProof/>
          </w:rPr>
          <w:t>Sơ lượt về PayPal</w:t>
        </w:r>
        <w:r w:rsidRPr="00981694">
          <w:rPr>
            <w:i/>
            <w:noProof/>
            <w:webHidden/>
          </w:rPr>
          <w:tab/>
        </w:r>
        <w:r w:rsidRPr="00981694">
          <w:rPr>
            <w:i/>
            <w:noProof/>
            <w:webHidden/>
          </w:rPr>
          <w:fldChar w:fldCharType="begin"/>
        </w:r>
        <w:r w:rsidRPr="00981694">
          <w:rPr>
            <w:i/>
            <w:noProof/>
            <w:webHidden/>
          </w:rPr>
          <w:instrText xml:space="preserve"> PAGEREF _Toc106825925 \h </w:instrText>
        </w:r>
        <w:r w:rsidRPr="00981694">
          <w:rPr>
            <w:i/>
            <w:noProof/>
            <w:webHidden/>
          </w:rPr>
        </w:r>
        <w:r w:rsidRPr="00981694">
          <w:rPr>
            <w:i/>
            <w:noProof/>
            <w:webHidden/>
          </w:rPr>
          <w:fldChar w:fldCharType="separate"/>
        </w:r>
        <w:r w:rsidRPr="00981694">
          <w:rPr>
            <w:i/>
            <w:noProof/>
            <w:webHidden/>
          </w:rPr>
          <w:t>49</w:t>
        </w:r>
        <w:r w:rsidRPr="00981694">
          <w:rPr>
            <w:i/>
            <w:noProof/>
            <w:webHidden/>
          </w:rPr>
          <w:fldChar w:fldCharType="end"/>
        </w:r>
      </w:hyperlink>
    </w:p>
    <w:p w14:paraId="7B6C0E0E" w14:textId="16884506"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26" w:history="1">
        <w:r w:rsidRPr="00981694">
          <w:rPr>
            <w:rStyle w:val="Hyperlink"/>
            <w:i/>
            <w:noProof/>
          </w:rPr>
          <w:t>2.4.1</w:t>
        </w:r>
        <w:r w:rsidRPr="00981694">
          <w:rPr>
            <w:rFonts w:asciiTheme="minorHAnsi" w:eastAsiaTheme="minorEastAsia" w:hAnsiTheme="minorHAnsi" w:cstheme="minorBidi"/>
            <w:i/>
            <w:noProof/>
            <w:sz w:val="22"/>
            <w:szCs w:val="22"/>
          </w:rPr>
          <w:tab/>
        </w:r>
        <w:r w:rsidRPr="00981694">
          <w:rPr>
            <w:rStyle w:val="Hyperlink"/>
            <w:i/>
            <w:noProof/>
          </w:rPr>
          <w:t>PayPal là gì?</w:t>
        </w:r>
        <w:r w:rsidRPr="00981694">
          <w:rPr>
            <w:i/>
            <w:noProof/>
            <w:webHidden/>
          </w:rPr>
          <w:tab/>
        </w:r>
        <w:r w:rsidRPr="00981694">
          <w:rPr>
            <w:i/>
            <w:noProof/>
            <w:webHidden/>
          </w:rPr>
          <w:fldChar w:fldCharType="begin"/>
        </w:r>
        <w:r w:rsidRPr="00981694">
          <w:rPr>
            <w:i/>
            <w:noProof/>
            <w:webHidden/>
          </w:rPr>
          <w:instrText xml:space="preserve"> PAGEREF _Toc106825926 \h </w:instrText>
        </w:r>
        <w:r w:rsidRPr="00981694">
          <w:rPr>
            <w:i/>
            <w:noProof/>
            <w:webHidden/>
          </w:rPr>
        </w:r>
        <w:r w:rsidRPr="00981694">
          <w:rPr>
            <w:i/>
            <w:noProof/>
            <w:webHidden/>
          </w:rPr>
          <w:fldChar w:fldCharType="separate"/>
        </w:r>
        <w:r w:rsidRPr="00981694">
          <w:rPr>
            <w:i/>
            <w:noProof/>
            <w:webHidden/>
          </w:rPr>
          <w:t>49</w:t>
        </w:r>
        <w:r w:rsidRPr="00981694">
          <w:rPr>
            <w:i/>
            <w:noProof/>
            <w:webHidden/>
          </w:rPr>
          <w:fldChar w:fldCharType="end"/>
        </w:r>
      </w:hyperlink>
    </w:p>
    <w:p w14:paraId="7B641E80" w14:textId="3B627934"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27" w:history="1">
        <w:r w:rsidRPr="00981694">
          <w:rPr>
            <w:rStyle w:val="Hyperlink"/>
            <w:i/>
            <w:noProof/>
          </w:rPr>
          <w:t>2.4.2</w:t>
        </w:r>
        <w:r w:rsidRPr="00981694">
          <w:rPr>
            <w:rFonts w:asciiTheme="minorHAnsi" w:eastAsiaTheme="minorEastAsia" w:hAnsiTheme="minorHAnsi" w:cstheme="minorBidi"/>
            <w:i/>
            <w:noProof/>
            <w:sz w:val="22"/>
            <w:szCs w:val="22"/>
          </w:rPr>
          <w:tab/>
        </w:r>
        <w:r w:rsidRPr="00981694">
          <w:rPr>
            <w:rStyle w:val="Hyperlink"/>
            <w:i/>
            <w:noProof/>
          </w:rPr>
          <w:t>Các tính năng của PayPal</w:t>
        </w:r>
        <w:r w:rsidRPr="00981694">
          <w:rPr>
            <w:i/>
            <w:noProof/>
            <w:webHidden/>
          </w:rPr>
          <w:tab/>
        </w:r>
        <w:r w:rsidRPr="00981694">
          <w:rPr>
            <w:i/>
            <w:noProof/>
            <w:webHidden/>
          </w:rPr>
          <w:fldChar w:fldCharType="begin"/>
        </w:r>
        <w:r w:rsidRPr="00981694">
          <w:rPr>
            <w:i/>
            <w:noProof/>
            <w:webHidden/>
          </w:rPr>
          <w:instrText xml:space="preserve"> PAGEREF _Toc106825927 \h </w:instrText>
        </w:r>
        <w:r w:rsidRPr="00981694">
          <w:rPr>
            <w:i/>
            <w:noProof/>
            <w:webHidden/>
          </w:rPr>
        </w:r>
        <w:r w:rsidRPr="00981694">
          <w:rPr>
            <w:i/>
            <w:noProof/>
            <w:webHidden/>
          </w:rPr>
          <w:fldChar w:fldCharType="separate"/>
        </w:r>
        <w:r w:rsidRPr="00981694">
          <w:rPr>
            <w:i/>
            <w:noProof/>
            <w:webHidden/>
          </w:rPr>
          <w:t>49</w:t>
        </w:r>
        <w:r w:rsidRPr="00981694">
          <w:rPr>
            <w:i/>
            <w:noProof/>
            <w:webHidden/>
          </w:rPr>
          <w:fldChar w:fldCharType="end"/>
        </w:r>
      </w:hyperlink>
    </w:p>
    <w:p w14:paraId="4AF31899" w14:textId="1B41FCA5"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28" w:history="1">
        <w:r w:rsidRPr="00981694">
          <w:rPr>
            <w:rStyle w:val="Hyperlink"/>
            <w:i/>
            <w:noProof/>
          </w:rPr>
          <w:t>2.4.3</w:t>
        </w:r>
        <w:r w:rsidRPr="00981694">
          <w:rPr>
            <w:rFonts w:asciiTheme="minorHAnsi" w:eastAsiaTheme="minorEastAsia" w:hAnsiTheme="minorHAnsi" w:cstheme="minorBidi"/>
            <w:i/>
            <w:noProof/>
            <w:sz w:val="22"/>
            <w:szCs w:val="22"/>
          </w:rPr>
          <w:tab/>
        </w:r>
        <w:r w:rsidRPr="00981694">
          <w:rPr>
            <w:rStyle w:val="Hyperlink"/>
            <w:i/>
            <w:noProof/>
          </w:rPr>
          <w:t>Lý do nên sử dụng PayPal</w:t>
        </w:r>
        <w:r w:rsidRPr="00981694">
          <w:rPr>
            <w:i/>
            <w:noProof/>
            <w:webHidden/>
          </w:rPr>
          <w:tab/>
        </w:r>
        <w:r w:rsidRPr="00981694">
          <w:rPr>
            <w:i/>
            <w:noProof/>
            <w:webHidden/>
          </w:rPr>
          <w:fldChar w:fldCharType="begin"/>
        </w:r>
        <w:r w:rsidRPr="00981694">
          <w:rPr>
            <w:i/>
            <w:noProof/>
            <w:webHidden/>
          </w:rPr>
          <w:instrText xml:space="preserve"> PAGEREF _Toc106825928 \h </w:instrText>
        </w:r>
        <w:r w:rsidRPr="00981694">
          <w:rPr>
            <w:i/>
            <w:noProof/>
            <w:webHidden/>
          </w:rPr>
        </w:r>
        <w:r w:rsidRPr="00981694">
          <w:rPr>
            <w:i/>
            <w:noProof/>
            <w:webHidden/>
          </w:rPr>
          <w:fldChar w:fldCharType="separate"/>
        </w:r>
        <w:r w:rsidRPr="00981694">
          <w:rPr>
            <w:i/>
            <w:noProof/>
            <w:webHidden/>
          </w:rPr>
          <w:t>50</w:t>
        </w:r>
        <w:r w:rsidRPr="00981694">
          <w:rPr>
            <w:i/>
            <w:noProof/>
            <w:webHidden/>
          </w:rPr>
          <w:fldChar w:fldCharType="end"/>
        </w:r>
      </w:hyperlink>
    </w:p>
    <w:p w14:paraId="6B038869" w14:textId="29847B1C" w:rsidR="00981694" w:rsidRPr="00981694" w:rsidRDefault="00981694">
      <w:pPr>
        <w:pStyle w:val="TOC3"/>
        <w:tabs>
          <w:tab w:val="left" w:pos="2180"/>
          <w:tab w:val="right" w:leader="dot" w:pos="9111"/>
        </w:tabs>
        <w:rPr>
          <w:rFonts w:asciiTheme="minorHAnsi" w:eastAsiaTheme="minorEastAsia" w:hAnsiTheme="minorHAnsi" w:cstheme="minorBidi"/>
          <w:i/>
          <w:noProof/>
          <w:sz w:val="22"/>
          <w:szCs w:val="22"/>
        </w:rPr>
      </w:pPr>
      <w:hyperlink w:anchor="_Toc106825929" w:history="1">
        <w:r w:rsidRPr="00981694">
          <w:rPr>
            <w:rStyle w:val="Hyperlink"/>
            <w:i/>
            <w:noProof/>
          </w:rPr>
          <w:t>2.4.4</w:t>
        </w:r>
        <w:r w:rsidRPr="00981694">
          <w:rPr>
            <w:rFonts w:asciiTheme="minorHAnsi" w:eastAsiaTheme="minorEastAsia" w:hAnsiTheme="minorHAnsi" w:cstheme="minorBidi"/>
            <w:i/>
            <w:noProof/>
            <w:sz w:val="22"/>
            <w:szCs w:val="22"/>
          </w:rPr>
          <w:tab/>
        </w:r>
        <w:r w:rsidRPr="00981694">
          <w:rPr>
            <w:rStyle w:val="Hyperlink"/>
            <w:i/>
            <w:noProof/>
          </w:rPr>
          <w:t>Tích hợp PayPal cho website</w:t>
        </w:r>
        <w:r w:rsidRPr="00981694">
          <w:rPr>
            <w:i/>
            <w:noProof/>
            <w:webHidden/>
          </w:rPr>
          <w:tab/>
        </w:r>
        <w:r w:rsidRPr="00981694">
          <w:rPr>
            <w:i/>
            <w:noProof/>
            <w:webHidden/>
          </w:rPr>
          <w:fldChar w:fldCharType="begin"/>
        </w:r>
        <w:r w:rsidRPr="00981694">
          <w:rPr>
            <w:i/>
            <w:noProof/>
            <w:webHidden/>
          </w:rPr>
          <w:instrText xml:space="preserve"> PAGEREF _Toc106825929 \h </w:instrText>
        </w:r>
        <w:r w:rsidRPr="00981694">
          <w:rPr>
            <w:i/>
            <w:noProof/>
            <w:webHidden/>
          </w:rPr>
        </w:r>
        <w:r w:rsidRPr="00981694">
          <w:rPr>
            <w:i/>
            <w:noProof/>
            <w:webHidden/>
          </w:rPr>
          <w:fldChar w:fldCharType="separate"/>
        </w:r>
        <w:r w:rsidRPr="00981694">
          <w:rPr>
            <w:i/>
            <w:noProof/>
            <w:webHidden/>
          </w:rPr>
          <w:t>52</w:t>
        </w:r>
        <w:r w:rsidRPr="00981694">
          <w:rPr>
            <w:i/>
            <w:noProof/>
            <w:webHidden/>
          </w:rPr>
          <w:fldChar w:fldCharType="end"/>
        </w:r>
      </w:hyperlink>
    </w:p>
    <w:p w14:paraId="01951464" w14:textId="24F132BB" w:rsidR="00981694" w:rsidRPr="00981694" w:rsidRDefault="00981694">
      <w:pPr>
        <w:pStyle w:val="TOC1"/>
        <w:tabs>
          <w:tab w:val="left" w:pos="2160"/>
          <w:tab w:val="right" w:leader="dot" w:pos="9111"/>
        </w:tabs>
        <w:rPr>
          <w:rFonts w:asciiTheme="minorHAnsi" w:eastAsiaTheme="minorEastAsia" w:hAnsiTheme="minorHAnsi" w:cstheme="minorBidi"/>
          <w:i/>
          <w:noProof/>
          <w:sz w:val="22"/>
          <w:szCs w:val="22"/>
        </w:rPr>
      </w:pPr>
      <w:hyperlink w:anchor="_Toc106825930" w:history="1">
        <w:r w:rsidRPr="00981694">
          <w:rPr>
            <w:rStyle w:val="Hyperlink"/>
            <w:i/>
            <w:noProof/>
          </w:rPr>
          <w:t>CHƯƠNG  3</w:t>
        </w:r>
        <w:r w:rsidRPr="00981694">
          <w:rPr>
            <w:rFonts w:asciiTheme="minorHAnsi" w:eastAsiaTheme="minorEastAsia" w:hAnsiTheme="minorHAnsi" w:cstheme="minorBidi"/>
            <w:i/>
            <w:noProof/>
            <w:sz w:val="22"/>
            <w:szCs w:val="22"/>
          </w:rPr>
          <w:tab/>
        </w:r>
        <w:r w:rsidRPr="00981694">
          <w:rPr>
            <w:rStyle w:val="Hyperlink"/>
            <w:i/>
            <w:noProof/>
          </w:rPr>
          <w:t>PHÂN TÍCH THIẾT KẾ VÀ THỰC HIỆN</w:t>
        </w:r>
        <w:r w:rsidRPr="00981694">
          <w:rPr>
            <w:i/>
            <w:noProof/>
            <w:webHidden/>
          </w:rPr>
          <w:tab/>
        </w:r>
        <w:r w:rsidRPr="00981694">
          <w:rPr>
            <w:i/>
            <w:noProof/>
            <w:webHidden/>
          </w:rPr>
          <w:fldChar w:fldCharType="begin"/>
        </w:r>
        <w:r w:rsidRPr="00981694">
          <w:rPr>
            <w:i/>
            <w:noProof/>
            <w:webHidden/>
          </w:rPr>
          <w:instrText xml:space="preserve"> PAGEREF _Toc106825930 \h </w:instrText>
        </w:r>
        <w:r w:rsidRPr="00981694">
          <w:rPr>
            <w:i/>
            <w:noProof/>
            <w:webHidden/>
          </w:rPr>
        </w:r>
        <w:r w:rsidRPr="00981694">
          <w:rPr>
            <w:i/>
            <w:noProof/>
            <w:webHidden/>
          </w:rPr>
          <w:fldChar w:fldCharType="separate"/>
        </w:r>
        <w:r w:rsidRPr="00981694">
          <w:rPr>
            <w:i/>
            <w:noProof/>
            <w:webHidden/>
          </w:rPr>
          <w:t>55</w:t>
        </w:r>
        <w:r w:rsidRPr="00981694">
          <w:rPr>
            <w:i/>
            <w:noProof/>
            <w:webHidden/>
          </w:rPr>
          <w:fldChar w:fldCharType="end"/>
        </w:r>
      </w:hyperlink>
    </w:p>
    <w:p w14:paraId="4F3BF7B3" w14:textId="6665BC47" w:rsidR="00981694" w:rsidRPr="00981694" w:rsidRDefault="00981694">
      <w:pPr>
        <w:pStyle w:val="TOC2"/>
        <w:tabs>
          <w:tab w:val="left" w:pos="1440"/>
          <w:tab w:val="right" w:leader="dot" w:pos="9111"/>
        </w:tabs>
        <w:rPr>
          <w:rFonts w:asciiTheme="minorHAnsi" w:eastAsiaTheme="minorEastAsia" w:hAnsiTheme="minorHAnsi" w:cstheme="minorBidi"/>
          <w:i/>
          <w:noProof/>
          <w:sz w:val="22"/>
          <w:szCs w:val="22"/>
        </w:rPr>
      </w:pPr>
      <w:hyperlink w:anchor="_Toc106825931" w:history="1">
        <w:r w:rsidRPr="00981694">
          <w:rPr>
            <w:rStyle w:val="Hyperlink"/>
            <w:i/>
            <w:noProof/>
          </w:rPr>
          <w:t>3.1</w:t>
        </w:r>
        <w:r w:rsidRPr="00981694">
          <w:rPr>
            <w:rFonts w:asciiTheme="minorHAnsi" w:eastAsiaTheme="minorEastAsia" w:hAnsiTheme="minorHAnsi" w:cstheme="minorBidi"/>
            <w:i/>
            <w:noProof/>
            <w:sz w:val="22"/>
            <w:szCs w:val="22"/>
          </w:rPr>
          <w:tab/>
        </w:r>
        <w:r w:rsidRPr="00981694">
          <w:rPr>
            <w:rStyle w:val="Hyperlink"/>
            <w:i/>
            <w:noProof/>
          </w:rPr>
          <w:t>Các chức năng chung</w:t>
        </w:r>
        <w:r w:rsidRPr="00981694">
          <w:rPr>
            <w:i/>
            <w:noProof/>
            <w:webHidden/>
          </w:rPr>
          <w:tab/>
        </w:r>
        <w:r w:rsidRPr="00981694">
          <w:rPr>
            <w:i/>
            <w:noProof/>
            <w:webHidden/>
          </w:rPr>
          <w:fldChar w:fldCharType="begin"/>
        </w:r>
        <w:r w:rsidRPr="00981694">
          <w:rPr>
            <w:i/>
            <w:noProof/>
            <w:webHidden/>
          </w:rPr>
          <w:instrText xml:space="preserve"> PAGEREF _Toc106825931 \h </w:instrText>
        </w:r>
        <w:r w:rsidRPr="00981694">
          <w:rPr>
            <w:i/>
            <w:noProof/>
            <w:webHidden/>
          </w:rPr>
        </w:r>
        <w:r w:rsidRPr="00981694">
          <w:rPr>
            <w:i/>
            <w:noProof/>
            <w:webHidden/>
          </w:rPr>
          <w:fldChar w:fldCharType="separate"/>
        </w:r>
        <w:r w:rsidRPr="00981694">
          <w:rPr>
            <w:i/>
            <w:noProof/>
            <w:webHidden/>
          </w:rPr>
          <w:t>55</w:t>
        </w:r>
        <w:r w:rsidRPr="00981694">
          <w:rPr>
            <w:i/>
            <w:noProof/>
            <w:webHidden/>
          </w:rPr>
          <w:fldChar w:fldCharType="end"/>
        </w:r>
      </w:hyperlink>
    </w:p>
    <w:p w14:paraId="4A9A70C9" w14:textId="3A126209" w:rsidR="00981694" w:rsidRPr="00981694" w:rsidRDefault="00981694">
      <w:pPr>
        <w:pStyle w:val="TOC2"/>
        <w:tabs>
          <w:tab w:val="left" w:pos="1440"/>
          <w:tab w:val="right" w:leader="dot" w:pos="9111"/>
        </w:tabs>
        <w:rPr>
          <w:rFonts w:asciiTheme="minorHAnsi" w:eastAsiaTheme="minorEastAsia" w:hAnsiTheme="minorHAnsi" w:cstheme="minorBidi"/>
          <w:i/>
          <w:noProof/>
          <w:sz w:val="22"/>
          <w:szCs w:val="22"/>
        </w:rPr>
      </w:pPr>
      <w:hyperlink w:anchor="_Toc106825932" w:history="1">
        <w:r w:rsidRPr="00981694">
          <w:rPr>
            <w:rStyle w:val="Hyperlink"/>
            <w:i/>
            <w:noProof/>
          </w:rPr>
          <w:t>3.2</w:t>
        </w:r>
        <w:r w:rsidRPr="00981694">
          <w:rPr>
            <w:rFonts w:asciiTheme="minorHAnsi" w:eastAsiaTheme="minorEastAsia" w:hAnsiTheme="minorHAnsi" w:cstheme="minorBidi"/>
            <w:i/>
            <w:noProof/>
            <w:sz w:val="22"/>
            <w:szCs w:val="22"/>
          </w:rPr>
          <w:tab/>
        </w:r>
        <w:r w:rsidRPr="00981694">
          <w:rPr>
            <w:rStyle w:val="Hyperlink"/>
            <w:i/>
            <w:noProof/>
          </w:rPr>
          <w:t>Các chức năng dành cho admin.</w:t>
        </w:r>
        <w:r w:rsidRPr="00981694">
          <w:rPr>
            <w:i/>
            <w:noProof/>
            <w:webHidden/>
          </w:rPr>
          <w:tab/>
        </w:r>
        <w:r w:rsidRPr="00981694">
          <w:rPr>
            <w:i/>
            <w:noProof/>
            <w:webHidden/>
          </w:rPr>
          <w:fldChar w:fldCharType="begin"/>
        </w:r>
        <w:r w:rsidRPr="00981694">
          <w:rPr>
            <w:i/>
            <w:noProof/>
            <w:webHidden/>
          </w:rPr>
          <w:instrText xml:space="preserve"> PAGEREF _Toc106825932 \h </w:instrText>
        </w:r>
        <w:r w:rsidRPr="00981694">
          <w:rPr>
            <w:i/>
            <w:noProof/>
            <w:webHidden/>
          </w:rPr>
        </w:r>
        <w:r w:rsidRPr="00981694">
          <w:rPr>
            <w:i/>
            <w:noProof/>
            <w:webHidden/>
          </w:rPr>
          <w:fldChar w:fldCharType="separate"/>
        </w:r>
        <w:r w:rsidRPr="00981694">
          <w:rPr>
            <w:i/>
            <w:noProof/>
            <w:webHidden/>
          </w:rPr>
          <w:t>58</w:t>
        </w:r>
        <w:r w:rsidRPr="00981694">
          <w:rPr>
            <w:i/>
            <w:noProof/>
            <w:webHidden/>
          </w:rPr>
          <w:fldChar w:fldCharType="end"/>
        </w:r>
      </w:hyperlink>
    </w:p>
    <w:p w14:paraId="21E59D66" w14:textId="5121D909" w:rsidR="00981694" w:rsidRPr="00981694" w:rsidRDefault="00981694">
      <w:pPr>
        <w:pStyle w:val="TOC2"/>
        <w:tabs>
          <w:tab w:val="left" w:pos="1440"/>
          <w:tab w:val="right" w:leader="dot" w:pos="9111"/>
        </w:tabs>
        <w:rPr>
          <w:rFonts w:asciiTheme="minorHAnsi" w:eastAsiaTheme="minorEastAsia" w:hAnsiTheme="minorHAnsi" w:cstheme="minorBidi"/>
          <w:i/>
          <w:noProof/>
          <w:sz w:val="22"/>
          <w:szCs w:val="22"/>
        </w:rPr>
      </w:pPr>
      <w:hyperlink w:anchor="_Toc106825933" w:history="1">
        <w:r w:rsidRPr="00981694">
          <w:rPr>
            <w:rStyle w:val="Hyperlink"/>
            <w:i/>
            <w:noProof/>
          </w:rPr>
          <w:t>3.3</w:t>
        </w:r>
        <w:r w:rsidRPr="00981694">
          <w:rPr>
            <w:rFonts w:asciiTheme="minorHAnsi" w:eastAsiaTheme="minorEastAsia" w:hAnsiTheme="minorHAnsi" w:cstheme="minorBidi"/>
            <w:i/>
            <w:noProof/>
            <w:sz w:val="22"/>
            <w:szCs w:val="22"/>
          </w:rPr>
          <w:tab/>
        </w:r>
        <w:r w:rsidRPr="00981694">
          <w:rPr>
            <w:rStyle w:val="Hyperlink"/>
            <w:i/>
            <w:noProof/>
          </w:rPr>
          <w:t>Các chức năng dành cho người đặt sân(thành viên).</w:t>
        </w:r>
        <w:r w:rsidRPr="00981694">
          <w:rPr>
            <w:i/>
            <w:noProof/>
            <w:webHidden/>
          </w:rPr>
          <w:tab/>
        </w:r>
        <w:r w:rsidRPr="00981694">
          <w:rPr>
            <w:i/>
            <w:noProof/>
            <w:webHidden/>
          </w:rPr>
          <w:fldChar w:fldCharType="begin"/>
        </w:r>
        <w:r w:rsidRPr="00981694">
          <w:rPr>
            <w:i/>
            <w:noProof/>
            <w:webHidden/>
          </w:rPr>
          <w:instrText xml:space="preserve"> PAGEREF _Toc106825933 \h </w:instrText>
        </w:r>
        <w:r w:rsidRPr="00981694">
          <w:rPr>
            <w:i/>
            <w:noProof/>
            <w:webHidden/>
          </w:rPr>
        </w:r>
        <w:r w:rsidRPr="00981694">
          <w:rPr>
            <w:i/>
            <w:noProof/>
            <w:webHidden/>
          </w:rPr>
          <w:fldChar w:fldCharType="separate"/>
        </w:r>
        <w:r w:rsidRPr="00981694">
          <w:rPr>
            <w:i/>
            <w:noProof/>
            <w:webHidden/>
          </w:rPr>
          <w:t>59</w:t>
        </w:r>
        <w:r w:rsidRPr="00981694">
          <w:rPr>
            <w:i/>
            <w:noProof/>
            <w:webHidden/>
          </w:rPr>
          <w:fldChar w:fldCharType="end"/>
        </w:r>
      </w:hyperlink>
    </w:p>
    <w:p w14:paraId="00D40562" w14:textId="24E9D0F2" w:rsidR="00981694" w:rsidRPr="00981694" w:rsidRDefault="00981694">
      <w:pPr>
        <w:pStyle w:val="TOC2"/>
        <w:tabs>
          <w:tab w:val="left" w:pos="1440"/>
          <w:tab w:val="right" w:leader="dot" w:pos="9111"/>
        </w:tabs>
        <w:rPr>
          <w:rFonts w:asciiTheme="minorHAnsi" w:eastAsiaTheme="minorEastAsia" w:hAnsiTheme="minorHAnsi" w:cstheme="minorBidi"/>
          <w:i/>
          <w:noProof/>
          <w:sz w:val="22"/>
          <w:szCs w:val="22"/>
        </w:rPr>
      </w:pPr>
      <w:hyperlink w:anchor="_Toc106825934" w:history="1">
        <w:r w:rsidRPr="00981694">
          <w:rPr>
            <w:rStyle w:val="Hyperlink"/>
            <w:i/>
            <w:noProof/>
          </w:rPr>
          <w:t>3.4</w:t>
        </w:r>
        <w:r w:rsidRPr="00981694">
          <w:rPr>
            <w:rFonts w:asciiTheme="minorHAnsi" w:eastAsiaTheme="minorEastAsia" w:hAnsiTheme="minorHAnsi" w:cstheme="minorBidi"/>
            <w:i/>
            <w:noProof/>
            <w:sz w:val="22"/>
            <w:szCs w:val="22"/>
          </w:rPr>
          <w:tab/>
        </w:r>
        <w:r w:rsidRPr="00981694">
          <w:rPr>
            <w:rStyle w:val="Hyperlink"/>
            <w:i/>
            <w:noProof/>
          </w:rPr>
          <w:t>Các chức năng dành cho người cho thuê sân(chủ sân).</w:t>
        </w:r>
        <w:r w:rsidRPr="00981694">
          <w:rPr>
            <w:i/>
            <w:noProof/>
            <w:webHidden/>
          </w:rPr>
          <w:tab/>
        </w:r>
        <w:r w:rsidRPr="00981694">
          <w:rPr>
            <w:i/>
            <w:noProof/>
            <w:webHidden/>
          </w:rPr>
          <w:fldChar w:fldCharType="begin"/>
        </w:r>
        <w:r w:rsidRPr="00981694">
          <w:rPr>
            <w:i/>
            <w:noProof/>
            <w:webHidden/>
          </w:rPr>
          <w:instrText xml:space="preserve"> PAGEREF _Toc106825934 \h </w:instrText>
        </w:r>
        <w:r w:rsidRPr="00981694">
          <w:rPr>
            <w:i/>
            <w:noProof/>
            <w:webHidden/>
          </w:rPr>
        </w:r>
        <w:r w:rsidRPr="00981694">
          <w:rPr>
            <w:i/>
            <w:noProof/>
            <w:webHidden/>
          </w:rPr>
          <w:fldChar w:fldCharType="separate"/>
        </w:r>
        <w:r w:rsidRPr="00981694">
          <w:rPr>
            <w:i/>
            <w:noProof/>
            <w:webHidden/>
          </w:rPr>
          <w:t>62</w:t>
        </w:r>
        <w:r w:rsidRPr="00981694">
          <w:rPr>
            <w:i/>
            <w:noProof/>
            <w:webHidden/>
          </w:rPr>
          <w:fldChar w:fldCharType="end"/>
        </w:r>
      </w:hyperlink>
    </w:p>
    <w:p w14:paraId="60DF4456" w14:textId="0E686E53" w:rsidR="00981694" w:rsidRPr="00981694" w:rsidRDefault="00981694">
      <w:pPr>
        <w:pStyle w:val="TOC1"/>
        <w:tabs>
          <w:tab w:val="left" w:pos="2160"/>
          <w:tab w:val="right" w:leader="dot" w:pos="9111"/>
        </w:tabs>
        <w:rPr>
          <w:rFonts w:asciiTheme="minorHAnsi" w:eastAsiaTheme="minorEastAsia" w:hAnsiTheme="minorHAnsi" w:cstheme="minorBidi"/>
          <w:b/>
          <w:i/>
          <w:noProof/>
          <w:sz w:val="22"/>
          <w:szCs w:val="22"/>
        </w:rPr>
      </w:pPr>
      <w:hyperlink w:anchor="_Toc106825935" w:history="1">
        <w:r w:rsidRPr="00981694">
          <w:rPr>
            <w:rStyle w:val="Hyperlink"/>
            <w:b/>
            <w:i/>
            <w:noProof/>
          </w:rPr>
          <w:t>CHƯƠNG  4</w:t>
        </w:r>
        <w:r w:rsidRPr="00981694">
          <w:rPr>
            <w:rFonts w:asciiTheme="minorHAnsi" w:eastAsiaTheme="minorEastAsia" w:hAnsiTheme="minorHAnsi" w:cstheme="minorBidi"/>
            <w:b/>
            <w:i/>
            <w:noProof/>
            <w:sz w:val="22"/>
            <w:szCs w:val="22"/>
          </w:rPr>
          <w:tab/>
        </w:r>
        <w:r w:rsidRPr="00981694">
          <w:rPr>
            <w:rStyle w:val="Hyperlink"/>
            <w:b/>
            <w:i/>
            <w:noProof/>
          </w:rPr>
          <w:t>TỔNG KẾT</w:t>
        </w:r>
        <w:r w:rsidRPr="00981694">
          <w:rPr>
            <w:b/>
            <w:i/>
            <w:noProof/>
            <w:webHidden/>
          </w:rPr>
          <w:tab/>
        </w:r>
        <w:r w:rsidRPr="00981694">
          <w:rPr>
            <w:b/>
            <w:i/>
            <w:noProof/>
            <w:webHidden/>
          </w:rPr>
          <w:fldChar w:fldCharType="begin"/>
        </w:r>
        <w:r w:rsidRPr="00981694">
          <w:rPr>
            <w:b/>
            <w:i/>
            <w:noProof/>
            <w:webHidden/>
          </w:rPr>
          <w:instrText xml:space="preserve"> PAGEREF _Toc106825935 \h </w:instrText>
        </w:r>
        <w:r w:rsidRPr="00981694">
          <w:rPr>
            <w:b/>
            <w:i/>
            <w:noProof/>
            <w:webHidden/>
          </w:rPr>
        </w:r>
        <w:r w:rsidRPr="00981694">
          <w:rPr>
            <w:b/>
            <w:i/>
            <w:noProof/>
            <w:webHidden/>
          </w:rPr>
          <w:fldChar w:fldCharType="separate"/>
        </w:r>
        <w:r w:rsidRPr="00981694">
          <w:rPr>
            <w:b/>
            <w:i/>
            <w:noProof/>
            <w:webHidden/>
          </w:rPr>
          <w:t>68</w:t>
        </w:r>
        <w:r w:rsidRPr="00981694">
          <w:rPr>
            <w:b/>
            <w:i/>
            <w:noProof/>
            <w:webHidden/>
          </w:rPr>
          <w:fldChar w:fldCharType="end"/>
        </w:r>
      </w:hyperlink>
    </w:p>
    <w:p w14:paraId="704D78DF" w14:textId="2CC66378" w:rsidR="00981694" w:rsidRPr="00981694" w:rsidRDefault="00981694">
      <w:pPr>
        <w:pStyle w:val="TOC1"/>
        <w:tabs>
          <w:tab w:val="right" w:leader="dot" w:pos="9111"/>
        </w:tabs>
        <w:rPr>
          <w:rFonts w:asciiTheme="minorHAnsi" w:eastAsiaTheme="minorEastAsia" w:hAnsiTheme="minorHAnsi" w:cstheme="minorBidi"/>
          <w:b/>
          <w:i/>
          <w:noProof/>
          <w:sz w:val="22"/>
          <w:szCs w:val="22"/>
        </w:rPr>
      </w:pPr>
      <w:hyperlink w:anchor="_Toc106825936" w:history="1">
        <w:r w:rsidRPr="00981694">
          <w:rPr>
            <w:rStyle w:val="Hyperlink"/>
            <w:b/>
            <w:i/>
            <w:noProof/>
          </w:rPr>
          <w:t>TÀI LIỆU THAM KHẢO</w:t>
        </w:r>
        <w:r w:rsidRPr="00981694">
          <w:rPr>
            <w:b/>
            <w:i/>
            <w:noProof/>
            <w:webHidden/>
          </w:rPr>
          <w:tab/>
        </w:r>
        <w:r w:rsidRPr="00981694">
          <w:rPr>
            <w:b/>
            <w:i/>
            <w:noProof/>
            <w:webHidden/>
          </w:rPr>
          <w:fldChar w:fldCharType="begin"/>
        </w:r>
        <w:r w:rsidRPr="00981694">
          <w:rPr>
            <w:b/>
            <w:i/>
            <w:noProof/>
            <w:webHidden/>
          </w:rPr>
          <w:instrText xml:space="preserve"> PAGEREF _Toc106825936 \h </w:instrText>
        </w:r>
        <w:r w:rsidRPr="00981694">
          <w:rPr>
            <w:b/>
            <w:i/>
            <w:noProof/>
            <w:webHidden/>
          </w:rPr>
        </w:r>
        <w:r w:rsidRPr="00981694">
          <w:rPr>
            <w:b/>
            <w:i/>
            <w:noProof/>
            <w:webHidden/>
          </w:rPr>
          <w:fldChar w:fldCharType="separate"/>
        </w:r>
        <w:r w:rsidRPr="00981694">
          <w:rPr>
            <w:b/>
            <w:i/>
            <w:noProof/>
            <w:webHidden/>
          </w:rPr>
          <w:t>69</w:t>
        </w:r>
        <w:r w:rsidRPr="00981694">
          <w:rPr>
            <w:b/>
            <w:i/>
            <w:noProof/>
            <w:webHidden/>
          </w:rPr>
          <w:fldChar w:fldCharType="end"/>
        </w:r>
      </w:hyperlink>
      <w:bookmarkStart w:id="8" w:name="_GoBack"/>
      <w:bookmarkEnd w:id="8"/>
    </w:p>
    <w:p w14:paraId="1DB3390A" w14:textId="01C65DB8" w:rsidR="007E6AB9" w:rsidRPr="00F87A2D" w:rsidRDefault="002D71CB" w:rsidP="00DD379F">
      <w:pPr>
        <w:pStyle w:val="TOC1"/>
        <w:rPr>
          <w:szCs w:val="26"/>
        </w:rPr>
      </w:pPr>
      <w:r w:rsidRPr="00F87A2D">
        <w:rPr>
          <w:szCs w:val="26"/>
        </w:rPr>
        <w:fldChar w:fldCharType="end"/>
      </w:r>
      <w:r w:rsidR="005F1ACA" w:rsidRPr="00F87A2D">
        <w:rPr>
          <w:rStyle w:val="CommentReference"/>
          <w:rFonts w:eastAsiaTheme="minorEastAsia"/>
          <w:lang w:eastAsia="ja-JP"/>
        </w:rPr>
        <w:tab/>
      </w:r>
      <w:r w:rsidR="005F1ACA" w:rsidRPr="00F87A2D">
        <w:rPr>
          <w:rStyle w:val="CommentReference"/>
          <w:rFonts w:eastAsiaTheme="minorEastAsia"/>
          <w:lang w:eastAsia="ja-JP"/>
        </w:rPr>
        <w:tab/>
      </w:r>
      <w:r w:rsidR="005F1ACA" w:rsidRPr="00F87A2D">
        <w:rPr>
          <w:rStyle w:val="CommentReference"/>
          <w:rFonts w:eastAsiaTheme="minorEastAsia"/>
          <w:lang w:eastAsia="ja-JP"/>
        </w:rPr>
        <w:tab/>
      </w:r>
    </w:p>
    <w:p w14:paraId="114EBDA9" w14:textId="77777777" w:rsidR="00686B01" w:rsidRDefault="00686B01">
      <w:pPr>
        <w:spacing w:after="200" w:line="276" w:lineRule="auto"/>
        <w:rPr>
          <w:b/>
          <w:sz w:val="32"/>
          <w:szCs w:val="32"/>
        </w:rPr>
      </w:pPr>
      <w:bookmarkStart w:id="9" w:name="_Toc91015561"/>
      <w:r>
        <w:br w:type="page"/>
      </w:r>
    </w:p>
    <w:p w14:paraId="2E950E09" w14:textId="2DF45432" w:rsidR="004C64CC" w:rsidRPr="00F87A2D" w:rsidRDefault="004C64CC" w:rsidP="004C64CC">
      <w:pPr>
        <w:pStyle w:val="Chng"/>
        <w:tabs>
          <w:tab w:val="clear" w:pos="6379"/>
        </w:tabs>
        <w:jc w:val="center"/>
      </w:pPr>
      <w:bookmarkStart w:id="10" w:name="_Toc106825888"/>
      <w:r w:rsidRPr="00F87A2D">
        <w:lastRenderedPageBreak/>
        <w:t xml:space="preserve">DANH MỤC </w:t>
      </w:r>
      <w:bookmarkEnd w:id="9"/>
      <w:r w:rsidR="000F365E">
        <w:t>HÌNH VẼ</w:t>
      </w:r>
      <w:bookmarkEnd w:id="10"/>
    </w:p>
    <w:p w14:paraId="50190411" w14:textId="1A5415F5" w:rsidR="001D7190" w:rsidRDefault="001D7190">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06825422" w:history="1">
        <w:r w:rsidRPr="00A4357D">
          <w:rPr>
            <w:rStyle w:val="Hyperlink"/>
            <w:noProof/>
          </w:rPr>
          <w:t>Hình 1.1: Sơ đồ Usecase của hệ thống</w:t>
        </w:r>
        <w:r>
          <w:rPr>
            <w:noProof/>
            <w:webHidden/>
          </w:rPr>
          <w:tab/>
        </w:r>
        <w:r>
          <w:rPr>
            <w:noProof/>
            <w:webHidden/>
          </w:rPr>
          <w:fldChar w:fldCharType="begin"/>
        </w:r>
        <w:r>
          <w:rPr>
            <w:noProof/>
            <w:webHidden/>
          </w:rPr>
          <w:instrText xml:space="preserve"> PAGEREF _Toc106825422 \h </w:instrText>
        </w:r>
        <w:r>
          <w:rPr>
            <w:noProof/>
            <w:webHidden/>
          </w:rPr>
        </w:r>
        <w:r>
          <w:rPr>
            <w:noProof/>
            <w:webHidden/>
          </w:rPr>
          <w:fldChar w:fldCharType="separate"/>
        </w:r>
        <w:r w:rsidR="00981694">
          <w:rPr>
            <w:noProof/>
            <w:webHidden/>
          </w:rPr>
          <w:t>15</w:t>
        </w:r>
        <w:r>
          <w:rPr>
            <w:noProof/>
            <w:webHidden/>
          </w:rPr>
          <w:fldChar w:fldCharType="end"/>
        </w:r>
      </w:hyperlink>
    </w:p>
    <w:p w14:paraId="6ABDE4E1" w14:textId="3E7F0665"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23" w:history="1">
        <w:r w:rsidRPr="00A4357D">
          <w:rPr>
            <w:rStyle w:val="Hyperlink"/>
            <w:noProof/>
          </w:rPr>
          <w:t>Hình 1.2: Sơ đồ ERD của hệ thống</w:t>
        </w:r>
        <w:r>
          <w:rPr>
            <w:noProof/>
            <w:webHidden/>
          </w:rPr>
          <w:tab/>
        </w:r>
        <w:r>
          <w:rPr>
            <w:noProof/>
            <w:webHidden/>
          </w:rPr>
          <w:fldChar w:fldCharType="begin"/>
        </w:r>
        <w:r>
          <w:rPr>
            <w:noProof/>
            <w:webHidden/>
          </w:rPr>
          <w:instrText xml:space="preserve"> PAGEREF _Toc106825423 \h </w:instrText>
        </w:r>
        <w:r>
          <w:rPr>
            <w:noProof/>
            <w:webHidden/>
          </w:rPr>
        </w:r>
        <w:r>
          <w:rPr>
            <w:noProof/>
            <w:webHidden/>
          </w:rPr>
          <w:fldChar w:fldCharType="separate"/>
        </w:r>
        <w:r w:rsidR="00981694">
          <w:rPr>
            <w:noProof/>
            <w:webHidden/>
          </w:rPr>
          <w:t>16</w:t>
        </w:r>
        <w:r>
          <w:rPr>
            <w:noProof/>
            <w:webHidden/>
          </w:rPr>
          <w:fldChar w:fldCharType="end"/>
        </w:r>
      </w:hyperlink>
    </w:p>
    <w:p w14:paraId="12026A60" w14:textId="7056042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24" w:history="1">
        <w:r w:rsidRPr="00A4357D">
          <w:rPr>
            <w:rStyle w:val="Hyperlink"/>
            <w:noProof/>
          </w:rPr>
          <w:t>Hình 1.3: Cơ sở dữ liệu vật lý của hệ thống</w:t>
        </w:r>
        <w:r>
          <w:rPr>
            <w:noProof/>
            <w:webHidden/>
          </w:rPr>
          <w:tab/>
        </w:r>
        <w:r>
          <w:rPr>
            <w:noProof/>
            <w:webHidden/>
          </w:rPr>
          <w:fldChar w:fldCharType="begin"/>
        </w:r>
        <w:r>
          <w:rPr>
            <w:noProof/>
            <w:webHidden/>
          </w:rPr>
          <w:instrText xml:space="preserve"> PAGEREF _Toc106825424 \h </w:instrText>
        </w:r>
        <w:r>
          <w:rPr>
            <w:noProof/>
            <w:webHidden/>
          </w:rPr>
        </w:r>
        <w:r>
          <w:rPr>
            <w:noProof/>
            <w:webHidden/>
          </w:rPr>
          <w:fldChar w:fldCharType="separate"/>
        </w:r>
        <w:r w:rsidR="00981694">
          <w:rPr>
            <w:noProof/>
            <w:webHidden/>
          </w:rPr>
          <w:t>17</w:t>
        </w:r>
        <w:r>
          <w:rPr>
            <w:noProof/>
            <w:webHidden/>
          </w:rPr>
          <w:fldChar w:fldCharType="end"/>
        </w:r>
      </w:hyperlink>
    </w:p>
    <w:p w14:paraId="01B7A82A" w14:textId="50465AD1"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25" w:history="1">
        <w:r w:rsidRPr="00A4357D">
          <w:rPr>
            <w:rStyle w:val="Hyperlink"/>
            <w:noProof/>
          </w:rPr>
          <w:t>Hình 1.4: Sơ đồ Sequence đăng nhập</w:t>
        </w:r>
        <w:r>
          <w:rPr>
            <w:noProof/>
            <w:webHidden/>
          </w:rPr>
          <w:tab/>
        </w:r>
        <w:r>
          <w:rPr>
            <w:noProof/>
            <w:webHidden/>
          </w:rPr>
          <w:fldChar w:fldCharType="begin"/>
        </w:r>
        <w:r>
          <w:rPr>
            <w:noProof/>
            <w:webHidden/>
          </w:rPr>
          <w:instrText xml:space="preserve"> PAGEREF _Toc106825425 \h </w:instrText>
        </w:r>
        <w:r>
          <w:rPr>
            <w:noProof/>
            <w:webHidden/>
          </w:rPr>
        </w:r>
        <w:r>
          <w:rPr>
            <w:noProof/>
            <w:webHidden/>
          </w:rPr>
          <w:fldChar w:fldCharType="separate"/>
        </w:r>
        <w:r w:rsidR="00981694">
          <w:rPr>
            <w:noProof/>
            <w:webHidden/>
          </w:rPr>
          <w:t>18</w:t>
        </w:r>
        <w:r>
          <w:rPr>
            <w:noProof/>
            <w:webHidden/>
          </w:rPr>
          <w:fldChar w:fldCharType="end"/>
        </w:r>
      </w:hyperlink>
    </w:p>
    <w:p w14:paraId="7DBB0B13" w14:textId="29C471A8"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26" w:history="1">
        <w:r w:rsidRPr="00A4357D">
          <w:rPr>
            <w:rStyle w:val="Hyperlink"/>
            <w:noProof/>
          </w:rPr>
          <w:t>Hình 1.5: Sơ đồ Sequence đăng ký</w:t>
        </w:r>
        <w:r>
          <w:rPr>
            <w:noProof/>
            <w:webHidden/>
          </w:rPr>
          <w:tab/>
        </w:r>
        <w:r>
          <w:rPr>
            <w:noProof/>
            <w:webHidden/>
          </w:rPr>
          <w:fldChar w:fldCharType="begin"/>
        </w:r>
        <w:r>
          <w:rPr>
            <w:noProof/>
            <w:webHidden/>
          </w:rPr>
          <w:instrText xml:space="preserve"> PAGEREF _Toc106825426 \h </w:instrText>
        </w:r>
        <w:r>
          <w:rPr>
            <w:noProof/>
            <w:webHidden/>
          </w:rPr>
        </w:r>
        <w:r>
          <w:rPr>
            <w:noProof/>
            <w:webHidden/>
          </w:rPr>
          <w:fldChar w:fldCharType="separate"/>
        </w:r>
        <w:r w:rsidR="00981694">
          <w:rPr>
            <w:noProof/>
            <w:webHidden/>
          </w:rPr>
          <w:t>18</w:t>
        </w:r>
        <w:r>
          <w:rPr>
            <w:noProof/>
            <w:webHidden/>
          </w:rPr>
          <w:fldChar w:fldCharType="end"/>
        </w:r>
      </w:hyperlink>
    </w:p>
    <w:p w14:paraId="0BA4E479" w14:textId="3C221F7D"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27" w:history="1">
        <w:r w:rsidRPr="00A4357D">
          <w:rPr>
            <w:rStyle w:val="Hyperlink"/>
            <w:noProof/>
          </w:rPr>
          <w:t>Hình 1.6: Sơ đồ Sequence xóa người dùng</w:t>
        </w:r>
        <w:r>
          <w:rPr>
            <w:noProof/>
            <w:webHidden/>
          </w:rPr>
          <w:tab/>
        </w:r>
        <w:r>
          <w:rPr>
            <w:noProof/>
            <w:webHidden/>
          </w:rPr>
          <w:fldChar w:fldCharType="begin"/>
        </w:r>
        <w:r>
          <w:rPr>
            <w:noProof/>
            <w:webHidden/>
          </w:rPr>
          <w:instrText xml:space="preserve"> PAGEREF _Toc106825427 \h </w:instrText>
        </w:r>
        <w:r>
          <w:rPr>
            <w:noProof/>
            <w:webHidden/>
          </w:rPr>
        </w:r>
        <w:r>
          <w:rPr>
            <w:noProof/>
            <w:webHidden/>
          </w:rPr>
          <w:fldChar w:fldCharType="separate"/>
        </w:r>
        <w:r w:rsidR="00981694">
          <w:rPr>
            <w:noProof/>
            <w:webHidden/>
          </w:rPr>
          <w:t>19</w:t>
        </w:r>
        <w:r>
          <w:rPr>
            <w:noProof/>
            <w:webHidden/>
          </w:rPr>
          <w:fldChar w:fldCharType="end"/>
        </w:r>
      </w:hyperlink>
    </w:p>
    <w:p w14:paraId="4FDDB738" w14:textId="2ED95B3C"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28" w:history="1">
        <w:r w:rsidRPr="00A4357D">
          <w:rPr>
            <w:rStyle w:val="Hyperlink"/>
            <w:noProof/>
          </w:rPr>
          <w:t>Hình 1.7: Sơ đồ Sequence thêm địa điểm</w:t>
        </w:r>
        <w:r>
          <w:rPr>
            <w:noProof/>
            <w:webHidden/>
          </w:rPr>
          <w:tab/>
        </w:r>
        <w:r>
          <w:rPr>
            <w:noProof/>
            <w:webHidden/>
          </w:rPr>
          <w:fldChar w:fldCharType="begin"/>
        </w:r>
        <w:r>
          <w:rPr>
            <w:noProof/>
            <w:webHidden/>
          </w:rPr>
          <w:instrText xml:space="preserve"> PAGEREF _Toc106825428 \h </w:instrText>
        </w:r>
        <w:r>
          <w:rPr>
            <w:noProof/>
            <w:webHidden/>
          </w:rPr>
        </w:r>
        <w:r>
          <w:rPr>
            <w:noProof/>
            <w:webHidden/>
          </w:rPr>
          <w:fldChar w:fldCharType="separate"/>
        </w:r>
        <w:r w:rsidR="00981694">
          <w:rPr>
            <w:noProof/>
            <w:webHidden/>
          </w:rPr>
          <w:t>19</w:t>
        </w:r>
        <w:r>
          <w:rPr>
            <w:noProof/>
            <w:webHidden/>
          </w:rPr>
          <w:fldChar w:fldCharType="end"/>
        </w:r>
      </w:hyperlink>
    </w:p>
    <w:p w14:paraId="07CAC134" w14:textId="51973DC5"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29" w:history="1">
        <w:r w:rsidRPr="00A4357D">
          <w:rPr>
            <w:rStyle w:val="Hyperlink"/>
            <w:noProof/>
          </w:rPr>
          <w:t>Hình 1.8: Sơ đồ Sequence cập nhật thông tin địa điểm</w:t>
        </w:r>
        <w:r>
          <w:rPr>
            <w:noProof/>
            <w:webHidden/>
          </w:rPr>
          <w:tab/>
        </w:r>
        <w:r>
          <w:rPr>
            <w:noProof/>
            <w:webHidden/>
          </w:rPr>
          <w:fldChar w:fldCharType="begin"/>
        </w:r>
        <w:r>
          <w:rPr>
            <w:noProof/>
            <w:webHidden/>
          </w:rPr>
          <w:instrText xml:space="preserve"> PAGEREF _Toc106825429 \h </w:instrText>
        </w:r>
        <w:r>
          <w:rPr>
            <w:noProof/>
            <w:webHidden/>
          </w:rPr>
        </w:r>
        <w:r>
          <w:rPr>
            <w:noProof/>
            <w:webHidden/>
          </w:rPr>
          <w:fldChar w:fldCharType="separate"/>
        </w:r>
        <w:r w:rsidR="00981694">
          <w:rPr>
            <w:noProof/>
            <w:webHidden/>
          </w:rPr>
          <w:t>20</w:t>
        </w:r>
        <w:r>
          <w:rPr>
            <w:noProof/>
            <w:webHidden/>
          </w:rPr>
          <w:fldChar w:fldCharType="end"/>
        </w:r>
      </w:hyperlink>
    </w:p>
    <w:p w14:paraId="0862A3E9" w14:textId="01CCA824"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30" w:history="1">
        <w:r w:rsidRPr="00A4357D">
          <w:rPr>
            <w:rStyle w:val="Hyperlink"/>
            <w:noProof/>
          </w:rPr>
          <w:t>Hình 1.9: Sơ đồ Sequence xóa địa điểm</w:t>
        </w:r>
        <w:r>
          <w:rPr>
            <w:noProof/>
            <w:webHidden/>
          </w:rPr>
          <w:tab/>
        </w:r>
        <w:r>
          <w:rPr>
            <w:noProof/>
            <w:webHidden/>
          </w:rPr>
          <w:fldChar w:fldCharType="begin"/>
        </w:r>
        <w:r>
          <w:rPr>
            <w:noProof/>
            <w:webHidden/>
          </w:rPr>
          <w:instrText xml:space="preserve"> PAGEREF _Toc106825430 \h </w:instrText>
        </w:r>
        <w:r>
          <w:rPr>
            <w:noProof/>
            <w:webHidden/>
          </w:rPr>
        </w:r>
        <w:r>
          <w:rPr>
            <w:noProof/>
            <w:webHidden/>
          </w:rPr>
          <w:fldChar w:fldCharType="separate"/>
        </w:r>
        <w:r w:rsidR="00981694">
          <w:rPr>
            <w:noProof/>
            <w:webHidden/>
          </w:rPr>
          <w:t>20</w:t>
        </w:r>
        <w:r>
          <w:rPr>
            <w:noProof/>
            <w:webHidden/>
          </w:rPr>
          <w:fldChar w:fldCharType="end"/>
        </w:r>
      </w:hyperlink>
    </w:p>
    <w:p w14:paraId="4B36E814" w14:textId="7BE56345"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31" w:history="1">
        <w:r w:rsidRPr="00A4357D">
          <w:rPr>
            <w:rStyle w:val="Hyperlink"/>
            <w:noProof/>
          </w:rPr>
          <w:t>Hình 1.10: Sơ đồ Sequence thêm sân</w:t>
        </w:r>
        <w:r>
          <w:rPr>
            <w:noProof/>
            <w:webHidden/>
          </w:rPr>
          <w:tab/>
        </w:r>
        <w:r>
          <w:rPr>
            <w:noProof/>
            <w:webHidden/>
          </w:rPr>
          <w:fldChar w:fldCharType="begin"/>
        </w:r>
        <w:r>
          <w:rPr>
            <w:noProof/>
            <w:webHidden/>
          </w:rPr>
          <w:instrText xml:space="preserve"> PAGEREF _Toc106825431 \h </w:instrText>
        </w:r>
        <w:r>
          <w:rPr>
            <w:noProof/>
            <w:webHidden/>
          </w:rPr>
        </w:r>
        <w:r>
          <w:rPr>
            <w:noProof/>
            <w:webHidden/>
          </w:rPr>
          <w:fldChar w:fldCharType="separate"/>
        </w:r>
        <w:r w:rsidR="00981694">
          <w:rPr>
            <w:noProof/>
            <w:webHidden/>
          </w:rPr>
          <w:t>21</w:t>
        </w:r>
        <w:r>
          <w:rPr>
            <w:noProof/>
            <w:webHidden/>
          </w:rPr>
          <w:fldChar w:fldCharType="end"/>
        </w:r>
      </w:hyperlink>
    </w:p>
    <w:p w14:paraId="14721738" w14:textId="698D894A"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32" w:history="1">
        <w:r w:rsidRPr="00A4357D">
          <w:rPr>
            <w:rStyle w:val="Hyperlink"/>
            <w:noProof/>
          </w:rPr>
          <w:t>Hình 1.11: Sơ đồ Sequence cập nhật thông tin sân</w:t>
        </w:r>
        <w:r>
          <w:rPr>
            <w:noProof/>
            <w:webHidden/>
          </w:rPr>
          <w:tab/>
        </w:r>
        <w:r>
          <w:rPr>
            <w:noProof/>
            <w:webHidden/>
          </w:rPr>
          <w:fldChar w:fldCharType="begin"/>
        </w:r>
        <w:r>
          <w:rPr>
            <w:noProof/>
            <w:webHidden/>
          </w:rPr>
          <w:instrText xml:space="preserve"> PAGEREF _Toc106825432 \h </w:instrText>
        </w:r>
        <w:r>
          <w:rPr>
            <w:noProof/>
            <w:webHidden/>
          </w:rPr>
        </w:r>
        <w:r>
          <w:rPr>
            <w:noProof/>
            <w:webHidden/>
          </w:rPr>
          <w:fldChar w:fldCharType="separate"/>
        </w:r>
        <w:r w:rsidR="00981694">
          <w:rPr>
            <w:noProof/>
            <w:webHidden/>
          </w:rPr>
          <w:t>21</w:t>
        </w:r>
        <w:r>
          <w:rPr>
            <w:noProof/>
            <w:webHidden/>
          </w:rPr>
          <w:fldChar w:fldCharType="end"/>
        </w:r>
      </w:hyperlink>
    </w:p>
    <w:p w14:paraId="77F16B8C" w14:textId="181ED098"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33" w:history="1">
        <w:r w:rsidRPr="00A4357D">
          <w:rPr>
            <w:rStyle w:val="Hyperlink"/>
            <w:noProof/>
          </w:rPr>
          <w:t>Hình 1.12: Sơ đồ Sequence xóa sân</w:t>
        </w:r>
        <w:r>
          <w:rPr>
            <w:noProof/>
            <w:webHidden/>
          </w:rPr>
          <w:tab/>
        </w:r>
        <w:r>
          <w:rPr>
            <w:noProof/>
            <w:webHidden/>
          </w:rPr>
          <w:fldChar w:fldCharType="begin"/>
        </w:r>
        <w:r>
          <w:rPr>
            <w:noProof/>
            <w:webHidden/>
          </w:rPr>
          <w:instrText xml:space="preserve"> PAGEREF _Toc106825433 \h </w:instrText>
        </w:r>
        <w:r>
          <w:rPr>
            <w:noProof/>
            <w:webHidden/>
          </w:rPr>
        </w:r>
        <w:r>
          <w:rPr>
            <w:noProof/>
            <w:webHidden/>
          </w:rPr>
          <w:fldChar w:fldCharType="separate"/>
        </w:r>
        <w:r w:rsidR="00981694">
          <w:rPr>
            <w:noProof/>
            <w:webHidden/>
          </w:rPr>
          <w:t>22</w:t>
        </w:r>
        <w:r>
          <w:rPr>
            <w:noProof/>
            <w:webHidden/>
          </w:rPr>
          <w:fldChar w:fldCharType="end"/>
        </w:r>
      </w:hyperlink>
    </w:p>
    <w:p w14:paraId="03B7E082" w14:textId="1CC54ADF"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34" w:history="1">
        <w:r w:rsidRPr="00A4357D">
          <w:rPr>
            <w:rStyle w:val="Hyperlink"/>
            <w:noProof/>
          </w:rPr>
          <w:t>Hình 1.13: Sơ đồ thêm khung giờ</w:t>
        </w:r>
        <w:r>
          <w:rPr>
            <w:noProof/>
            <w:webHidden/>
          </w:rPr>
          <w:tab/>
        </w:r>
        <w:r>
          <w:rPr>
            <w:noProof/>
            <w:webHidden/>
          </w:rPr>
          <w:fldChar w:fldCharType="begin"/>
        </w:r>
        <w:r>
          <w:rPr>
            <w:noProof/>
            <w:webHidden/>
          </w:rPr>
          <w:instrText xml:space="preserve"> PAGEREF _Toc106825434 \h </w:instrText>
        </w:r>
        <w:r>
          <w:rPr>
            <w:noProof/>
            <w:webHidden/>
          </w:rPr>
        </w:r>
        <w:r>
          <w:rPr>
            <w:noProof/>
            <w:webHidden/>
          </w:rPr>
          <w:fldChar w:fldCharType="separate"/>
        </w:r>
        <w:r w:rsidR="00981694">
          <w:rPr>
            <w:noProof/>
            <w:webHidden/>
          </w:rPr>
          <w:t>22</w:t>
        </w:r>
        <w:r>
          <w:rPr>
            <w:noProof/>
            <w:webHidden/>
          </w:rPr>
          <w:fldChar w:fldCharType="end"/>
        </w:r>
      </w:hyperlink>
    </w:p>
    <w:p w14:paraId="402C9E70" w14:textId="48C382BC"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35" w:history="1">
        <w:r w:rsidRPr="00A4357D">
          <w:rPr>
            <w:rStyle w:val="Hyperlink"/>
            <w:noProof/>
          </w:rPr>
          <w:t>Hình 1.14: Sơ đồ cập nhật thông tin khung giờ</w:t>
        </w:r>
        <w:r>
          <w:rPr>
            <w:noProof/>
            <w:webHidden/>
          </w:rPr>
          <w:tab/>
        </w:r>
        <w:r>
          <w:rPr>
            <w:noProof/>
            <w:webHidden/>
          </w:rPr>
          <w:fldChar w:fldCharType="begin"/>
        </w:r>
        <w:r>
          <w:rPr>
            <w:noProof/>
            <w:webHidden/>
          </w:rPr>
          <w:instrText xml:space="preserve"> PAGEREF _Toc106825435 \h </w:instrText>
        </w:r>
        <w:r>
          <w:rPr>
            <w:noProof/>
            <w:webHidden/>
          </w:rPr>
        </w:r>
        <w:r>
          <w:rPr>
            <w:noProof/>
            <w:webHidden/>
          </w:rPr>
          <w:fldChar w:fldCharType="separate"/>
        </w:r>
        <w:r w:rsidR="00981694">
          <w:rPr>
            <w:noProof/>
            <w:webHidden/>
          </w:rPr>
          <w:t>23</w:t>
        </w:r>
        <w:r>
          <w:rPr>
            <w:noProof/>
            <w:webHidden/>
          </w:rPr>
          <w:fldChar w:fldCharType="end"/>
        </w:r>
      </w:hyperlink>
    </w:p>
    <w:p w14:paraId="0AC705E8" w14:textId="089CF644"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36" w:history="1">
        <w:r w:rsidRPr="00A4357D">
          <w:rPr>
            <w:rStyle w:val="Hyperlink"/>
            <w:noProof/>
          </w:rPr>
          <w:t>Hình 1.15: Sơ đồ Sequence xóa khung giờ</w:t>
        </w:r>
        <w:r>
          <w:rPr>
            <w:noProof/>
            <w:webHidden/>
          </w:rPr>
          <w:tab/>
        </w:r>
        <w:r>
          <w:rPr>
            <w:noProof/>
            <w:webHidden/>
          </w:rPr>
          <w:fldChar w:fldCharType="begin"/>
        </w:r>
        <w:r>
          <w:rPr>
            <w:noProof/>
            <w:webHidden/>
          </w:rPr>
          <w:instrText xml:space="preserve"> PAGEREF _Toc106825436 \h </w:instrText>
        </w:r>
        <w:r>
          <w:rPr>
            <w:noProof/>
            <w:webHidden/>
          </w:rPr>
        </w:r>
        <w:r>
          <w:rPr>
            <w:noProof/>
            <w:webHidden/>
          </w:rPr>
          <w:fldChar w:fldCharType="separate"/>
        </w:r>
        <w:r w:rsidR="00981694">
          <w:rPr>
            <w:noProof/>
            <w:webHidden/>
          </w:rPr>
          <w:t>23</w:t>
        </w:r>
        <w:r>
          <w:rPr>
            <w:noProof/>
            <w:webHidden/>
          </w:rPr>
          <w:fldChar w:fldCharType="end"/>
        </w:r>
      </w:hyperlink>
    </w:p>
    <w:p w14:paraId="103A593F" w14:textId="08C11D3F"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37" w:history="1">
        <w:r w:rsidRPr="00A4357D">
          <w:rPr>
            <w:rStyle w:val="Hyperlink"/>
            <w:noProof/>
          </w:rPr>
          <w:t>Hình 1.16: Sơ đồ Sequence đặt sân</w:t>
        </w:r>
        <w:r>
          <w:rPr>
            <w:noProof/>
            <w:webHidden/>
          </w:rPr>
          <w:tab/>
        </w:r>
        <w:r>
          <w:rPr>
            <w:noProof/>
            <w:webHidden/>
          </w:rPr>
          <w:fldChar w:fldCharType="begin"/>
        </w:r>
        <w:r>
          <w:rPr>
            <w:noProof/>
            <w:webHidden/>
          </w:rPr>
          <w:instrText xml:space="preserve"> PAGEREF _Toc106825437 \h </w:instrText>
        </w:r>
        <w:r>
          <w:rPr>
            <w:noProof/>
            <w:webHidden/>
          </w:rPr>
        </w:r>
        <w:r>
          <w:rPr>
            <w:noProof/>
            <w:webHidden/>
          </w:rPr>
          <w:fldChar w:fldCharType="separate"/>
        </w:r>
        <w:r w:rsidR="00981694">
          <w:rPr>
            <w:noProof/>
            <w:webHidden/>
          </w:rPr>
          <w:t>24</w:t>
        </w:r>
        <w:r>
          <w:rPr>
            <w:noProof/>
            <w:webHidden/>
          </w:rPr>
          <w:fldChar w:fldCharType="end"/>
        </w:r>
      </w:hyperlink>
    </w:p>
    <w:p w14:paraId="297E6FB3" w14:textId="510AD48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38" w:history="1">
        <w:r w:rsidRPr="00A4357D">
          <w:rPr>
            <w:rStyle w:val="Hyperlink"/>
            <w:noProof/>
          </w:rPr>
          <w:t>Hình 2.1: Bóng đá là môn thể thao vua</w:t>
        </w:r>
        <w:r>
          <w:rPr>
            <w:noProof/>
            <w:webHidden/>
          </w:rPr>
          <w:tab/>
        </w:r>
        <w:r>
          <w:rPr>
            <w:noProof/>
            <w:webHidden/>
          </w:rPr>
          <w:fldChar w:fldCharType="begin"/>
        </w:r>
        <w:r>
          <w:rPr>
            <w:noProof/>
            <w:webHidden/>
          </w:rPr>
          <w:instrText xml:space="preserve"> PAGEREF _Toc106825438 \h </w:instrText>
        </w:r>
        <w:r>
          <w:rPr>
            <w:noProof/>
            <w:webHidden/>
          </w:rPr>
        </w:r>
        <w:r>
          <w:rPr>
            <w:noProof/>
            <w:webHidden/>
          </w:rPr>
          <w:fldChar w:fldCharType="separate"/>
        </w:r>
        <w:r w:rsidR="00981694">
          <w:rPr>
            <w:noProof/>
            <w:webHidden/>
          </w:rPr>
          <w:t>25</w:t>
        </w:r>
        <w:r>
          <w:rPr>
            <w:noProof/>
            <w:webHidden/>
          </w:rPr>
          <w:fldChar w:fldCharType="end"/>
        </w:r>
      </w:hyperlink>
    </w:p>
    <w:p w14:paraId="728FE723" w14:textId="0EB5AFBF"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39" w:history="1">
        <w:r w:rsidRPr="00A4357D">
          <w:rPr>
            <w:rStyle w:val="Hyperlink"/>
            <w:noProof/>
          </w:rPr>
          <w:t>Hình 2.2: Sự hấp dẫn của bóng đá đối với mọi người</w:t>
        </w:r>
        <w:r>
          <w:rPr>
            <w:noProof/>
            <w:webHidden/>
          </w:rPr>
          <w:tab/>
        </w:r>
        <w:r>
          <w:rPr>
            <w:noProof/>
            <w:webHidden/>
          </w:rPr>
          <w:fldChar w:fldCharType="begin"/>
        </w:r>
        <w:r>
          <w:rPr>
            <w:noProof/>
            <w:webHidden/>
          </w:rPr>
          <w:instrText xml:space="preserve"> PAGEREF _Toc106825439 \h </w:instrText>
        </w:r>
        <w:r>
          <w:rPr>
            <w:noProof/>
            <w:webHidden/>
          </w:rPr>
        </w:r>
        <w:r>
          <w:rPr>
            <w:noProof/>
            <w:webHidden/>
          </w:rPr>
          <w:fldChar w:fldCharType="separate"/>
        </w:r>
        <w:r w:rsidR="00981694">
          <w:rPr>
            <w:noProof/>
            <w:webHidden/>
          </w:rPr>
          <w:t>26</w:t>
        </w:r>
        <w:r>
          <w:rPr>
            <w:noProof/>
            <w:webHidden/>
          </w:rPr>
          <w:fldChar w:fldCharType="end"/>
        </w:r>
      </w:hyperlink>
    </w:p>
    <w:p w14:paraId="15A32400" w14:textId="5D91C5CC"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40" w:history="1">
        <w:r w:rsidRPr="00A4357D">
          <w:rPr>
            <w:rStyle w:val="Hyperlink"/>
            <w:noProof/>
          </w:rPr>
          <w:t>Hình 2.3: Logo framework flask python</w:t>
        </w:r>
        <w:r>
          <w:rPr>
            <w:noProof/>
            <w:webHidden/>
          </w:rPr>
          <w:tab/>
        </w:r>
        <w:r>
          <w:rPr>
            <w:noProof/>
            <w:webHidden/>
          </w:rPr>
          <w:fldChar w:fldCharType="begin"/>
        </w:r>
        <w:r>
          <w:rPr>
            <w:noProof/>
            <w:webHidden/>
          </w:rPr>
          <w:instrText xml:space="preserve"> PAGEREF _Toc106825440 \h </w:instrText>
        </w:r>
        <w:r>
          <w:rPr>
            <w:noProof/>
            <w:webHidden/>
          </w:rPr>
        </w:r>
        <w:r>
          <w:rPr>
            <w:noProof/>
            <w:webHidden/>
          </w:rPr>
          <w:fldChar w:fldCharType="separate"/>
        </w:r>
        <w:r w:rsidR="00981694">
          <w:rPr>
            <w:noProof/>
            <w:webHidden/>
          </w:rPr>
          <w:t>28</w:t>
        </w:r>
        <w:r>
          <w:rPr>
            <w:noProof/>
            <w:webHidden/>
          </w:rPr>
          <w:fldChar w:fldCharType="end"/>
        </w:r>
      </w:hyperlink>
    </w:p>
    <w:p w14:paraId="2EA8D843" w14:textId="7F362B7E"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41" w:history="1">
        <w:r w:rsidRPr="00A4357D">
          <w:rPr>
            <w:rStyle w:val="Hyperlink"/>
            <w:noProof/>
          </w:rPr>
          <w:t>Hình 2.4: Flask là một framework hấp dẫn</w:t>
        </w:r>
        <w:r>
          <w:rPr>
            <w:noProof/>
            <w:webHidden/>
          </w:rPr>
          <w:tab/>
        </w:r>
        <w:r>
          <w:rPr>
            <w:noProof/>
            <w:webHidden/>
          </w:rPr>
          <w:fldChar w:fldCharType="begin"/>
        </w:r>
        <w:r>
          <w:rPr>
            <w:noProof/>
            <w:webHidden/>
          </w:rPr>
          <w:instrText xml:space="preserve"> PAGEREF _Toc106825441 \h </w:instrText>
        </w:r>
        <w:r>
          <w:rPr>
            <w:noProof/>
            <w:webHidden/>
          </w:rPr>
        </w:r>
        <w:r>
          <w:rPr>
            <w:noProof/>
            <w:webHidden/>
          </w:rPr>
          <w:fldChar w:fldCharType="separate"/>
        </w:r>
        <w:r w:rsidR="00981694">
          <w:rPr>
            <w:noProof/>
            <w:webHidden/>
          </w:rPr>
          <w:t>30</w:t>
        </w:r>
        <w:r>
          <w:rPr>
            <w:noProof/>
            <w:webHidden/>
          </w:rPr>
          <w:fldChar w:fldCharType="end"/>
        </w:r>
      </w:hyperlink>
    </w:p>
    <w:p w14:paraId="1E7D4807" w14:textId="277EF108"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42" w:history="1">
        <w:r w:rsidRPr="00A4357D">
          <w:rPr>
            <w:rStyle w:val="Hyperlink"/>
            <w:noProof/>
          </w:rPr>
          <w:t>Hình 2.5: Câu lệnh kiểm thư viện Flask</w:t>
        </w:r>
        <w:r>
          <w:rPr>
            <w:noProof/>
            <w:webHidden/>
          </w:rPr>
          <w:tab/>
        </w:r>
        <w:r>
          <w:rPr>
            <w:noProof/>
            <w:webHidden/>
          </w:rPr>
          <w:fldChar w:fldCharType="begin"/>
        </w:r>
        <w:r>
          <w:rPr>
            <w:noProof/>
            <w:webHidden/>
          </w:rPr>
          <w:instrText xml:space="preserve"> PAGEREF _Toc106825442 \h </w:instrText>
        </w:r>
        <w:r>
          <w:rPr>
            <w:noProof/>
            <w:webHidden/>
          </w:rPr>
        </w:r>
        <w:r>
          <w:rPr>
            <w:noProof/>
            <w:webHidden/>
          </w:rPr>
          <w:fldChar w:fldCharType="separate"/>
        </w:r>
        <w:r w:rsidR="00981694">
          <w:rPr>
            <w:noProof/>
            <w:webHidden/>
          </w:rPr>
          <w:t>31</w:t>
        </w:r>
        <w:r>
          <w:rPr>
            <w:noProof/>
            <w:webHidden/>
          </w:rPr>
          <w:fldChar w:fldCharType="end"/>
        </w:r>
      </w:hyperlink>
    </w:p>
    <w:p w14:paraId="4740E52C" w14:textId="0C737F48"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43" w:history="1">
        <w:r w:rsidRPr="00A4357D">
          <w:rPr>
            <w:rStyle w:val="Hyperlink"/>
            <w:noProof/>
          </w:rPr>
          <w:t>Hình 2.6: Câu lệnh cài đặt thư viện Flask</w:t>
        </w:r>
        <w:r>
          <w:rPr>
            <w:noProof/>
            <w:webHidden/>
          </w:rPr>
          <w:tab/>
        </w:r>
        <w:r>
          <w:rPr>
            <w:noProof/>
            <w:webHidden/>
          </w:rPr>
          <w:fldChar w:fldCharType="begin"/>
        </w:r>
        <w:r>
          <w:rPr>
            <w:noProof/>
            <w:webHidden/>
          </w:rPr>
          <w:instrText xml:space="preserve"> PAGEREF _Toc106825443 \h </w:instrText>
        </w:r>
        <w:r>
          <w:rPr>
            <w:noProof/>
            <w:webHidden/>
          </w:rPr>
        </w:r>
        <w:r>
          <w:rPr>
            <w:noProof/>
            <w:webHidden/>
          </w:rPr>
          <w:fldChar w:fldCharType="separate"/>
        </w:r>
        <w:r w:rsidR="00981694">
          <w:rPr>
            <w:noProof/>
            <w:webHidden/>
          </w:rPr>
          <w:t>31</w:t>
        </w:r>
        <w:r>
          <w:rPr>
            <w:noProof/>
            <w:webHidden/>
          </w:rPr>
          <w:fldChar w:fldCharType="end"/>
        </w:r>
      </w:hyperlink>
    </w:p>
    <w:p w14:paraId="1FA49E68" w14:textId="3B4E5CCB"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44" w:history="1">
        <w:r w:rsidRPr="00A4357D">
          <w:rPr>
            <w:rStyle w:val="Hyperlink"/>
            <w:noProof/>
          </w:rPr>
          <w:t>Hình 2.7: Các lệnh tạo ra ứng dụng Flask đơn giản</w:t>
        </w:r>
        <w:r>
          <w:rPr>
            <w:noProof/>
            <w:webHidden/>
          </w:rPr>
          <w:tab/>
        </w:r>
        <w:r>
          <w:rPr>
            <w:noProof/>
            <w:webHidden/>
          </w:rPr>
          <w:fldChar w:fldCharType="begin"/>
        </w:r>
        <w:r>
          <w:rPr>
            <w:noProof/>
            <w:webHidden/>
          </w:rPr>
          <w:instrText xml:space="preserve"> PAGEREF _Toc106825444 \h </w:instrText>
        </w:r>
        <w:r>
          <w:rPr>
            <w:noProof/>
            <w:webHidden/>
          </w:rPr>
        </w:r>
        <w:r>
          <w:rPr>
            <w:noProof/>
            <w:webHidden/>
          </w:rPr>
          <w:fldChar w:fldCharType="separate"/>
        </w:r>
        <w:r w:rsidR="00981694">
          <w:rPr>
            <w:noProof/>
            <w:webHidden/>
          </w:rPr>
          <w:t>32</w:t>
        </w:r>
        <w:r>
          <w:rPr>
            <w:noProof/>
            <w:webHidden/>
          </w:rPr>
          <w:fldChar w:fldCharType="end"/>
        </w:r>
      </w:hyperlink>
    </w:p>
    <w:p w14:paraId="095DB1F5" w14:textId="71DC981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45" w:history="1">
        <w:r w:rsidRPr="00A4357D">
          <w:rPr>
            <w:rStyle w:val="Hyperlink"/>
            <w:noProof/>
          </w:rPr>
          <w:t>Hình 2.8: Địa chỉ localhost khi chạy ứng dụng.</w:t>
        </w:r>
        <w:r>
          <w:rPr>
            <w:noProof/>
            <w:webHidden/>
          </w:rPr>
          <w:tab/>
        </w:r>
        <w:r>
          <w:rPr>
            <w:noProof/>
            <w:webHidden/>
          </w:rPr>
          <w:fldChar w:fldCharType="begin"/>
        </w:r>
        <w:r>
          <w:rPr>
            <w:noProof/>
            <w:webHidden/>
          </w:rPr>
          <w:instrText xml:space="preserve"> PAGEREF _Toc106825445 \h </w:instrText>
        </w:r>
        <w:r>
          <w:rPr>
            <w:noProof/>
            <w:webHidden/>
          </w:rPr>
        </w:r>
        <w:r>
          <w:rPr>
            <w:noProof/>
            <w:webHidden/>
          </w:rPr>
          <w:fldChar w:fldCharType="separate"/>
        </w:r>
        <w:r w:rsidR="00981694">
          <w:rPr>
            <w:noProof/>
            <w:webHidden/>
          </w:rPr>
          <w:t>32</w:t>
        </w:r>
        <w:r>
          <w:rPr>
            <w:noProof/>
            <w:webHidden/>
          </w:rPr>
          <w:fldChar w:fldCharType="end"/>
        </w:r>
      </w:hyperlink>
    </w:p>
    <w:p w14:paraId="6A80C3FE" w14:textId="6CC30337"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46" w:history="1">
        <w:r w:rsidRPr="00A4357D">
          <w:rPr>
            <w:rStyle w:val="Hyperlink"/>
            <w:noProof/>
          </w:rPr>
          <w:t>Hình 2.9: Định tuyến(routing) trong Flask.</w:t>
        </w:r>
        <w:r>
          <w:rPr>
            <w:noProof/>
            <w:webHidden/>
          </w:rPr>
          <w:tab/>
        </w:r>
        <w:r>
          <w:rPr>
            <w:noProof/>
            <w:webHidden/>
          </w:rPr>
          <w:fldChar w:fldCharType="begin"/>
        </w:r>
        <w:r>
          <w:rPr>
            <w:noProof/>
            <w:webHidden/>
          </w:rPr>
          <w:instrText xml:space="preserve"> PAGEREF _Toc106825446 \h </w:instrText>
        </w:r>
        <w:r>
          <w:rPr>
            <w:noProof/>
            <w:webHidden/>
          </w:rPr>
        </w:r>
        <w:r>
          <w:rPr>
            <w:noProof/>
            <w:webHidden/>
          </w:rPr>
          <w:fldChar w:fldCharType="separate"/>
        </w:r>
        <w:r w:rsidR="00981694">
          <w:rPr>
            <w:noProof/>
            <w:webHidden/>
          </w:rPr>
          <w:t>33</w:t>
        </w:r>
        <w:r>
          <w:rPr>
            <w:noProof/>
            <w:webHidden/>
          </w:rPr>
          <w:fldChar w:fldCharType="end"/>
        </w:r>
      </w:hyperlink>
    </w:p>
    <w:p w14:paraId="68EBC5C1" w14:textId="33F4E22A"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47" w:history="1">
        <w:r w:rsidRPr="00A4357D">
          <w:rPr>
            <w:rStyle w:val="Hyperlink"/>
            <w:noProof/>
          </w:rPr>
          <w:t>Hình 2.10: Quy tắc tham số trong Flask.</w:t>
        </w:r>
        <w:r>
          <w:rPr>
            <w:noProof/>
            <w:webHidden/>
          </w:rPr>
          <w:tab/>
        </w:r>
        <w:r>
          <w:rPr>
            <w:noProof/>
            <w:webHidden/>
          </w:rPr>
          <w:fldChar w:fldCharType="begin"/>
        </w:r>
        <w:r>
          <w:rPr>
            <w:noProof/>
            <w:webHidden/>
          </w:rPr>
          <w:instrText xml:space="preserve"> PAGEREF _Toc106825447 \h </w:instrText>
        </w:r>
        <w:r>
          <w:rPr>
            <w:noProof/>
            <w:webHidden/>
          </w:rPr>
        </w:r>
        <w:r>
          <w:rPr>
            <w:noProof/>
            <w:webHidden/>
          </w:rPr>
          <w:fldChar w:fldCharType="separate"/>
        </w:r>
        <w:r w:rsidR="00981694">
          <w:rPr>
            <w:noProof/>
            <w:webHidden/>
          </w:rPr>
          <w:t>34</w:t>
        </w:r>
        <w:r>
          <w:rPr>
            <w:noProof/>
            <w:webHidden/>
          </w:rPr>
          <w:fldChar w:fldCharType="end"/>
        </w:r>
      </w:hyperlink>
    </w:p>
    <w:p w14:paraId="380E7F31" w14:textId="7C0A1A9B"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48" w:history="1">
        <w:r w:rsidRPr="00A4357D">
          <w:rPr>
            <w:rStyle w:val="Hyperlink"/>
            <w:noProof/>
          </w:rPr>
          <w:t>Hình 2.11: Các kiểu tham số trong Flask.</w:t>
        </w:r>
        <w:r>
          <w:rPr>
            <w:noProof/>
            <w:webHidden/>
          </w:rPr>
          <w:tab/>
        </w:r>
        <w:r>
          <w:rPr>
            <w:noProof/>
            <w:webHidden/>
          </w:rPr>
          <w:fldChar w:fldCharType="begin"/>
        </w:r>
        <w:r>
          <w:rPr>
            <w:noProof/>
            <w:webHidden/>
          </w:rPr>
          <w:instrText xml:space="preserve"> PAGEREF _Toc106825448 \h </w:instrText>
        </w:r>
        <w:r>
          <w:rPr>
            <w:noProof/>
            <w:webHidden/>
          </w:rPr>
        </w:r>
        <w:r>
          <w:rPr>
            <w:noProof/>
            <w:webHidden/>
          </w:rPr>
          <w:fldChar w:fldCharType="separate"/>
        </w:r>
        <w:r w:rsidR="00981694">
          <w:rPr>
            <w:noProof/>
            <w:webHidden/>
          </w:rPr>
          <w:t>34</w:t>
        </w:r>
        <w:r>
          <w:rPr>
            <w:noProof/>
            <w:webHidden/>
          </w:rPr>
          <w:fldChar w:fldCharType="end"/>
        </w:r>
      </w:hyperlink>
    </w:p>
    <w:p w14:paraId="1F323ADE" w14:textId="15316458"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49" w:history="1">
        <w:r w:rsidRPr="00A4357D">
          <w:rPr>
            <w:rStyle w:val="Hyperlink"/>
            <w:noProof/>
          </w:rPr>
          <w:t>Hình 2.12: Method trong Flask.</w:t>
        </w:r>
        <w:r>
          <w:rPr>
            <w:noProof/>
            <w:webHidden/>
          </w:rPr>
          <w:tab/>
        </w:r>
        <w:r>
          <w:rPr>
            <w:noProof/>
            <w:webHidden/>
          </w:rPr>
          <w:fldChar w:fldCharType="begin"/>
        </w:r>
        <w:r>
          <w:rPr>
            <w:noProof/>
            <w:webHidden/>
          </w:rPr>
          <w:instrText xml:space="preserve"> PAGEREF _Toc106825449 \h </w:instrText>
        </w:r>
        <w:r>
          <w:rPr>
            <w:noProof/>
            <w:webHidden/>
          </w:rPr>
        </w:r>
        <w:r>
          <w:rPr>
            <w:noProof/>
            <w:webHidden/>
          </w:rPr>
          <w:fldChar w:fldCharType="separate"/>
        </w:r>
        <w:r w:rsidR="00981694">
          <w:rPr>
            <w:noProof/>
            <w:webHidden/>
          </w:rPr>
          <w:t>35</w:t>
        </w:r>
        <w:r>
          <w:rPr>
            <w:noProof/>
            <w:webHidden/>
          </w:rPr>
          <w:fldChar w:fldCharType="end"/>
        </w:r>
      </w:hyperlink>
    </w:p>
    <w:p w14:paraId="650915BC" w14:textId="04AFE11D"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50" w:history="1">
        <w:r w:rsidRPr="00A4357D">
          <w:rPr>
            <w:rStyle w:val="Hyperlink"/>
            <w:noProof/>
          </w:rPr>
          <w:t>Hình 2.13: Liên kết file css trong Flask.</w:t>
        </w:r>
        <w:r>
          <w:rPr>
            <w:noProof/>
            <w:webHidden/>
          </w:rPr>
          <w:tab/>
        </w:r>
        <w:r>
          <w:rPr>
            <w:noProof/>
            <w:webHidden/>
          </w:rPr>
          <w:fldChar w:fldCharType="begin"/>
        </w:r>
        <w:r>
          <w:rPr>
            <w:noProof/>
            <w:webHidden/>
          </w:rPr>
          <w:instrText xml:space="preserve"> PAGEREF _Toc106825450 \h </w:instrText>
        </w:r>
        <w:r>
          <w:rPr>
            <w:noProof/>
            <w:webHidden/>
          </w:rPr>
        </w:r>
        <w:r>
          <w:rPr>
            <w:noProof/>
            <w:webHidden/>
          </w:rPr>
          <w:fldChar w:fldCharType="separate"/>
        </w:r>
        <w:r w:rsidR="00981694">
          <w:rPr>
            <w:noProof/>
            <w:webHidden/>
          </w:rPr>
          <w:t>35</w:t>
        </w:r>
        <w:r>
          <w:rPr>
            <w:noProof/>
            <w:webHidden/>
          </w:rPr>
          <w:fldChar w:fldCharType="end"/>
        </w:r>
      </w:hyperlink>
    </w:p>
    <w:p w14:paraId="2893CB41" w14:textId="5BE84488"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51" w:history="1">
        <w:r w:rsidRPr="00A4357D">
          <w:rPr>
            <w:rStyle w:val="Hyperlink"/>
            <w:noProof/>
          </w:rPr>
          <w:t>Hình 2.14: Hàm render_template trong Flask.</w:t>
        </w:r>
        <w:r>
          <w:rPr>
            <w:noProof/>
            <w:webHidden/>
          </w:rPr>
          <w:tab/>
        </w:r>
        <w:r>
          <w:rPr>
            <w:noProof/>
            <w:webHidden/>
          </w:rPr>
          <w:fldChar w:fldCharType="begin"/>
        </w:r>
        <w:r>
          <w:rPr>
            <w:noProof/>
            <w:webHidden/>
          </w:rPr>
          <w:instrText xml:space="preserve"> PAGEREF _Toc106825451 \h </w:instrText>
        </w:r>
        <w:r>
          <w:rPr>
            <w:noProof/>
            <w:webHidden/>
          </w:rPr>
        </w:r>
        <w:r>
          <w:rPr>
            <w:noProof/>
            <w:webHidden/>
          </w:rPr>
          <w:fldChar w:fldCharType="separate"/>
        </w:r>
        <w:r w:rsidR="00981694">
          <w:rPr>
            <w:noProof/>
            <w:webHidden/>
          </w:rPr>
          <w:t>36</w:t>
        </w:r>
        <w:r>
          <w:rPr>
            <w:noProof/>
            <w:webHidden/>
          </w:rPr>
          <w:fldChar w:fldCharType="end"/>
        </w:r>
      </w:hyperlink>
    </w:p>
    <w:p w14:paraId="48E93D0D" w14:textId="45C6A6B0"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52" w:history="1">
        <w:r w:rsidRPr="00A4357D">
          <w:rPr>
            <w:rStyle w:val="Hyperlink"/>
            <w:noProof/>
          </w:rPr>
          <w:t>Hình 2.15: Cấu trúc thư mục.</w:t>
        </w:r>
        <w:r>
          <w:rPr>
            <w:noProof/>
            <w:webHidden/>
          </w:rPr>
          <w:tab/>
        </w:r>
        <w:r>
          <w:rPr>
            <w:noProof/>
            <w:webHidden/>
          </w:rPr>
          <w:fldChar w:fldCharType="begin"/>
        </w:r>
        <w:r>
          <w:rPr>
            <w:noProof/>
            <w:webHidden/>
          </w:rPr>
          <w:instrText xml:space="preserve"> PAGEREF _Toc106825452 \h </w:instrText>
        </w:r>
        <w:r>
          <w:rPr>
            <w:noProof/>
            <w:webHidden/>
          </w:rPr>
        </w:r>
        <w:r>
          <w:rPr>
            <w:noProof/>
            <w:webHidden/>
          </w:rPr>
          <w:fldChar w:fldCharType="separate"/>
        </w:r>
        <w:r w:rsidR="00981694">
          <w:rPr>
            <w:noProof/>
            <w:webHidden/>
          </w:rPr>
          <w:t>36</w:t>
        </w:r>
        <w:r>
          <w:rPr>
            <w:noProof/>
            <w:webHidden/>
          </w:rPr>
          <w:fldChar w:fldCharType="end"/>
        </w:r>
      </w:hyperlink>
    </w:p>
    <w:p w14:paraId="36D7FDA8" w14:textId="14500706"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53" w:history="1">
        <w:r w:rsidRPr="00A4357D">
          <w:rPr>
            <w:rStyle w:val="Hyperlink"/>
            <w:noProof/>
          </w:rPr>
          <w:t>Hình 2.16: Câu điều kiện trong Flask.</w:t>
        </w:r>
        <w:r>
          <w:rPr>
            <w:noProof/>
            <w:webHidden/>
          </w:rPr>
          <w:tab/>
        </w:r>
        <w:r>
          <w:rPr>
            <w:noProof/>
            <w:webHidden/>
          </w:rPr>
          <w:fldChar w:fldCharType="begin"/>
        </w:r>
        <w:r>
          <w:rPr>
            <w:noProof/>
            <w:webHidden/>
          </w:rPr>
          <w:instrText xml:space="preserve"> PAGEREF _Toc106825453 \h </w:instrText>
        </w:r>
        <w:r>
          <w:rPr>
            <w:noProof/>
            <w:webHidden/>
          </w:rPr>
        </w:r>
        <w:r>
          <w:rPr>
            <w:noProof/>
            <w:webHidden/>
          </w:rPr>
          <w:fldChar w:fldCharType="separate"/>
        </w:r>
        <w:r w:rsidR="00981694">
          <w:rPr>
            <w:noProof/>
            <w:webHidden/>
          </w:rPr>
          <w:t>36</w:t>
        </w:r>
        <w:r>
          <w:rPr>
            <w:noProof/>
            <w:webHidden/>
          </w:rPr>
          <w:fldChar w:fldCharType="end"/>
        </w:r>
      </w:hyperlink>
    </w:p>
    <w:p w14:paraId="172AD905" w14:textId="349F14C6"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54" w:history="1">
        <w:r w:rsidRPr="00A4357D">
          <w:rPr>
            <w:rStyle w:val="Hyperlink"/>
            <w:noProof/>
          </w:rPr>
          <w:t>Hình 2.17: Hàm main trong Flask.</w:t>
        </w:r>
        <w:r>
          <w:rPr>
            <w:noProof/>
            <w:webHidden/>
          </w:rPr>
          <w:tab/>
        </w:r>
        <w:r>
          <w:rPr>
            <w:noProof/>
            <w:webHidden/>
          </w:rPr>
          <w:fldChar w:fldCharType="begin"/>
        </w:r>
        <w:r>
          <w:rPr>
            <w:noProof/>
            <w:webHidden/>
          </w:rPr>
          <w:instrText xml:space="preserve"> PAGEREF _Toc106825454 \h </w:instrText>
        </w:r>
        <w:r>
          <w:rPr>
            <w:noProof/>
            <w:webHidden/>
          </w:rPr>
        </w:r>
        <w:r>
          <w:rPr>
            <w:noProof/>
            <w:webHidden/>
          </w:rPr>
          <w:fldChar w:fldCharType="separate"/>
        </w:r>
        <w:r w:rsidR="00981694">
          <w:rPr>
            <w:noProof/>
            <w:webHidden/>
          </w:rPr>
          <w:t>36</w:t>
        </w:r>
        <w:r>
          <w:rPr>
            <w:noProof/>
            <w:webHidden/>
          </w:rPr>
          <w:fldChar w:fldCharType="end"/>
        </w:r>
      </w:hyperlink>
    </w:p>
    <w:p w14:paraId="61D45720" w14:textId="76562FA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55" w:history="1">
        <w:r w:rsidRPr="00A4357D">
          <w:rPr>
            <w:rStyle w:val="Hyperlink"/>
            <w:noProof/>
          </w:rPr>
          <w:t>Hình 2.18: Logo Celery.</w:t>
        </w:r>
        <w:r>
          <w:rPr>
            <w:noProof/>
            <w:webHidden/>
          </w:rPr>
          <w:tab/>
        </w:r>
        <w:r>
          <w:rPr>
            <w:noProof/>
            <w:webHidden/>
          </w:rPr>
          <w:fldChar w:fldCharType="begin"/>
        </w:r>
        <w:r>
          <w:rPr>
            <w:noProof/>
            <w:webHidden/>
          </w:rPr>
          <w:instrText xml:space="preserve"> PAGEREF _Toc106825455 \h </w:instrText>
        </w:r>
        <w:r>
          <w:rPr>
            <w:noProof/>
            <w:webHidden/>
          </w:rPr>
        </w:r>
        <w:r>
          <w:rPr>
            <w:noProof/>
            <w:webHidden/>
          </w:rPr>
          <w:fldChar w:fldCharType="separate"/>
        </w:r>
        <w:r w:rsidR="00981694">
          <w:rPr>
            <w:noProof/>
            <w:webHidden/>
          </w:rPr>
          <w:t>37</w:t>
        </w:r>
        <w:r>
          <w:rPr>
            <w:noProof/>
            <w:webHidden/>
          </w:rPr>
          <w:fldChar w:fldCharType="end"/>
        </w:r>
      </w:hyperlink>
    </w:p>
    <w:p w14:paraId="2A1F5D50" w14:textId="1C17161C"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56" w:history="1">
        <w:r w:rsidRPr="00A4357D">
          <w:rPr>
            <w:rStyle w:val="Hyperlink"/>
            <w:noProof/>
          </w:rPr>
          <w:t>Hình 2.19: Hệ thống hoạt động của Celery.</w:t>
        </w:r>
        <w:r>
          <w:rPr>
            <w:noProof/>
            <w:webHidden/>
          </w:rPr>
          <w:tab/>
        </w:r>
        <w:r>
          <w:rPr>
            <w:noProof/>
            <w:webHidden/>
          </w:rPr>
          <w:fldChar w:fldCharType="begin"/>
        </w:r>
        <w:r>
          <w:rPr>
            <w:noProof/>
            <w:webHidden/>
          </w:rPr>
          <w:instrText xml:space="preserve"> PAGEREF _Toc106825456 \h </w:instrText>
        </w:r>
        <w:r>
          <w:rPr>
            <w:noProof/>
            <w:webHidden/>
          </w:rPr>
        </w:r>
        <w:r>
          <w:rPr>
            <w:noProof/>
            <w:webHidden/>
          </w:rPr>
          <w:fldChar w:fldCharType="separate"/>
        </w:r>
        <w:r w:rsidR="00981694">
          <w:rPr>
            <w:noProof/>
            <w:webHidden/>
          </w:rPr>
          <w:t>38</w:t>
        </w:r>
        <w:r>
          <w:rPr>
            <w:noProof/>
            <w:webHidden/>
          </w:rPr>
          <w:fldChar w:fldCharType="end"/>
        </w:r>
      </w:hyperlink>
    </w:p>
    <w:p w14:paraId="104B951D" w14:textId="7900A24E"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57" w:history="1">
        <w:r w:rsidRPr="00A4357D">
          <w:rPr>
            <w:rStyle w:val="Hyperlink"/>
            <w:noProof/>
          </w:rPr>
          <w:t>Hình 2.20: Mạng lưới hệ thống khi sử dụng Celery.</w:t>
        </w:r>
        <w:r>
          <w:rPr>
            <w:noProof/>
            <w:webHidden/>
          </w:rPr>
          <w:tab/>
        </w:r>
        <w:r>
          <w:rPr>
            <w:noProof/>
            <w:webHidden/>
          </w:rPr>
          <w:fldChar w:fldCharType="begin"/>
        </w:r>
        <w:r>
          <w:rPr>
            <w:noProof/>
            <w:webHidden/>
          </w:rPr>
          <w:instrText xml:space="preserve"> PAGEREF _Toc106825457 \h </w:instrText>
        </w:r>
        <w:r>
          <w:rPr>
            <w:noProof/>
            <w:webHidden/>
          </w:rPr>
        </w:r>
        <w:r>
          <w:rPr>
            <w:noProof/>
            <w:webHidden/>
          </w:rPr>
          <w:fldChar w:fldCharType="separate"/>
        </w:r>
        <w:r w:rsidR="00981694">
          <w:rPr>
            <w:noProof/>
            <w:webHidden/>
          </w:rPr>
          <w:t>39</w:t>
        </w:r>
        <w:r>
          <w:rPr>
            <w:noProof/>
            <w:webHidden/>
          </w:rPr>
          <w:fldChar w:fldCharType="end"/>
        </w:r>
      </w:hyperlink>
    </w:p>
    <w:p w14:paraId="3EA44537" w14:textId="73920A77"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58" w:history="1">
        <w:r w:rsidRPr="00A4357D">
          <w:rPr>
            <w:rStyle w:val="Hyperlink"/>
            <w:noProof/>
          </w:rPr>
          <w:t>Hình 2.21: Câu lệnh khởi tạo Celery application.</w:t>
        </w:r>
        <w:r>
          <w:rPr>
            <w:noProof/>
            <w:webHidden/>
          </w:rPr>
          <w:tab/>
        </w:r>
        <w:r>
          <w:rPr>
            <w:noProof/>
            <w:webHidden/>
          </w:rPr>
          <w:fldChar w:fldCharType="begin"/>
        </w:r>
        <w:r>
          <w:rPr>
            <w:noProof/>
            <w:webHidden/>
          </w:rPr>
          <w:instrText xml:space="preserve"> PAGEREF _Toc106825458 \h </w:instrText>
        </w:r>
        <w:r>
          <w:rPr>
            <w:noProof/>
            <w:webHidden/>
          </w:rPr>
        </w:r>
        <w:r>
          <w:rPr>
            <w:noProof/>
            <w:webHidden/>
          </w:rPr>
          <w:fldChar w:fldCharType="separate"/>
        </w:r>
        <w:r w:rsidR="00981694">
          <w:rPr>
            <w:noProof/>
            <w:webHidden/>
          </w:rPr>
          <w:t>40</w:t>
        </w:r>
        <w:r>
          <w:rPr>
            <w:noProof/>
            <w:webHidden/>
          </w:rPr>
          <w:fldChar w:fldCharType="end"/>
        </w:r>
      </w:hyperlink>
    </w:p>
    <w:p w14:paraId="3F0013FD" w14:textId="0F0BC2DD"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59" w:history="1">
        <w:r w:rsidRPr="00A4357D">
          <w:rPr>
            <w:rStyle w:val="Hyperlink"/>
            <w:noProof/>
          </w:rPr>
          <w:t>Hình 2.22: Câu lệnh khởi tạo task trong Flask.</w:t>
        </w:r>
        <w:r>
          <w:rPr>
            <w:noProof/>
            <w:webHidden/>
          </w:rPr>
          <w:tab/>
        </w:r>
        <w:r>
          <w:rPr>
            <w:noProof/>
            <w:webHidden/>
          </w:rPr>
          <w:fldChar w:fldCharType="begin"/>
        </w:r>
        <w:r>
          <w:rPr>
            <w:noProof/>
            <w:webHidden/>
          </w:rPr>
          <w:instrText xml:space="preserve"> PAGEREF _Toc106825459 \h </w:instrText>
        </w:r>
        <w:r>
          <w:rPr>
            <w:noProof/>
            <w:webHidden/>
          </w:rPr>
        </w:r>
        <w:r>
          <w:rPr>
            <w:noProof/>
            <w:webHidden/>
          </w:rPr>
          <w:fldChar w:fldCharType="separate"/>
        </w:r>
        <w:r w:rsidR="00981694">
          <w:rPr>
            <w:noProof/>
            <w:webHidden/>
          </w:rPr>
          <w:t>41</w:t>
        </w:r>
        <w:r>
          <w:rPr>
            <w:noProof/>
            <w:webHidden/>
          </w:rPr>
          <w:fldChar w:fldCharType="end"/>
        </w:r>
      </w:hyperlink>
    </w:p>
    <w:p w14:paraId="010BB5EB" w14:textId="0521DFD1"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60" w:history="1">
        <w:r w:rsidRPr="00A4357D">
          <w:rPr>
            <w:rStyle w:val="Hyperlink"/>
            <w:noProof/>
          </w:rPr>
          <w:t>Hình 2.23: Task add.</w:t>
        </w:r>
        <w:r>
          <w:rPr>
            <w:noProof/>
            <w:webHidden/>
          </w:rPr>
          <w:tab/>
        </w:r>
        <w:r>
          <w:rPr>
            <w:noProof/>
            <w:webHidden/>
          </w:rPr>
          <w:fldChar w:fldCharType="begin"/>
        </w:r>
        <w:r>
          <w:rPr>
            <w:noProof/>
            <w:webHidden/>
          </w:rPr>
          <w:instrText xml:space="preserve"> PAGEREF _Toc106825460 \h </w:instrText>
        </w:r>
        <w:r>
          <w:rPr>
            <w:noProof/>
            <w:webHidden/>
          </w:rPr>
        </w:r>
        <w:r>
          <w:rPr>
            <w:noProof/>
            <w:webHidden/>
          </w:rPr>
          <w:fldChar w:fldCharType="separate"/>
        </w:r>
        <w:r w:rsidR="00981694">
          <w:rPr>
            <w:noProof/>
            <w:webHidden/>
          </w:rPr>
          <w:t>42</w:t>
        </w:r>
        <w:r>
          <w:rPr>
            <w:noProof/>
            <w:webHidden/>
          </w:rPr>
          <w:fldChar w:fldCharType="end"/>
        </w:r>
      </w:hyperlink>
    </w:p>
    <w:p w14:paraId="394EA627" w14:textId="6CAE8D9D"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61" w:history="1">
        <w:r w:rsidRPr="00A4357D">
          <w:rPr>
            <w:rStyle w:val="Hyperlink"/>
            <w:noProof/>
          </w:rPr>
          <w:t>Hình 2.24: Gọi task với câu lệnh delay.</w:t>
        </w:r>
        <w:r>
          <w:rPr>
            <w:noProof/>
            <w:webHidden/>
          </w:rPr>
          <w:tab/>
        </w:r>
        <w:r>
          <w:rPr>
            <w:noProof/>
            <w:webHidden/>
          </w:rPr>
          <w:fldChar w:fldCharType="begin"/>
        </w:r>
        <w:r>
          <w:rPr>
            <w:noProof/>
            <w:webHidden/>
          </w:rPr>
          <w:instrText xml:space="preserve"> PAGEREF _Toc106825461 \h </w:instrText>
        </w:r>
        <w:r>
          <w:rPr>
            <w:noProof/>
            <w:webHidden/>
          </w:rPr>
        </w:r>
        <w:r>
          <w:rPr>
            <w:noProof/>
            <w:webHidden/>
          </w:rPr>
          <w:fldChar w:fldCharType="separate"/>
        </w:r>
        <w:r w:rsidR="00981694">
          <w:rPr>
            <w:noProof/>
            <w:webHidden/>
          </w:rPr>
          <w:t>42</w:t>
        </w:r>
        <w:r>
          <w:rPr>
            <w:noProof/>
            <w:webHidden/>
          </w:rPr>
          <w:fldChar w:fldCharType="end"/>
        </w:r>
      </w:hyperlink>
    </w:p>
    <w:p w14:paraId="1948FF56" w14:textId="481AC676"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62" w:history="1">
        <w:r w:rsidRPr="00A4357D">
          <w:rPr>
            <w:rStyle w:val="Hyperlink"/>
            <w:noProof/>
          </w:rPr>
          <w:t>Hình 2.25: Gọi task với câu lệnh apply_async.</w:t>
        </w:r>
        <w:r>
          <w:rPr>
            <w:noProof/>
            <w:webHidden/>
          </w:rPr>
          <w:tab/>
        </w:r>
        <w:r>
          <w:rPr>
            <w:noProof/>
            <w:webHidden/>
          </w:rPr>
          <w:fldChar w:fldCharType="begin"/>
        </w:r>
        <w:r>
          <w:rPr>
            <w:noProof/>
            <w:webHidden/>
          </w:rPr>
          <w:instrText xml:space="preserve"> PAGEREF _Toc106825462 \h </w:instrText>
        </w:r>
        <w:r>
          <w:rPr>
            <w:noProof/>
            <w:webHidden/>
          </w:rPr>
        </w:r>
        <w:r>
          <w:rPr>
            <w:noProof/>
            <w:webHidden/>
          </w:rPr>
          <w:fldChar w:fldCharType="separate"/>
        </w:r>
        <w:r w:rsidR="00981694">
          <w:rPr>
            <w:noProof/>
            <w:webHidden/>
          </w:rPr>
          <w:t>42</w:t>
        </w:r>
        <w:r>
          <w:rPr>
            <w:noProof/>
            <w:webHidden/>
          </w:rPr>
          <w:fldChar w:fldCharType="end"/>
        </w:r>
      </w:hyperlink>
    </w:p>
    <w:p w14:paraId="20784B07" w14:textId="182FD49A"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63" w:history="1">
        <w:r w:rsidRPr="00A4357D">
          <w:rPr>
            <w:rStyle w:val="Hyperlink"/>
            <w:noProof/>
          </w:rPr>
          <w:t>Hình 2.26: Câu lệnh cài đặt Celery.</w:t>
        </w:r>
        <w:r>
          <w:rPr>
            <w:noProof/>
            <w:webHidden/>
          </w:rPr>
          <w:tab/>
        </w:r>
        <w:r>
          <w:rPr>
            <w:noProof/>
            <w:webHidden/>
          </w:rPr>
          <w:fldChar w:fldCharType="begin"/>
        </w:r>
        <w:r>
          <w:rPr>
            <w:noProof/>
            <w:webHidden/>
          </w:rPr>
          <w:instrText xml:space="preserve"> PAGEREF _Toc106825463 \h </w:instrText>
        </w:r>
        <w:r>
          <w:rPr>
            <w:noProof/>
            <w:webHidden/>
          </w:rPr>
        </w:r>
        <w:r>
          <w:rPr>
            <w:noProof/>
            <w:webHidden/>
          </w:rPr>
          <w:fldChar w:fldCharType="separate"/>
        </w:r>
        <w:r w:rsidR="00981694">
          <w:rPr>
            <w:noProof/>
            <w:webHidden/>
          </w:rPr>
          <w:t>43</w:t>
        </w:r>
        <w:r>
          <w:rPr>
            <w:noProof/>
            <w:webHidden/>
          </w:rPr>
          <w:fldChar w:fldCharType="end"/>
        </w:r>
      </w:hyperlink>
    </w:p>
    <w:p w14:paraId="41E31BA4" w14:textId="415B6D06"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64" w:history="1">
        <w:r w:rsidRPr="00A4357D">
          <w:rPr>
            <w:rStyle w:val="Hyperlink"/>
            <w:noProof/>
          </w:rPr>
          <w:t>Hình 2.27: Khởi tạo task trong Celery.</w:t>
        </w:r>
        <w:r>
          <w:rPr>
            <w:noProof/>
            <w:webHidden/>
          </w:rPr>
          <w:tab/>
        </w:r>
        <w:r>
          <w:rPr>
            <w:noProof/>
            <w:webHidden/>
          </w:rPr>
          <w:fldChar w:fldCharType="begin"/>
        </w:r>
        <w:r>
          <w:rPr>
            <w:noProof/>
            <w:webHidden/>
          </w:rPr>
          <w:instrText xml:space="preserve"> PAGEREF _Toc106825464 \h </w:instrText>
        </w:r>
        <w:r>
          <w:rPr>
            <w:noProof/>
            <w:webHidden/>
          </w:rPr>
        </w:r>
        <w:r>
          <w:rPr>
            <w:noProof/>
            <w:webHidden/>
          </w:rPr>
          <w:fldChar w:fldCharType="separate"/>
        </w:r>
        <w:r w:rsidR="00981694">
          <w:rPr>
            <w:noProof/>
            <w:webHidden/>
          </w:rPr>
          <w:t>43</w:t>
        </w:r>
        <w:r>
          <w:rPr>
            <w:noProof/>
            <w:webHidden/>
          </w:rPr>
          <w:fldChar w:fldCharType="end"/>
        </w:r>
      </w:hyperlink>
    </w:p>
    <w:p w14:paraId="40A84316" w14:textId="1E8E5251"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65" w:history="1">
        <w:r w:rsidRPr="00A4357D">
          <w:rPr>
            <w:rStyle w:val="Hyperlink"/>
            <w:noProof/>
          </w:rPr>
          <w:t>Hình 2.28: Câu lệnh chạy worker trong Celery.</w:t>
        </w:r>
        <w:r>
          <w:rPr>
            <w:noProof/>
            <w:webHidden/>
          </w:rPr>
          <w:tab/>
        </w:r>
        <w:r>
          <w:rPr>
            <w:noProof/>
            <w:webHidden/>
          </w:rPr>
          <w:fldChar w:fldCharType="begin"/>
        </w:r>
        <w:r>
          <w:rPr>
            <w:noProof/>
            <w:webHidden/>
          </w:rPr>
          <w:instrText xml:space="preserve"> PAGEREF _Toc106825465 \h </w:instrText>
        </w:r>
        <w:r>
          <w:rPr>
            <w:noProof/>
            <w:webHidden/>
          </w:rPr>
        </w:r>
        <w:r>
          <w:rPr>
            <w:noProof/>
            <w:webHidden/>
          </w:rPr>
          <w:fldChar w:fldCharType="separate"/>
        </w:r>
        <w:r w:rsidR="00981694">
          <w:rPr>
            <w:noProof/>
            <w:webHidden/>
          </w:rPr>
          <w:t>43</w:t>
        </w:r>
        <w:r>
          <w:rPr>
            <w:noProof/>
            <w:webHidden/>
          </w:rPr>
          <w:fldChar w:fldCharType="end"/>
        </w:r>
      </w:hyperlink>
    </w:p>
    <w:p w14:paraId="12227B09" w14:textId="629A801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66" w:history="1">
        <w:r w:rsidRPr="00A4357D">
          <w:rPr>
            <w:rStyle w:val="Hyperlink"/>
            <w:noProof/>
          </w:rPr>
          <w:t>Hình 2.29: Gọi task trong Celery.</w:t>
        </w:r>
        <w:r>
          <w:rPr>
            <w:noProof/>
            <w:webHidden/>
          </w:rPr>
          <w:tab/>
        </w:r>
        <w:r>
          <w:rPr>
            <w:noProof/>
            <w:webHidden/>
          </w:rPr>
          <w:fldChar w:fldCharType="begin"/>
        </w:r>
        <w:r>
          <w:rPr>
            <w:noProof/>
            <w:webHidden/>
          </w:rPr>
          <w:instrText xml:space="preserve"> PAGEREF _Toc106825466 \h </w:instrText>
        </w:r>
        <w:r>
          <w:rPr>
            <w:noProof/>
            <w:webHidden/>
          </w:rPr>
        </w:r>
        <w:r>
          <w:rPr>
            <w:noProof/>
            <w:webHidden/>
          </w:rPr>
          <w:fldChar w:fldCharType="separate"/>
        </w:r>
        <w:r w:rsidR="00981694">
          <w:rPr>
            <w:noProof/>
            <w:webHidden/>
          </w:rPr>
          <w:t>43</w:t>
        </w:r>
        <w:r>
          <w:rPr>
            <w:noProof/>
            <w:webHidden/>
          </w:rPr>
          <w:fldChar w:fldCharType="end"/>
        </w:r>
      </w:hyperlink>
    </w:p>
    <w:p w14:paraId="4FD6CC27" w14:textId="3AE7707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67" w:history="1">
        <w:r w:rsidRPr="00A4357D">
          <w:rPr>
            <w:rStyle w:val="Hyperlink"/>
            <w:noProof/>
          </w:rPr>
          <w:t>Hình 2.30: Hàm make_celery tích hợp Celery với Flask.</w:t>
        </w:r>
        <w:r>
          <w:rPr>
            <w:noProof/>
            <w:webHidden/>
          </w:rPr>
          <w:tab/>
        </w:r>
        <w:r>
          <w:rPr>
            <w:noProof/>
            <w:webHidden/>
          </w:rPr>
          <w:fldChar w:fldCharType="begin"/>
        </w:r>
        <w:r>
          <w:rPr>
            <w:noProof/>
            <w:webHidden/>
          </w:rPr>
          <w:instrText xml:space="preserve"> PAGEREF _Toc106825467 \h </w:instrText>
        </w:r>
        <w:r>
          <w:rPr>
            <w:noProof/>
            <w:webHidden/>
          </w:rPr>
        </w:r>
        <w:r>
          <w:rPr>
            <w:noProof/>
            <w:webHidden/>
          </w:rPr>
          <w:fldChar w:fldCharType="separate"/>
        </w:r>
        <w:r w:rsidR="00981694">
          <w:rPr>
            <w:noProof/>
            <w:webHidden/>
          </w:rPr>
          <w:t>44</w:t>
        </w:r>
        <w:r>
          <w:rPr>
            <w:noProof/>
            <w:webHidden/>
          </w:rPr>
          <w:fldChar w:fldCharType="end"/>
        </w:r>
      </w:hyperlink>
    </w:p>
    <w:p w14:paraId="7E62E3BC" w14:textId="11A3EBA3"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68" w:history="1">
        <w:r w:rsidRPr="00A4357D">
          <w:rPr>
            <w:rStyle w:val="Hyperlink"/>
            <w:noProof/>
          </w:rPr>
          <w:t>Hình 2.31: Cấu hình Celery cho Flask.</w:t>
        </w:r>
        <w:r>
          <w:rPr>
            <w:noProof/>
            <w:webHidden/>
          </w:rPr>
          <w:tab/>
        </w:r>
        <w:r>
          <w:rPr>
            <w:noProof/>
            <w:webHidden/>
          </w:rPr>
          <w:fldChar w:fldCharType="begin"/>
        </w:r>
        <w:r>
          <w:rPr>
            <w:noProof/>
            <w:webHidden/>
          </w:rPr>
          <w:instrText xml:space="preserve"> PAGEREF _Toc106825468 \h </w:instrText>
        </w:r>
        <w:r>
          <w:rPr>
            <w:noProof/>
            <w:webHidden/>
          </w:rPr>
        </w:r>
        <w:r>
          <w:rPr>
            <w:noProof/>
            <w:webHidden/>
          </w:rPr>
          <w:fldChar w:fldCharType="separate"/>
        </w:r>
        <w:r w:rsidR="00981694">
          <w:rPr>
            <w:noProof/>
            <w:webHidden/>
          </w:rPr>
          <w:t>45</w:t>
        </w:r>
        <w:r>
          <w:rPr>
            <w:noProof/>
            <w:webHidden/>
          </w:rPr>
          <w:fldChar w:fldCharType="end"/>
        </w:r>
      </w:hyperlink>
    </w:p>
    <w:p w14:paraId="32C78EE5" w14:textId="2DD5B821"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69" w:history="1">
        <w:r w:rsidRPr="00A4357D">
          <w:rPr>
            <w:rStyle w:val="Hyperlink"/>
            <w:noProof/>
          </w:rPr>
          <w:t>Hình 2.32: Câu lệnh chạy worker.</w:t>
        </w:r>
        <w:r>
          <w:rPr>
            <w:noProof/>
            <w:webHidden/>
          </w:rPr>
          <w:tab/>
        </w:r>
        <w:r>
          <w:rPr>
            <w:noProof/>
            <w:webHidden/>
          </w:rPr>
          <w:fldChar w:fldCharType="begin"/>
        </w:r>
        <w:r>
          <w:rPr>
            <w:noProof/>
            <w:webHidden/>
          </w:rPr>
          <w:instrText xml:space="preserve"> PAGEREF _Toc106825469 \h </w:instrText>
        </w:r>
        <w:r>
          <w:rPr>
            <w:noProof/>
            <w:webHidden/>
          </w:rPr>
        </w:r>
        <w:r>
          <w:rPr>
            <w:noProof/>
            <w:webHidden/>
          </w:rPr>
          <w:fldChar w:fldCharType="separate"/>
        </w:r>
        <w:r w:rsidR="00981694">
          <w:rPr>
            <w:noProof/>
            <w:webHidden/>
          </w:rPr>
          <w:t>45</w:t>
        </w:r>
        <w:r>
          <w:rPr>
            <w:noProof/>
            <w:webHidden/>
          </w:rPr>
          <w:fldChar w:fldCharType="end"/>
        </w:r>
      </w:hyperlink>
    </w:p>
    <w:p w14:paraId="2CC1BABD" w14:textId="2042E685"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70" w:history="1">
        <w:r w:rsidRPr="00A4357D">
          <w:rPr>
            <w:rStyle w:val="Hyperlink"/>
            <w:noProof/>
          </w:rPr>
          <w:t>Hình 2.33: Ví dụ về câu lệnh chạy worker.</w:t>
        </w:r>
        <w:r>
          <w:rPr>
            <w:noProof/>
            <w:webHidden/>
          </w:rPr>
          <w:tab/>
        </w:r>
        <w:r>
          <w:rPr>
            <w:noProof/>
            <w:webHidden/>
          </w:rPr>
          <w:fldChar w:fldCharType="begin"/>
        </w:r>
        <w:r>
          <w:rPr>
            <w:noProof/>
            <w:webHidden/>
          </w:rPr>
          <w:instrText xml:space="preserve"> PAGEREF _Toc106825470 \h </w:instrText>
        </w:r>
        <w:r>
          <w:rPr>
            <w:noProof/>
            <w:webHidden/>
          </w:rPr>
        </w:r>
        <w:r>
          <w:rPr>
            <w:noProof/>
            <w:webHidden/>
          </w:rPr>
          <w:fldChar w:fldCharType="separate"/>
        </w:r>
        <w:r w:rsidR="00981694">
          <w:rPr>
            <w:noProof/>
            <w:webHidden/>
          </w:rPr>
          <w:t>46</w:t>
        </w:r>
        <w:r>
          <w:rPr>
            <w:noProof/>
            <w:webHidden/>
          </w:rPr>
          <w:fldChar w:fldCharType="end"/>
        </w:r>
      </w:hyperlink>
    </w:p>
    <w:p w14:paraId="1F25AC72" w14:textId="23CCA78E"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71" w:history="1">
        <w:r w:rsidRPr="00A4357D">
          <w:rPr>
            <w:rStyle w:val="Hyperlink"/>
            <w:noProof/>
          </w:rPr>
          <w:t>Hình 2.34: Câu lệnh chạy worker với prefork.</w:t>
        </w:r>
        <w:r>
          <w:rPr>
            <w:noProof/>
            <w:webHidden/>
          </w:rPr>
          <w:tab/>
        </w:r>
        <w:r>
          <w:rPr>
            <w:noProof/>
            <w:webHidden/>
          </w:rPr>
          <w:fldChar w:fldCharType="begin"/>
        </w:r>
        <w:r>
          <w:rPr>
            <w:noProof/>
            <w:webHidden/>
          </w:rPr>
          <w:instrText xml:space="preserve"> PAGEREF _Toc106825471 \h </w:instrText>
        </w:r>
        <w:r>
          <w:rPr>
            <w:noProof/>
            <w:webHidden/>
          </w:rPr>
        </w:r>
        <w:r>
          <w:rPr>
            <w:noProof/>
            <w:webHidden/>
          </w:rPr>
          <w:fldChar w:fldCharType="separate"/>
        </w:r>
        <w:r w:rsidR="00981694">
          <w:rPr>
            <w:noProof/>
            <w:webHidden/>
          </w:rPr>
          <w:t>46</w:t>
        </w:r>
        <w:r>
          <w:rPr>
            <w:noProof/>
            <w:webHidden/>
          </w:rPr>
          <w:fldChar w:fldCharType="end"/>
        </w:r>
      </w:hyperlink>
    </w:p>
    <w:p w14:paraId="03554558" w14:textId="4DE2C2A3"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72" w:history="1">
        <w:r w:rsidRPr="00A4357D">
          <w:rPr>
            <w:rStyle w:val="Hyperlink"/>
            <w:noProof/>
          </w:rPr>
          <w:t>Hình 2.35: Câu lệnh chạy worker với Solo.</w:t>
        </w:r>
        <w:r>
          <w:rPr>
            <w:noProof/>
            <w:webHidden/>
          </w:rPr>
          <w:tab/>
        </w:r>
        <w:r>
          <w:rPr>
            <w:noProof/>
            <w:webHidden/>
          </w:rPr>
          <w:fldChar w:fldCharType="begin"/>
        </w:r>
        <w:r>
          <w:rPr>
            <w:noProof/>
            <w:webHidden/>
          </w:rPr>
          <w:instrText xml:space="preserve"> PAGEREF _Toc106825472 \h </w:instrText>
        </w:r>
        <w:r>
          <w:rPr>
            <w:noProof/>
            <w:webHidden/>
          </w:rPr>
        </w:r>
        <w:r>
          <w:rPr>
            <w:noProof/>
            <w:webHidden/>
          </w:rPr>
          <w:fldChar w:fldCharType="separate"/>
        </w:r>
        <w:r w:rsidR="00981694">
          <w:rPr>
            <w:noProof/>
            <w:webHidden/>
          </w:rPr>
          <w:t>47</w:t>
        </w:r>
        <w:r>
          <w:rPr>
            <w:noProof/>
            <w:webHidden/>
          </w:rPr>
          <w:fldChar w:fldCharType="end"/>
        </w:r>
      </w:hyperlink>
    </w:p>
    <w:p w14:paraId="7951EFB9" w14:textId="51FFDE5F"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73" w:history="1">
        <w:r w:rsidRPr="00A4357D">
          <w:rPr>
            <w:rStyle w:val="Hyperlink"/>
            <w:noProof/>
          </w:rPr>
          <w:t>Hình 2.36: Câu lệnh chạy worker với evenlet.</w:t>
        </w:r>
        <w:r>
          <w:rPr>
            <w:noProof/>
            <w:webHidden/>
          </w:rPr>
          <w:tab/>
        </w:r>
        <w:r>
          <w:rPr>
            <w:noProof/>
            <w:webHidden/>
          </w:rPr>
          <w:fldChar w:fldCharType="begin"/>
        </w:r>
        <w:r>
          <w:rPr>
            <w:noProof/>
            <w:webHidden/>
          </w:rPr>
          <w:instrText xml:space="preserve"> PAGEREF _Toc106825473 \h </w:instrText>
        </w:r>
        <w:r>
          <w:rPr>
            <w:noProof/>
            <w:webHidden/>
          </w:rPr>
        </w:r>
        <w:r>
          <w:rPr>
            <w:noProof/>
            <w:webHidden/>
          </w:rPr>
          <w:fldChar w:fldCharType="separate"/>
        </w:r>
        <w:r w:rsidR="00981694">
          <w:rPr>
            <w:noProof/>
            <w:webHidden/>
          </w:rPr>
          <w:t>47</w:t>
        </w:r>
        <w:r>
          <w:rPr>
            <w:noProof/>
            <w:webHidden/>
          </w:rPr>
          <w:fldChar w:fldCharType="end"/>
        </w:r>
      </w:hyperlink>
    </w:p>
    <w:p w14:paraId="5766733C" w14:textId="678731C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74" w:history="1">
        <w:r w:rsidRPr="00A4357D">
          <w:rPr>
            <w:rStyle w:val="Hyperlink"/>
            <w:noProof/>
          </w:rPr>
          <w:t>Hình 2.37: Câu lệnh chạy worker với gevent.</w:t>
        </w:r>
        <w:r>
          <w:rPr>
            <w:noProof/>
            <w:webHidden/>
          </w:rPr>
          <w:tab/>
        </w:r>
        <w:r>
          <w:rPr>
            <w:noProof/>
            <w:webHidden/>
          </w:rPr>
          <w:fldChar w:fldCharType="begin"/>
        </w:r>
        <w:r>
          <w:rPr>
            <w:noProof/>
            <w:webHidden/>
          </w:rPr>
          <w:instrText xml:space="preserve"> PAGEREF _Toc106825474 \h </w:instrText>
        </w:r>
        <w:r>
          <w:rPr>
            <w:noProof/>
            <w:webHidden/>
          </w:rPr>
        </w:r>
        <w:r>
          <w:rPr>
            <w:noProof/>
            <w:webHidden/>
          </w:rPr>
          <w:fldChar w:fldCharType="separate"/>
        </w:r>
        <w:r w:rsidR="00981694">
          <w:rPr>
            <w:noProof/>
            <w:webHidden/>
          </w:rPr>
          <w:t>48</w:t>
        </w:r>
        <w:r>
          <w:rPr>
            <w:noProof/>
            <w:webHidden/>
          </w:rPr>
          <w:fldChar w:fldCharType="end"/>
        </w:r>
      </w:hyperlink>
    </w:p>
    <w:p w14:paraId="105FAC47" w14:textId="5B299906"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75" w:history="1">
        <w:r w:rsidRPr="00A4357D">
          <w:rPr>
            <w:rStyle w:val="Hyperlink"/>
            <w:noProof/>
          </w:rPr>
          <w:t>Hình 2.38: Logo PayPal.</w:t>
        </w:r>
        <w:r>
          <w:rPr>
            <w:noProof/>
            <w:webHidden/>
          </w:rPr>
          <w:tab/>
        </w:r>
        <w:r>
          <w:rPr>
            <w:noProof/>
            <w:webHidden/>
          </w:rPr>
          <w:fldChar w:fldCharType="begin"/>
        </w:r>
        <w:r>
          <w:rPr>
            <w:noProof/>
            <w:webHidden/>
          </w:rPr>
          <w:instrText xml:space="preserve"> PAGEREF _Toc106825475 \h </w:instrText>
        </w:r>
        <w:r>
          <w:rPr>
            <w:noProof/>
            <w:webHidden/>
          </w:rPr>
        </w:r>
        <w:r>
          <w:rPr>
            <w:noProof/>
            <w:webHidden/>
          </w:rPr>
          <w:fldChar w:fldCharType="separate"/>
        </w:r>
        <w:r w:rsidR="00981694">
          <w:rPr>
            <w:noProof/>
            <w:webHidden/>
          </w:rPr>
          <w:t>49</w:t>
        </w:r>
        <w:r>
          <w:rPr>
            <w:noProof/>
            <w:webHidden/>
          </w:rPr>
          <w:fldChar w:fldCharType="end"/>
        </w:r>
      </w:hyperlink>
    </w:p>
    <w:p w14:paraId="4160CD5A" w14:textId="6ED07CF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76" w:history="1">
        <w:r w:rsidRPr="00A4357D">
          <w:rPr>
            <w:rStyle w:val="Hyperlink"/>
            <w:noProof/>
          </w:rPr>
          <w:t>Hình 2.39: Paypal có tính bảo mật cao.</w:t>
        </w:r>
        <w:r>
          <w:rPr>
            <w:noProof/>
            <w:webHidden/>
          </w:rPr>
          <w:tab/>
        </w:r>
        <w:r>
          <w:rPr>
            <w:noProof/>
            <w:webHidden/>
          </w:rPr>
          <w:fldChar w:fldCharType="begin"/>
        </w:r>
        <w:r>
          <w:rPr>
            <w:noProof/>
            <w:webHidden/>
          </w:rPr>
          <w:instrText xml:space="preserve"> PAGEREF _Toc106825476 \h </w:instrText>
        </w:r>
        <w:r>
          <w:rPr>
            <w:noProof/>
            <w:webHidden/>
          </w:rPr>
        </w:r>
        <w:r>
          <w:rPr>
            <w:noProof/>
            <w:webHidden/>
          </w:rPr>
          <w:fldChar w:fldCharType="separate"/>
        </w:r>
        <w:r w:rsidR="00981694">
          <w:rPr>
            <w:noProof/>
            <w:webHidden/>
          </w:rPr>
          <w:t>50</w:t>
        </w:r>
        <w:r>
          <w:rPr>
            <w:noProof/>
            <w:webHidden/>
          </w:rPr>
          <w:fldChar w:fldCharType="end"/>
        </w:r>
      </w:hyperlink>
    </w:p>
    <w:p w14:paraId="39B2B9F5" w14:textId="3A8380B8"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77" w:history="1">
        <w:r w:rsidRPr="00A4357D">
          <w:rPr>
            <w:rStyle w:val="Hyperlink"/>
            <w:noProof/>
          </w:rPr>
          <w:t>Hình 2.40: Dễ dàng khi thanh toán bằng paypal.</w:t>
        </w:r>
        <w:r>
          <w:rPr>
            <w:noProof/>
            <w:webHidden/>
          </w:rPr>
          <w:tab/>
        </w:r>
        <w:r>
          <w:rPr>
            <w:noProof/>
            <w:webHidden/>
          </w:rPr>
          <w:fldChar w:fldCharType="begin"/>
        </w:r>
        <w:r>
          <w:rPr>
            <w:noProof/>
            <w:webHidden/>
          </w:rPr>
          <w:instrText xml:space="preserve"> PAGEREF _Toc106825477 \h </w:instrText>
        </w:r>
        <w:r>
          <w:rPr>
            <w:noProof/>
            <w:webHidden/>
          </w:rPr>
        </w:r>
        <w:r>
          <w:rPr>
            <w:noProof/>
            <w:webHidden/>
          </w:rPr>
          <w:fldChar w:fldCharType="separate"/>
        </w:r>
        <w:r w:rsidR="00981694">
          <w:rPr>
            <w:noProof/>
            <w:webHidden/>
          </w:rPr>
          <w:t>51</w:t>
        </w:r>
        <w:r>
          <w:rPr>
            <w:noProof/>
            <w:webHidden/>
          </w:rPr>
          <w:fldChar w:fldCharType="end"/>
        </w:r>
      </w:hyperlink>
    </w:p>
    <w:p w14:paraId="1894B1B1" w14:textId="7E86F3CA"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78" w:history="1">
        <w:r w:rsidRPr="00A4357D">
          <w:rPr>
            <w:rStyle w:val="Hyperlink"/>
            <w:noProof/>
          </w:rPr>
          <w:t>Hình 2.41: Giao diện  tạo app trong Paypal.</w:t>
        </w:r>
        <w:r>
          <w:rPr>
            <w:noProof/>
            <w:webHidden/>
          </w:rPr>
          <w:tab/>
        </w:r>
        <w:r>
          <w:rPr>
            <w:noProof/>
            <w:webHidden/>
          </w:rPr>
          <w:fldChar w:fldCharType="begin"/>
        </w:r>
        <w:r>
          <w:rPr>
            <w:noProof/>
            <w:webHidden/>
          </w:rPr>
          <w:instrText xml:space="preserve"> PAGEREF _Toc106825478 \h </w:instrText>
        </w:r>
        <w:r>
          <w:rPr>
            <w:noProof/>
            <w:webHidden/>
          </w:rPr>
        </w:r>
        <w:r>
          <w:rPr>
            <w:noProof/>
            <w:webHidden/>
          </w:rPr>
          <w:fldChar w:fldCharType="separate"/>
        </w:r>
        <w:r w:rsidR="00981694">
          <w:rPr>
            <w:noProof/>
            <w:webHidden/>
          </w:rPr>
          <w:t>53</w:t>
        </w:r>
        <w:r>
          <w:rPr>
            <w:noProof/>
            <w:webHidden/>
          </w:rPr>
          <w:fldChar w:fldCharType="end"/>
        </w:r>
      </w:hyperlink>
    </w:p>
    <w:p w14:paraId="1B7183EF" w14:textId="290E2F5A"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79" w:history="1">
        <w:r w:rsidRPr="00A4357D">
          <w:rPr>
            <w:rStyle w:val="Hyperlink"/>
            <w:noProof/>
          </w:rPr>
          <w:t>Hình 2.42: Giao diện thêm thành phần cho server và ứng dung của Paypal.</w:t>
        </w:r>
        <w:r>
          <w:rPr>
            <w:noProof/>
            <w:webHidden/>
          </w:rPr>
          <w:tab/>
        </w:r>
        <w:r>
          <w:rPr>
            <w:noProof/>
            <w:webHidden/>
          </w:rPr>
          <w:fldChar w:fldCharType="begin"/>
        </w:r>
        <w:r>
          <w:rPr>
            <w:noProof/>
            <w:webHidden/>
          </w:rPr>
          <w:instrText xml:space="preserve"> PAGEREF _Toc106825479 \h </w:instrText>
        </w:r>
        <w:r>
          <w:rPr>
            <w:noProof/>
            <w:webHidden/>
          </w:rPr>
        </w:r>
        <w:r>
          <w:rPr>
            <w:noProof/>
            <w:webHidden/>
          </w:rPr>
          <w:fldChar w:fldCharType="separate"/>
        </w:r>
        <w:r w:rsidR="00981694">
          <w:rPr>
            <w:noProof/>
            <w:webHidden/>
          </w:rPr>
          <w:t>53</w:t>
        </w:r>
        <w:r>
          <w:rPr>
            <w:noProof/>
            <w:webHidden/>
          </w:rPr>
          <w:fldChar w:fldCharType="end"/>
        </w:r>
      </w:hyperlink>
    </w:p>
    <w:p w14:paraId="6CDF16E0" w14:textId="1FA33D18"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80" w:history="1">
        <w:r w:rsidRPr="00A4357D">
          <w:rPr>
            <w:rStyle w:val="Hyperlink"/>
            <w:noProof/>
          </w:rPr>
          <w:t>Hình 2.43: Tích hợp Pyapal bằng cdn.</w:t>
        </w:r>
        <w:r>
          <w:rPr>
            <w:noProof/>
            <w:webHidden/>
          </w:rPr>
          <w:tab/>
        </w:r>
        <w:r>
          <w:rPr>
            <w:noProof/>
            <w:webHidden/>
          </w:rPr>
          <w:fldChar w:fldCharType="begin"/>
        </w:r>
        <w:r>
          <w:rPr>
            <w:noProof/>
            <w:webHidden/>
          </w:rPr>
          <w:instrText xml:space="preserve"> PAGEREF _Toc106825480 \h </w:instrText>
        </w:r>
        <w:r>
          <w:rPr>
            <w:noProof/>
            <w:webHidden/>
          </w:rPr>
        </w:r>
        <w:r>
          <w:rPr>
            <w:noProof/>
            <w:webHidden/>
          </w:rPr>
          <w:fldChar w:fldCharType="separate"/>
        </w:r>
        <w:r w:rsidR="00981694">
          <w:rPr>
            <w:noProof/>
            <w:webHidden/>
          </w:rPr>
          <w:t>54</w:t>
        </w:r>
        <w:r>
          <w:rPr>
            <w:noProof/>
            <w:webHidden/>
          </w:rPr>
          <w:fldChar w:fldCharType="end"/>
        </w:r>
      </w:hyperlink>
    </w:p>
    <w:p w14:paraId="457D9246" w14:textId="3C0E1339"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81" w:history="1">
        <w:r w:rsidRPr="00A4357D">
          <w:rPr>
            <w:rStyle w:val="Hyperlink"/>
            <w:noProof/>
          </w:rPr>
          <w:t>Hình 2.44: Cấu hình cho nút thanh toán Paypal.</w:t>
        </w:r>
        <w:r>
          <w:rPr>
            <w:noProof/>
            <w:webHidden/>
          </w:rPr>
          <w:tab/>
        </w:r>
        <w:r>
          <w:rPr>
            <w:noProof/>
            <w:webHidden/>
          </w:rPr>
          <w:fldChar w:fldCharType="begin"/>
        </w:r>
        <w:r>
          <w:rPr>
            <w:noProof/>
            <w:webHidden/>
          </w:rPr>
          <w:instrText xml:space="preserve"> PAGEREF _Toc106825481 \h </w:instrText>
        </w:r>
        <w:r>
          <w:rPr>
            <w:noProof/>
            <w:webHidden/>
          </w:rPr>
        </w:r>
        <w:r>
          <w:rPr>
            <w:noProof/>
            <w:webHidden/>
          </w:rPr>
          <w:fldChar w:fldCharType="separate"/>
        </w:r>
        <w:r w:rsidR="00981694">
          <w:rPr>
            <w:noProof/>
            <w:webHidden/>
          </w:rPr>
          <w:t>54</w:t>
        </w:r>
        <w:r>
          <w:rPr>
            <w:noProof/>
            <w:webHidden/>
          </w:rPr>
          <w:fldChar w:fldCharType="end"/>
        </w:r>
      </w:hyperlink>
    </w:p>
    <w:p w14:paraId="7D616DDA" w14:textId="534F540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82" w:history="1">
        <w:r w:rsidRPr="00A4357D">
          <w:rPr>
            <w:rStyle w:val="Hyperlink"/>
            <w:noProof/>
          </w:rPr>
          <w:t>Hình 2.45: Hàm createOrder trong Paypal.</w:t>
        </w:r>
        <w:r>
          <w:rPr>
            <w:noProof/>
            <w:webHidden/>
          </w:rPr>
          <w:tab/>
        </w:r>
        <w:r>
          <w:rPr>
            <w:noProof/>
            <w:webHidden/>
          </w:rPr>
          <w:fldChar w:fldCharType="begin"/>
        </w:r>
        <w:r>
          <w:rPr>
            <w:noProof/>
            <w:webHidden/>
          </w:rPr>
          <w:instrText xml:space="preserve"> PAGEREF _Toc106825482 \h </w:instrText>
        </w:r>
        <w:r>
          <w:rPr>
            <w:noProof/>
            <w:webHidden/>
          </w:rPr>
        </w:r>
        <w:r>
          <w:rPr>
            <w:noProof/>
            <w:webHidden/>
          </w:rPr>
          <w:fldChar w:fldCharType="separate"/>
        </w:r>
        <w:r w:rsidR="00981694">
          <w:rPr>
            <w:noProof/>
            <w:webHidden/>
          </w:rPr>
          <w:t>54</w:t>
        </w:r>
        <w:r>
          <w:rPr>
            <w:noProof/>
            <w:webHidden/>
          </w:rPr>
          <w:fldChar w:fldCharType="end"/>
        </w:r>
      </w:hyperlink>
    </w:p>
    <w:p w14:paraId="1DC05004" w14:textId="0C5E1CE0"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83" w:history="1">
        <w:r w:rsidRPr="00A4357D">
          <w:rPr>
            <w:rStyle w:val="Hyperlink"/>
            <w:noProof/>
          </w:rPr>
          <w:t>Hình 2.46: Luồng hoạt động của button PayPal.</w:t>
        </w:r>
        <w:r>
          <w:rPr>
            <w:noProof/>
            <w:webHidden/>
          </w:rPr>
          <w:tab/>
        </w:r>
        <w:r>
          <w:rPr>
            <w:noProof/>
            <w:webHidden/>
          </w:rPr>
          <w:fldChar w:fldCharType="begin"/>
        </w:r>
        <w:r>
          <w:rPr>
            <w:noProof/>
            <w:webHidden/>
          </w:rPr>
          <w:instrText xml:space="preserve"> PAGEREF _Toc106825483 \h </w:instrText>
        </w:r>
        <w:r>
          <w:rPr>
            <w:noProof/>
            <w:webHidden/>
          </w:rPr>
        </w:r>
        <w:r>
          <w:rPr>
            <w:noProof/>
            <w:webHidden/>
          </w:rPr>
          <w:fldChar w:fldCharType="separate"/>
        </w:r>
        <w:r w:rsidR="00981694">
          <w:rPr>
            <w:noProof/>
            <w:webHidden/>
          </w:rPr>
          <w:t>55</w:t>
        </w:r>
        <w:r>
          <w:rPr>
            <w:noProof/>
            <w:webHidden/>
          </w:rPr>
          <w:fldChar w:fldCharType="end"/>
        </w:r>
      </w:hyperlink>
    </w:p>
    <w:p w14:paraId="75CA5AD4" w14:textId="6E61E454"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84" w:history="1">
        <w:r w:rsidRPr="00A4357D">
          <w:rPr>
            <w:rStyle w:val="Hyperlink"/>
            <w:noProof/>
          </w:rPr>
          <w:t>Hình 3.1: Màn hình Đăng ký</w:t>
        </w:r>
        <w:r>
          <w:rPr>
            <w:noProof/>
            <w:webHidden/>
          </w:rPr>
          <w:tab/>
        </w:r>
        <w:r>
          <w:rPr>
            <w:noProof/>
            <w:webHidden/>
          </w:rPr>
          <w:fldChar w:fldCharType="begin"/>
        </w:r>
        <w:r>
          <w:rPr>
            <w:noProof/>
            <w:webHidden/>
          </w:rPr>
          <w:instrText xml:space="preserve"> PAGEREF _Toc106825484 \h </w:instrText>
        </w:r>
        <w:r>
          <w:rPr>
            <w:noProof/>
            <w:webHidden/>
          </w:rPr>
        </w:r>
        <w:r>
          <w:rPr>
            <w:noProof/>
            <w:webHidden/>
          </w:rPr>
          <w:fldChar w:fldCharType="separate"/>
        </w:r>
        <w:r w:rsidR="00981694">
          <w:rPr>
            <w:noProof/>
            <w:webHidden/>
          </w:rPr>
          <w:t>56</w:t>
        </w:r>
        <w:r>
          <w:rPr>
            <w:noProof/>
            <w:webHidden/>
          </w:rPr>
          <w:fldChar w:fldCharType="end"/>
        </w:r>
      </w:hyperlink>
    </w:p>
    <w:p w14:paraId="6F0B6BC0" w14:textId="4B526D51"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85" w:history="1">
        <w:r w:rsidRPr="00A4357D">
          <w:rPr>
            <w:rStyle w:val="Hyperlink"/>
            <w:noProof/>
          </w:rPr>
          <w:t>Hình 3.2: Màn hình Đăng nhập</w:t>
        </w:r>
        <w:r>
          <w:rPr>
            <w:noProof/>
            <w:webHidden/>
          </w:rPr>
          <w:tab/>
        </w:r>
        <w:r>
          <w:rPr>
            <w:noProof/>
            <w:webHidden/>
          </w:rPr>
          <w:fldChar w:fldCharType="begin"/>
        </w:r>
        <w:r>
          <w:rPr>
            <w:noProof/>
            <w:webHidden/>
          </w:rPr>
          <w:instrText xml:space="preserve"> PAGEREF _Toc106825485 \h </w:instrText>
        </w:r>
        <w:r>
          <w:rPr>
            <w:noProof/>
            <w:webHidden/>
          </w:rPr>
        </w:r>
        <w:r>
          <w:rPr>
            <w:noProof/>
            <w:webHidden/>
          </w:rPr>
          <w:fldChar w:fldCharType="separate"/>
        </w:r>
        <w:r w:rsidR="00981694">
          <w:rPr>
            <w:noProof/>
            <w:webHidden/>
          </w:rPr>
          <w:t>56</w:t>
        </w:r>
        <w:r>
          <w:rPr>
            <w:noProof/>
            <w:webHidden/>
          </w:rPr>
          <w:fldChar w:fldCharType="end"/>
        </w:r>
      </w:hyperlink>
    </w:p>
    <w:p w14:paraId="2431A4F4" w14:textId="7882308A"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86" w:history="1">
        <w:r w:rsidRPr="00A4357D">
          <w:rPr>
            <w:rStyle w:val="Hyperlink"/>
            <w:noProof/>
          </w:rPr>
          <w:t>Hình 3.3: Màn hình Đổi mật khẩu</w:t>
        </w:r>
        <w:r>
          <w:rPr>
            <w:noProof/>
            <w:webHidden/>
          </w:rPr>
          <w:tab/>
        </w:r>
        <w:r>
          <w:rPr>
            <w:noProof/>
            <w:webHidden/>
          </w:rPr>
          <w:fldChar w:fldCharType="begin"/>
        </w:r>
        <w:r>
          <w:rPr>
            <w:noProof/>
            <w:webHidden/>
          </w:rPr>
          <w:instrText xml:space="preserve"> PAGEREF _Toc106825486 \h </w:instrText>
        </w:r>
        <w:r>
          <w:rPr>
            <w:noProof/>
            <w:webHidden/>
          </w:rPr>
        </w:r>
        <w:r>
          <w:rPr>
            <w:noProof/>
            <w:webHidden/>
          </w:rPr>
          <w:fldChar w:fldCharType="separate"/>
        </w:r>
        <w:r w:rsidR="00981694">
          <w:rPr>
            <w:noProof/>
            <w:webHidden/>
          </w:rPr>
          <w:t>57</w:t>
        </w:r>
        <w:r>
          <w:rPr>
            <w:noProof/>
            <w:webHidden/>
          </w:rPr>
          <w:fldChar w:fldCharType="end"/>
        </w:r>
      </w:hyperlink>
    </w:p>
    <w:p w14:paraId="1F91F664" w14:textId="7E762194"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87" w:history="1">
        <w:r w:rsidRPr="00A4357D">
          <w:rPr>
            <w:rStyle w:val="Hyperlink"/>
            <w:noProof/>
          </w:rPr>
          <w:t>Hình 3.4: Màn hình Quên mật khẩu</w:t>
        </w:r>
        <w:r>
          <w:rPr>
            <w:noProof/>
            <w:webHidden/>
          </w:rPr>
          <w:tab/>
        </w:r>
        <w:r>
          <w:rPr>
            <w:noProof/>
            <w:webHidden/>
          </w:rPr>
          <w:fldChar w:fldCharType="begin"/>
        </w:r>
        <w:r>
          <w:rPr>
            <w:noProof/>
            <w:webHidden/>
          </w:rPr>
          <w:instrText xml:space="preserve"> PAGEREF _Toc106825487 \h </w:instrText>
        </w:r>
        <w:r>
          <w:rPr>
            <w:noProof/>
            <w:webHidden/>
          </w:rPr>
        </w:r>
        <w:r>
          <w:rPr>
            <w:noProof/>
            <w:webHidden/>
          </w:rPr>
          <w:fldChar w:fldCharType="separate"/>
        </w:r>
        <w:r w:rsidR="00981694">
          <w:rPr>
            <w:noProof/>
            <w:webHidden/>
          </w:rPr>
          <w:t>57</w:t>
        </w:r>
        <w:r>
          <w:rPr>
            <w:noProof/>
            <w:webHidden/>
          </w:rPr>
          <w:fldChar w:fldCharType="end"/>
        </w:r>
      </w:hyperlink>
    </w:p>
    <w:p w14:paraId="3DA61453" w14:textId="506256CD"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88" w:history="1">
        <w:r w:rsidRPr="00A4357D">
          <w:rPr>
            <w:rStyle w:val="Hyperlink"/>
            <w:noProof/>
          </w:rPr>
          <w:t>Hình 3.5: Màn hình Quản lý người dùng</w:t>
        </w:r>
        <w:r>
          <w:rPr>
            <w:noProof/>
            <w:webHidden/>
          </w:rPr>
          <w:tab/>
        </w:r>
        <w:r>
          <w:rPr>
            <w:noProof/>
            <w:webHidden/>
          </w:rPr>
          <w:fldChar w:fldCharType="begin"/>
        </w:r>
        <w:r>
          <w:rPr>
            <w:noProof/>
            <w:webHidden/>
          </w:rPr>
          <w:instrText xml:space="preserve"> PAGEREF _Toc106825488 \h </w:instrText>
        </w:r>
        <w:r>
          <w:rPr>
            <w:noProof/>
            <w:webHidden/>
          </w:rPr>
        </w:r>
        <w:r>
          <w:rPr>
            <w:noProof/>
            <w:webHidden/>
          </w:rPr>
          <w:fldChar w:fldCharType="separate"/>
        </w:r>
        <w:r w:rsidR="00981694">
          <w:rPr>
            <w:noProof/>
            <w:webHidden/>
          </w:rPr>
          <w:t>58</w:t>
        </w:r>
        <w:r>
          <w:rPr>
            <w:noProof/>
            <w:webHidden/>
          </w:rPr>
          <w:fldChar w:fldCharType="end"/>
        </w:r>
      </w:hyperlink>
    </w:p>
    <w:p w14:paraId="27667E42" w14:textId="54D8E160"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89" w:history="1">
        <w:r w:rsidRPr="00A4357D">
          <w:rPr>
            <w:rStyle w:val="Hyperlink"/>
            <w:noProof/>
          </w:rPr>
          <w:t>Hình 3.6: Màn hình Xóa người dùng</w:t>
        </w:r>
        <w:r>
          <w:rPr>
            <w:noProof/>
            <w:webHidden/>
          </w:rPr>
          <w:tab/>
        </w:r>
        <w:r>
          <w:rPr>
            <w:noProof/>
            <w:webHidden/>
          </w:rPr>
          <w:fldChar w:fldCharType="begin"/>
        </w:r>
        <w:r>
          <w:rPr>
            <w:noProof/>
            <w:webHidden/>
          </w:rPr>
          <w:instrText xml:space="preserve"> PAGEREF _Toc106825489 \h </w:instrText>
        </w:r>
        <w:r>
          <w:rPr>
            <w:noProof/>
            <w:webHidden/>
          </w:rPr>
        </w:r>
        <w:r>
          <w:rPr>
            <w:noProof/>
            <w:webHidden/>
          </w:rPr>
          <w:fldChar w:fldCharType="separate"/>
        </w:r>
        <w:r w:rsidR="00981694">
          <w:rPr>
            <w:noProof/>
            <w:webHidden/>
          </w:rPr>
          <w:t>58</w:t>
        </w:r>
        <w:r>
          <w:rPr>
            <w:noProof/>
            <w:webHidden/>
          </w:rPr>
          <w:fldChar w:fldCharType="end"/>
        </w:r>
      </w:hyperlink>
    </w:p>
    <w:p w14:paraId="2206761B" w14:textId="1DD2EB31"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90" w:history="1">
        <w:r w:rsidRPr="00A4357D">
          <w:rPr>
            <w:rStyle w:val="Hyperlink"/>
            <w:noProof/>
          </w:rPr>
          <w:t>Hình 3.7: Màn hình Chỉnh sửa thông tin người dùng</w:t>
        </w:r>
        <w:r>
          <w:rPr>
            <w:noProof/>
            <w:webHidden/>
          </w:rPr>
          <w:tab/>
        </w:r>
        <w:r>
          <w:rPr>
            <w:noProof/>
            <w:webHidden/>
          </w:rPr>
          <w:fldChar w:fldCharType="begin"/>
        </w:r>
        <w:r>
          <w:rPr>
            <w:noProof/>
            <w:webHidden/>
          </w:rPr>
          <w:instrText xml:space="preserve"> PAGEREF _Toc106825490 \h </w:instrText>
        </w:r>
        <w:r>
          <w:rPr>
            <w:noProof/>
            <w:webHidden/>
          </w:rPr>
        </w:r>
        <w:r>
          <w:rPr>
            <w:noProof/>
            <w:webHidden/>
          </w:rPr>
          <w:fldChar w:fldCharType="separate"/>
        </w:r>
        <w:r w:rsidR="00981694">
          <w:rPr>
            <w:noProof/>
            <w:webHidden/>
          </w:rPr>
          <w:t>59</w:t>
        </w:r>
        <w:r>
          <w:rPr>
            <w:noProof/>
            <w:webHidden/>
          </w:rPr>
          <w:fldChar w:fldCharType="end"/>
        </w:r>
      </w:hyperlink>
    </w:p>
    <w:p w14:paraId="6CEDB243" w14:textId="66ACE2D4"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91" w:history="1">
        <w:r w:rsidRPr="00A4357D">
          <w:rPr>
            <w:rStyle w:val="Hyperlink"/>
            <w:noProof/>
          </w:rPr>
          <w:t>Hình 3.8: Chức năng tìm kiếm địa điểm sân bóng</w:t>
        </w:r>
        <w:r>
          <w:rPr>
            <w:noProof/>
            <w:webHidden/>
          </w:rPr>
          <w:tab/>
        </w:r>
        <w:r>
          <w:rPr>
            <w:noProof/>
            <w:webHidden/>
          </w:rPr>
          <w:fldChar w:fldCharType="begin"/>
        </w:r>
        <w:r>
          <w:rPr>
            <w:noProof/>
            <w:webHidden/>
          </w:rPr>
          <w:instrText xml:space="preserve"> PAGEREF _Toc106825491 \h </w:instrText>
        </w:r>
        <w:r>
          <w:rPr>
            <w:noProof/>
            <w:webHidden/>
          </w:rPr>
        </w:r>
        <w:r>
          <w:rPr>
            <w:noProof/>
            <w:webHidden/>
          </w:rPr>
          <w:fldChar w:fldCharType="separate"/>
        </w:r>
        <w:r w:rsidR="00981694">
          <w:rPr>
            <w:noProof/>
            <w:webHidden/>
          </w:rPr>
          <w:t>59</w:t>
        </w:r>
        <w:r>
          <w:rPr>
            <w:noProof/>
            <w:webHidden/>
          </w:rPr>
          <w:fldChar w:fldCharType="end"/>
        </w:r>
      </w:hyperlink>
    </w:p>
    <w:p w14:paraId="75DCA6FA" w14:textId="79F8498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92" w:history="1">
        <w:r w:rsidRPr="00A4357D">
          <w:rPr>
            <w:rStyle w:val="Hyperlink"/>
            <w:noProof/>
          </w:rPr>
          <w:t>Hình 3.9: Màn hình Chi tiết địa điểm sân bóng</w:t>
        </w:r>
        <w:r>
          <w:rPr>
            <w:noProof/>
            <w:webHidden/>
          </w:rPr>
          <w:tab/>
        </w:r>
        <w:r>
          <w:rPr>
            <w:noProof/>
            <w:webHidden/>
          </w:rPr>
          <w:fldChar w:fldCharType="begin"/>
        </w:r>
        <w:r>
          <w:rPr>
            <w:noProof/>
            <w:webHidden/>
          </w:rPr>
          <w:instrText xml:space="preserve"> PAGEREF _Toc106825492 \h </w:instrText>
        </w:r>
        <w:r>
          <w:rPr>
            <w:noProof/>
            <w:webHidden/>
          </w:rPr>
        </w:r>
        <w:r>
          <w:rPr>
            <w:noProof/>
            <w:webHidden/>
          </w:rPr>
          <w:fldChar w:fldCharType="separate"/>
        </w:r>
        <w:r w:rsidR="00981694">
          <w:rPr>
            <w:noProof/>
            <w:webHidden/>
          </w:rPr>
          <w:t>60</w:t>
        </w:r>
        <w:r>
          <w:rPr>
            <w:noProof/>
            <w:webHidden/>
          </w:rPr>
          <w:fldChar w:fldCharType="end"/>
        </w:r>
      </w:hyperlink>
    </w:p>
    <w:p w14:paraId="2CFEC1BA" w14:textId="5291DBCE"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93" w:history="1">
        <w:r w:rsidRPr="00A4357D">
          <w:rPr>
            <w:rStyle w:val="Hyperlink"/>
            <w:noProof/>
          </w:rPr>
          <w:t>Hình 3.10: Các khung giờ của mỗi sân</w:t>
        </w:r>
        <w:r>
          <w:rPr>
            <w:noProof/>
            <w:webHidden/>
          </w:rPr>
          <w:tab/>
        </w:r>
        <w:r>
          <w:rPr>
            <w:noProof/>
            <w:webHidden/>
          </w:rPr>
          <w:fldChar w:fldCharType="begin"/>
        </w:r>
        <w:r>
          <w:rPr>
            <w:noProof/>
            <w:webHidden/>
          </w:rPr>
          <w:instrText xml:space="preserve"> PAGEREF _Toc106825493 \h </w:instrText>
        </w:r>
        <w:r>
          <w:rPr>
            <w:noProof/>
            <w:webHidden/>
          </w:rPr>
        </w:r>
        <w:r>
          <w:rPr>
            <w:noProof/>
            <w:webHidden/>
          </w:rPr>
          <w:fldChar w:fldCharType="separate"/>
        </w:r>
        <w:r w:rsidR="00981694">
          <w:rPr>
            <w:noProof/>
            <w:webHidden/>
          </w:rPr>
          <w:t>60</w:t>
        </w:r>
        <w:r>
          <w:rPr>
            <w:noProof/>
            <w:webHidden/>
          </w:rPr>
          <w:fldChar w:fldCharType="end"/>
        </w:r>
      </w:hyperlink>
    </w:p>
    <w:p w14:paraId="445ACE9E" w14:textId="61F68DB6"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94" w:history="1">
        <w:r w:rsidRPr="00A4357D">
          <w:rPr>
            <w:rStyle w:val="Hyperlink"/>
            <w:noProof/>
          </w:rPr>
          <w:t>Hình 3.11: Chức năng tìm kiếm khung giờ trống</w:t>
        </w:r>
        <w:r>
          <w:rPr>
            <w:noProof/>
            <w:webHidden/>
          </w:rPr>
          <w:tab/>
        </w:r>
        <w:r>
          <w:rPr>
            <w:noProof/>
            <w:webHidden/>
          </w:rPr>
          <w:fldChar w:fldCharType="begin"/>
        </w:r>
        <w:r>
          <w:rPr>
            <w:noProof/>
            <w:webHidden/>
          </w:rPr>
          <w:instrText xml:space="preserve"> PAGEREF _Toc106825494 \h </w:instrText>
        </w:r>
        <w:r>
          <w:rPr>
            <w:noProof/>
            <w:webHidden/>
          </w:rPr>
        </w:r>
        <w:r>
          <w:rPr>
            <w:noProof/>
            <w:webHidden/>
          </w:rPr>
          <w:fldChar w:fldCharType="separate"/>
        </w:r>
        <w:r w:rsidR="00981694">
          <w:rPr>
            <w:noProof/>
            <w:webHidden/>
          </w:rPr>
          <w:t>61</w:t>
        </w:r>
        <w:r>
          <w:rPr>
            <w:noProof/>
            <w:webHidden/>
          </w:rPr>
          <w:fldChar w:fldCharType="end"/>
        </w:r>
      </w:hyperlink>
    </w:p>
    <w:p w14:paraId="6AB55944" w14:textId="162E2594"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95" w:history="1">
        <w:r w:rsidRPr="00A4357D">
          <w:rPr>
            <w:rStyle w:val="Hyperlink"/>
            <w:noProof/>
          </w:rPr>
          <w:t>Hình 3.12: Chức năng đặt sân bóng</w:t>
        </w:r>
        <w:r>
          <w:rPr>
            <w:noProof/>
            <w:webHidden/>
          </w:rPr>
          <w:tab/>
        </w:r>
        <w:r>
          <w:rPr>
            <w:noProof/>
            <w:webHidden/>
          </w:rPr>
          <w:fldChar w:fldCharType="begin"/>
        </w:r>
        <w:r>
          <w:rPr>
            <w:noProof/>
            <w:webHidden/>
          </w:rPr>
          <w:instrText xml:space="preserve"> PAGEREF _Toc106825495 \h </w:instrText>
        </w:r>
        <w:r>
          <w:rPr>
            <w:noProof/>
            <w:webHidden/>
          </w:rPr>
        </w:r>
        <w:r>
          <w:rPr>
            <w:noProof/>
            <w:webHidden/>
          </w:rPr>
          <w:fldChar w:fldCharType="separate"/>
        </w:r>
        <w:r w:rsidR="00981694">
          <w:rPr>
            <w:noProof/>
            <w:webHidden/>
          </w:rPr>
          <w:t>61</w:t>
        </w:r>
        <w:r>
          <w:rPr>
            <w:noProof/>
            <w:webHidden/>
          </w:rPr>
          <w:fldChar w:fldCharType="end"/>
        </w:r>
      </w:hyperlink>
    </w:p>
    <w:p w14:paraId="4A2E65B0" w14:textId="3A1B8D0D"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96" w:history="1">
        <w:r w:rsidRPr="00A4357D">
          <w:rPr>
            <w:rStyle w:val="Hyperlink"/>
            <w:noProof/>
          </w:rPr>
          <w:t>Hình 3.13: Form đặt sân</w:t>
        </w:r>
        <w:r>
          <w:rPr>
            <w:noProof/>
            <w:webHidden/>
          </w:rPr>
          <w:tab/>
        </w:r>
        <w:r>
          <w:rPr>
            <w:noProof/>
            <w:webHidden/>
          </w:rPr>
          <w:fldChar w:fldCharType="begin"/>
        </w:r>
        <w:r>
          <w:rPr>
            <w:noProof/>
            <w:webHidden/>
          </w:rPr>
          <w:instrText xml:space="preserve"> PAGEREF _Toc106825496 \h </w:instrText>
        </w:r>
        <w:r>
          <w:rPr>
            <w:noProof/>
            <w:webHidden/>
          </w:rPr>
        </w:r>
        <w:r>
          <w:rPr>
            <w:noProof/>
            <w:webHidden/>
          </w:rPr>
          <w:fldChar w:fldCharType="separate"/>
        </w:r>
        <w:r w:rsidR="00981694">
          <w:rPr>
            <w:noProof/>
            <w:webHidden/>
          </w:rPr>
          <w:t>62</w:t>
        </w:r>
        <w:r>
          <w:rPr>
            <w:noProof/>
            <w:webHidden/>
          </w:rPr>
          <w:fldChar w:fldCharType="end"/>
        </w:r>
      </w:hyperlink>
    </w:p>
    <w:p w14:paraId="70FFDE90" w14:textId="49B0AC10"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97" w:history="1">
        <w:r w:rsidRPr="00A4357D">
          <w:rPr>
            <w:rStyle w:val="Hyperlink"/>
            <w:noProof/>
          </w:rPr>
          <w:t>Hình 3.14: Chức năng Quản lý địa điểm</w:t>
        </w:r>
        <w:r>
          <w:rPr>
            <w:noProof/>
            <w:webHidden/>
          </w:rPr>
          <w:tab/>
        </w:r>
        <w:r>
          <w:rPr>
            <w:noProof/>
            <w:webHidden/>
          </w:rPr>
          <w:fldChar w:fldCharType="begin"/>
        </w:r>
        <w:r>
          <w:rPr>
            <w:noProof/>
            <w:webHidden/>
          </w:rPr>
          <w:instrText xml:space="preserve"> PAGEREF _Toc106825497 \h </w:instrText>
        </w:r>
        <w:r>
          <w:rPr>
            <w:noProof/>
            <w:webHidden/>
          </w:rPr>
        </w:r>
        <w:r>
          <w:rPr>
            <w:noProof/>
            <w:webHidden/>
          </w:rPr>
          <w:fldChar w:fldCharType="separate"/>
        </w:r>
        <w:r w:rsidR="00981694">
          <w:rPr>
            <w:noProof/>
            <w:webHidden/>
          </w:rPr>
          <w:t>63</w:t>
        </w:r>
        <w:r>
          <w:rPr>
            <w:noProof/>
            <w:webHidden/>
          </w:rPr>
          <w:fldChar w:fldCharType="end"/>
        </w:r>
      </w:hyperlink>
    </w:p>
    <w:p w14:paraId="230A1B0C" w14:textId="5499C65C"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98" w:history="1">
        <w:r w:rsidRPr="00A4357D">
          <w:rPr>
            <w:rStyle w:val="Hyperlink"/>
            <w:noProof/>
          </w:rPr>
          <w:t>Hình 3.15: Chức năng thêm địa điểm</w:t>
        </w:r>
        <w:r>
          <w:rPr>
            <w:noProof/>
            <w:webHidden/>
          </w:rPr>
          <w:tab/>
        </w:r>
        <w:r>
          <w:rPr>
            <w:noProof/>
            <w:webHidden/>
          </w:rPr>
          <w:fldChar w:fldCharType="begin"/>
        </w:r>
        <w:r>
          <w:rPr>
            <w:noProof/>
            <w:webHidden/>
          </w:rPr>
          <w:instrText xml:space="preserve"> PAGEREF _Toc106825498 \h </w:instrText>
        </w:r>
        <w:r>
          <w:rPr>
            <w:noProof/>
            <w:webHidden/>
          </w:rPr>
        </w:r>
        <w:r>
          <w:rPr>
            <w:noProof/>
            <w:webHidden/>
          </w:rPr>
          <w:fldChar w:fldCharType="separate"/>
        </w:r>
        <w:r w:rsidR="00981694">
          <w:rPr>
            <w:noProof/>
            <w:webHidden/>
          </w:rPr>
          <w:t>63</w:t>
        </w:r>
        <w:r>
          <w:rPr>
            <w:noProof/>
            <w:webHidden/>
          </w:rPr>
          <w:fldChar w:fldCharType="end"/>
        </w:r>
      </w:hyperlink>
    </w:p>
    <w:p w14:paraId="55BC6204" w14:textId="194D419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499" w:history="1">
        <w:r w:rsidRPr="00A4357D">
          <w:rPr>
            <w:rStyle w:val="Hyperlink"/>
            <w:noProof/>
          </w:rPr>
          <w:t>Hình 3.16: Chức năng cập nhật thông tin địa điểm</w:t>
        </w:r>
        <w:r>
          <w:rPr>
            <w:noProof/>
            <w:webHidden/>
          </w:rPr>
          <w:tab/>
        </w:r>
        <w:r>
          <w:rPr>
            <w:noProof/>
            <w:webHidden/>
          </w:rPr>
          <w:fldChar w:fldCharType="begin"/>
        </w:r>
        <w:r>
          <w:rPr>
            <w:noProof/>
            <w:webHidden/>
          </w:rPr>
          <w:instrText xml:space="preserve"> PAGEREF _Toc106825499 \h </w:instrText>
        </w:r>
        <w:r>
          <w:rPr>
            <w:noProof/>
            <w:webHidden/>
          </w:rPr>
        </w:r>
        <w:r>
          <w:rPr>
            <w:noProof/>
            <w:webHidden/>
          </w:rPr>
          <w:fldChar w:fldCharType="separate"/>
        </w:r>
        <w:r w:rsidR="00981694">
          <w:rPr>
            <w:noProof/>
            <w:webHidden/>
          </w:rPr>
          <w:t>64</w:t>
        </w:r>
        <w:r>
          <w:rPr>
            <w:noProof/>
            <w:webHidden/>
          </w:rPr>
          <w:fldChar w:fldCharType="end"/>
        </w:r>
      </w:hyperlink>
    </w:p>
    <w:p w14:paraId="3709184F" w14:textId="7F97F7C0"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500" w:history="1">
        <w:r w:rsidRPr="00A4357D">
          <w:rPr>
            <w:rStyle w:val="Hyperlink"/>
            <w:noProof/>
          </w:rPr>
          <w:t>Hình 3.17: Chức năng xóa địa điểm</w:t>
        </w:r>
        <w:r>
          <w:rPr>
            <w:noProof/>
            <w:webHidden/>
          </w:rPr>
          <w:tab/>
        </w:r>
        <w:r>
          <w:rPr>
            <w:noProof/>
            <w:webHidden/>
          </w:rPr>
          <w:fldChar w:fldCharType="begin"/>
        </w:r>
        <w:r>
          <w:rPr>
            <w:noProof/>
            <w:webHidden/>
          </w:rPr>
          <w:instrText xml:space="preserve"> PAGEREF _Toc106825500 \h </w:instrText>
        </w:r>
        <w:r>
          <w:rPr>
            <w:noProof/>
            <w:webHidden/>
          </w:rPr>
        </w:r>
        <w:r>
          <w:rPr>
            <w:noProof/>
            <w:webHidden/>
          </w:rPr>
          <w:fldChar w:fldCharType="separate"/>
        </w:r>
        <w:r w:rsidR="00981694">
          <w:rPr>
            <w:noProof/>
            <w:webHidden/>
          </w:rPr>
          <w:t>64</w:t>
        </w:r>
        <w:r>
          <w:rPr>
            <w:noProof/>
            <w:webHidden/>
          </w:rPr>
          <w:fldChar w:fldCharType="end"/>
        </w:r>
      </w:hyperlink>
    </w:p>
    <w:p w14:paraId="72F654E7" w14:textId="532E5A7F"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501" w:history="1">
        <w:r w:rsidRPr="00A4357D">
          <w:rPr>
            <w:rStyle w:val="Hyperlink"/>
            <w:noProof/>
          </w:rPr>
          <w:t>Hình 3.18 Các nút thêm, xóa, sửa sân</w:t>
        </w:r>
        <w:r>
          <w:rPr>
            <w:noProof/>
            <w:webHidden/>
          </w:rPr>
          <w:tab/>
        </w:r>
        <w:r>
          <w:rPr>
            <w:noProof/>
            <w:webHidden/>
          </w:rPr>
          <w:fldChar w:fldCharType="begin"/>
        </w:r>
        <w:r>
          <w:rPr>
            <w:noProof/>
            <w:webHidden/>
          </w:rPr>
          <w:instrText xml:space="preserve"> PAGEREF _Toc106825501 \h </w:instrText>
        </w:r>
        <w:r>
          <w:rPr>
            <w:noProof/>
            <w:webHidden/>
          </w:rPr>
        </w:r>
        <w:r>
          <w:rPr>
            <w:noProof/>
            <w:webHidden/>
          </w:rPr>
          <w:fldChar w:fldCharType="separate"/>
        </w:r>
        <w:r w:rsidR="00981694">
          <w:rPr>
            <w:noProof/>
            <w:webHidden/>
          </w:rPr>
          <w:t>65</w:t>
        </w:r>
        <w:r>
          <w:rPr>
            <w:noProof/>
            <w:webHidden/>
          </w:rPr>
          <w:fldChar w:fldCharType="end"/>
        </w:r>
      </w:hyperlink>
    </w:p>
    <w:p w14:paraId="6F2429AF" w14:textId="5F73CA72"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502" w:history="1">
        <w:r w:rsidRPr="00A4357D">
          <w:rPr>
            <w:rStyle w:val="Hyperlink"/>
            <w:noProof/>
          </w:rPr>
          <w:t>Hình 3.19: Chức năng thêm sân</w:t>
        </w:r>
        <w:r>
          <w:rPr>
            <w:noProof/>
            <w:webHidden/>
          </w:rPr>
          <w:tab/>
        </w:r>
        <w:r>
          <w:rPr>
            <w:noProof/>
            <w:webHidden/>
          </w:rPr>
          <w:fldChar w:fldCharType="begin"/>
        </w:r>
        <w:r>
          <w:rPr>
            <w:noProof/>
            <w:webHidden/>
          </w:rPr>
          <w:instrText xml:space="preserve"> PAGEREF _Toc106825502 \h </w:instrText>
        </w:r>
        <w:r>
          <w:rPr>
            <w:noProof/>
            <w:webHidden/>
          </w:rPr>
        </w:r>
        <w:r>
          <w:rPr>
            <w:noProof/>
            <w:webHidden/>
          </w:rPr>
          <w:fldChar w:fldCharType="separate"/>
        </w:r>
        <w:r w:rsidR="00981694">
          <w:rPr>
            <w:noProof/>
            <w:webHidden/>
          </w:rPr>
          <w:t>65</w:t>
        </w:r>
        <w:r>
          <w:rPr>
            <w:noProof/>
            <w:webHidden/>
          </w:rPr>
          <w:fldChar w:fldCharType="end"/>
        </w:r>
      </w:hyperlink>
    </w:p>
    <w:p w14:paraId="596023DF" w14:textId="0F13A765"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503" w:history="1">
        <w:r w:rsidRPr="00A4357D">
          <w:rPr>
            <w:rStyle w:val="Hyperlink"/>
            <w:noProof/>
          </w:rPr>
          <w:t>Hình 3.20: Chức năng cập nhật thông tin sân</w:t>
        </w:r>
        <w:r>
          <w:rPr>
            <w:noProof/>
            <w:webHidden/>
          </w:rPr>
          <w:tab/>
        </w:r>
        <w:r>
          <w:rPr>
            <w:noProof/>
            <w:webHidden/>
          </w:rPr>
          <w:fldChar w:fldCharType="begin"/>
        </w:r>
        <w:r>
          <w:rPr>
            <w:noProof/>
            <w:webHidden/>
          </w:rPr>
          <w:instrText xml:space="preserve"> PAGEREF _Toc106825503 \h </w:instrText>
        </w:r>
        <w:r>
          <w:rPr>
            <w:noProof/>
            <w:webHidden/>
          </w:rPr>
        </w:r>
        <w:r>
          <w:rPr>
            <w:noProof/>
            <w:webHidden/>
          </w:rPr>
          <w:fldChar w:fldCharType="separate"/>
        </w:r>
        <w:r w:rsidR="00981694">
          <w:rPr>
            <w:noProof/>
            <w:webHidden/>
          </w:rPr>
          <w:t>66</w:t>
        </w:r>
        <w:r>
          <w:rPr>
            <w:noProof/>
            <w:webHidden/>
          </w:rPr>
          <w:fldChar w:fldCharType="end"/>
        </w:r>
      </w:hyperlink>
    </w:p>
    <w:p w14:paraId="584D013F" w14:textId="07FD9CAD"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504" w:history="1">
        <w:r w:rsidRPr="00A4357D">
          <w:rPr>
            <w:rStyle w:val="Hyperlink"/>
            <w:noProof/>
          </w:rPr>
          <w:t>Hình 3.21: Chức năng thêm khung giờ</w:t>
        </w:r>
        <w:r>
          <w:rPr>
            <w:noProof/>
            <w:webHidden/>
          </w:rPr>
          <w:tab/>
        </w:r>
        <w:r>
          <w:rPr>
            <w:noProof/>
            <w:webHidden/>
          </w:rPr>
          <w:fldChar w:fldCharType="begin"/>
        </w:r>
        <w:r>
          <w:rPr>
            <w:noProof/>
            <w:webHidden/>
          </w:rPr>
          <w:instrText xml:space="preserve"> PAGEREF _Toc106825504 \h </w:instrText>
        </w:r>
        <w:r>
          <w:rPr>
            <w:noProof/>
            <w:webHidden/>
          </w:rPr>
        </w:r>
        <w:r>
          <w:rPr>
            <w:noProof/>
            <w:webHidden/>
          </w:rPr>
          <w:fldChar w:fldCharType="separate"/>
        </w:r>
        <w:r w:rsidR="00981694">
          <w:rPr>
            <w:noProof/>
            <w:webHidden/>
          </w:rPr>
          <w:t>66</w:t>
        </w:r>
        <w:r>
          <w:rPr>
            <w:noProof/>
            <w:webHidden/>
          </w:rPr>
          <w:fldChar w:fldCharType="end"/>
        </w:r>
      </w:hyperlink>
    </w:p>
    <w:p w14:paraId="1D35A28F" w14:textId="1A102CC7"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505" w:history="1">
        <w:r w:rsidRPr="00A4357D">
          <w:rPr>
            <w:rStyle w:val="Hyperlink"/>
            <w:noProof/>
          </w:rPr>
          <w:t>Hình 3.22: Chức năng cập nhật thông tin khung giờ</w:t>
        </w:r>
        <w:r>
          <w:rPr>
            <w:noProof/>
            <w:webHidden/>
          </w:rPr>
          <w:tab/>
        </w:r>
        <w:r>
          <w:rPr>
            <w:noProof/>
            <w:webHidden/>
          </w:rPr>
          <w:fldChar w:fldCharType="begin"/>
        </w:r>
        <w:r>
          <w:rPr>
            <w:noProof/>
            <w:webHidden/>
          </w:rPr>
          <w:instrText xml:space="preserve"> PAGEREF _Toc106825505 \h </w:instrText>
        </w:r>
        <w:r>
          <w:rPr>
            <w:noProof/>
            <w:webHidden/>
          </w:rPr>
        </w:r>
        <w:r>
          <w:rPr>
            <w:noProof/>
            <w:webHidden/>
          </w:rPr>
          <w:fldChar w:fldCharType="separate"/>
        </w:r>
        <w:r w:rsidR="00981694">
          <w:rPr>
            <w:noProof/>
            <w:webHidden/>
          </w:rPr>
          <w:t>67</w:t>
        </w:r>
        <w:r>
          <w:rPr>
            <w:noProof/>
            <w:webHidden/>
          </w:rPr>
          <w:fldChar w:fldCharType="end"/>
        </w:r>
      </w:hyperlink>
    </w:p>
    <w:p w14:paraId="2DAA052B" w14:textId="040D99CE" w:rsidR="001D7190" w:rsidRDefault="001D7190">
      <w:pPr>
        <w:pStyle w:val="TableofFigures"/>
        <w:tabs>
          <w:tab w:val="right" w:leader="dot" w:pos="9111"/>
        </w:tabs>
        <w:rPr>
          <w:rFonts w:asciiTheme="minorHAnsi" w:eastAsiaTheme="minorEastAsia" w:hAnsiTheme="minorHAnsi" w:cstheme="minorBidi"/>
          <w:noProof/>
          <w:sz w:val="22"/>
          <w:szCs w:val="22"/>
        </w:rPr>
      </w:pPr>
      <w:hyperlink w:anchor="_Toc106825506" w:history="1">
        <w:r w:rsidRPr="00A4357D">
          <w:rPr>
            <w:rStyle w:val="Hyperlink"/>
            <w:noProof/>
          </w:rPr>
          <w:t>Hình 3.23: Chức năng duyệt yêu cầu đặt sân.</w:t>
        </w:r>
        <w:r>
          <w:rPr>
            <w:noProof/>
            <w:webHidden/>
          </w:rPr>
          <w:tab/>
        </w:r>
        <w:r>
          <w:rPr>
            <w:noProof/>
            <w:webHidden/>
          </w:rPr>
          <w:fldChar w:fldCharType="begin"/>
        </w:r>
        <w:r>
          <w:rPr>
            <w:noProof/>
            <w:webHidden/>
          </w:rPr>
          <w:instrText xml:space="preserve"> PAGEREF _Toc106825506 \h </w:instrText>
        </w:r>
        <w:r>
          <w:rPr>
            <w:noProof/>
            <w:webHidden/>
          </w:rPr>
        </w:r>
        <w:r>
          <w:rPr>
            <w:noProof/>
            <w:webHidden/>
          </w:rPr>
          <w:fldChar w:fldCharType="separate"/>
        </w:r>
        <w:r w:rsidR="00981694">
          <w:rPr>
            <w:noProof/>
            <w:webHidden/>
          </w:rPr>
          <w:t>67</w:t>
        </w:r>
        <w:r>
          <w:rPr>
            <w:noProof/>
            <w:webHidden/>
          </w:rPr>
          <w:fldChar w:fldCharType="end"/>
        </w:r>
      </w:hyperlink>
    </w:p>
    <w:p w14:paraId="53CB50C6" w14:textId="13AF889F" w:rsidR="000F365E" w:rsidRDefault="001D7190">
      <w:pPr>
        <w:spacing w:after="200" w:line="276" w:lineRule="auto"/>
      </w:pPr>
      <w:r>
        <w:fldChar w:fldCharType="end"/>
      </w:r>
      <w:r w:rsidR="000F365E">
        <w:br w:type="page"/>
      </w:r>
    </w:p>
    <w:p w14:paraId="2423C934" w14:textId="59231D1A" w:rsidR="000F365E" w:rsidRDefault="000F365E" w:rsidP="000F365E">
      <w:pPr>
        <w:pStyle w:val="Chng"/>
        <w:jc w:val="center"/>
      </w:pPr>
      <w:bookmarkStart w:id="11" w:name="_Toc106825889"/>
      <w:r>
        <w:lastRenderedPageBreak/>
        <w:t>DANH MỤC BẢNG BIỂU</w:t>
      </w:r>
      <w:bookmarkEnd w:id="11"/>
    </w:p>
    <w:p w14:paraId="332055FF" w14:textId="77777777" w:rsidR="000F365E" w:rsidRDefault="000F365E">
      <w:pPr>
        <w:spacing w:after="200" w:line="276" w:lineRule="auto"/>
        <w:rPr>
          <w:b/>
          <w:sz w:val="32"/>
          <w:szCs w:val="32"/>
        </w:rPr>
      </w:pPr>
      <w:r>
        <w:br w:type="page"/>
      </w:r>
    </w:p>
    <w:p w14:paraId="161906B5" w14:textId="43360817" w:rsidR="00351BA2" w:rsidRDefault="000F365E" w:rsidP="000F365E">
      <w:pPr>
        <w:pStyle w:val="Chng"/>
        <w:jc w:val="center"/>
      </w:pPr>
      <w:bookmarkStart w:id="12" w:name="_Toc106825890"/>
      <w:r>
        <w:lastRenderedPageBreak/>
        <w:t>DANH MỤC CÁC CHỮ VIẾT TẮC</w:t>
      </w:r>
      <w:bookmarkEnd w:id="12"/>
    </w:p>
    <w:bookmarkEnd w:id="0"/>
    <w:p w14:paraId="05AD24AB" w14:textId="0A698F2C" w:rsidR="001D7190" w:rsidRDefault="001D7190">
      <w:pPr>
        <w:spacing w:after="200" w:line="276" w:lineRule="auto"/>
        <w:rPr>
          <w:sz w:val="26"/>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4"/>
        <w:gridCol w:w="6167"/>
      </w:tblGrid>
      <w:tr w:rsidR="001D7190" w:rsidRPr="00032172" w14:paraId="26822955" w14:textId="77777777" w:rsidTr="006B2530">
        <w:trPr>
          <w:jc w:val="center"/>
        </w:trPr>
        <w:tc>
          <w:tcPr>
            <w:tcW w:w="3055" w:type="dxa"/>
          </w:tcPr>
          <w:p w14:paraId="282D65DA" w14:textId="527086ED" w:rsidR="001D7190" w:rsidRPr="001D7190" w:rsidRDefault="001D7190" w:rsidP="006B2530">
            <w:pPr>
              <w:spacing w:line="360" w:lineRule="auto"/>
              <w:rPr>
                <w:sz w:val="26"/>
                <w:szCs w:val="26"/>
              </w:rPr>
            </w:pPr>
            <w:r>
              <w:rPr>
                <w:sz w:val="26"/>
                <w:szCs w:val="26"/>
              </w:rPr>
              <w:t xml:space="preserve">URL </w:t>
            </w:r>
          </w:p>
        </w:tc>
        <w:tc>
          <w:tcPr>
            <w:tcW w:w="6395" w:type="dxa"/>
          </w:tcPr>
          <w:p w14:paraId="70A935CF" w14:textId="6676117D" w:rsidR="001D7190" w:rsidRPr="00032172" w:rsidRDefault="001D7190" w:rsidP="006B2530">
            <w:pPr>
              <w:spacing w:line="360" w:lineRule="auto"/>
              <w:rPr>
                <w:sz w:val="26"/>
                <w:szCs w:val="26"/>
                <w:lang w:val="vi-VN"/>
              </w:rPr>
            </w:pPr>
            <w:r w:rsidRPr="001D7190">
              <w:rPr>
                <w:sz w:val="26"/>
                <w:szCs w:val="26"/>
                <w:shd w:val="clear" w:color="auto" w:fill="FFFFFF"/>
              </w:rPr>
              <w:t>Uniform Resource Locator</w:t>
            </w:r>
          </w:p>
        </w:tc>
      </w:tr>
    </w:tbl>
    <w:p w14:paraId="6D500816" w14:textId="1C6C66B6" w:rsidR="005C4BF9" w:rsidRPr="00AF1DED" w:rsidRDefault="005C4BF9">
      <w:pPr>
        <w:spacing w:after="200" w:line="276" w:lineRule="auto"/>
        <w:rPr>
          <w:sz w:val="26"/>
          <w:szCs w:val="26"/>
        </w:rPr>
      </w:pPr>
      <w:r w:rsidRPr="00AF1DED">
        <w:rPr>
          <w:sz w:val="26"/>
          <w:szCs w:val="26"/>
        </w:rPr>
        <w:br w:type="page"/>
      </w:r>
    </w:p>
    <w:p w14:paraId="1EF087D8" w14:textId="77777777" w:rsidR="005C4BF9" w:rsidRDefault="005C4BF9">
      <w:pPr>
        <w:spacing w:after="200" w:line="276" w:lineRule="auto"/>
        <w:rPr>
          <w:i/>
          <w:sz w:val="26"/>
        </w:rPr>
      </w:pPr>
      <w:r>
        <w:rPr>
          <w:i/>
          <w:sz w:val="26"/>
          <w:lang w:val="vi-VN"/>
        </w:rPr>
        <w:lastRenderedPageBreak/>
        <w:t xml:space="preserve">Nhãn CD </w:t>
      </w:r>
      <w:r>
        <w:rPr>
          <w:i/>
          <w:sz w:val="26"/>
        </w:rPr>
        <w:t>Dự án CNTT 2</w:t>
      </w:r>
    </w:p>
    <w:p w14:paraId="3B3FEE43" w14:textId="1BE8711A" w:rsidR="005C4BF9" w:rsidRDefault="005C4BF9" w:rsidP="005C4BF9">
      <w:pPr>
        <w:spacing w:after="200" w:line="276" w:lineRule="auto"/>
        <w:jc w:val="center"/>
        <w:rPr>
          <w:b/>
          <w:sz w:val="32"/>
          <w:szCs w:val="32"/>
        </w:rPr>
      </w:pPr>
      <w:r w:rsidRPr="00032172">
        <w:rPr>
          <w:noProof/>
        </w:rPr>
        <w:drawing>
          <wp:inline distT="0" distB="0" distL="0" distR="0" wp14:anchorId="3F47BEB9" wp14:editId="3E6C959A">
            <wp:extent cx="4991100" cy="4810125"/>
            <wp:effectExtent l="0" t="0" r="0" b="9525"/>
            <wp:docPr id="56" name="Picture 56" descr="C:\Users\ADMIN\Downloads\Bia CD Tieng 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Bia CD Tieng Vie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1100" cy="4810125"/>
                    </a:xfrm>
                    <a:prstGeom prst="rect">
                      <a:avLst/>
                    </a:prstGeom>
                    <a:noFill/>
                    <a:ln>
                      <a:noFill/>
                    </a:ln>
                  </pic:spPr>
                </pic:pic>
              </a:graphicData>
            </a:graphic>
          </wp:inline>
        </w:drawing>
      </w:r>
      <w:r>
        <w:br w:type="page"/>
      </w:r>
    </w:p>
    <w:p w14:paraId="471B6C7A" w14:textId="77777777" w:rsidR="007E419C" w:rsidRPr="00F87A2D" w:rsidRDefault="007E419C" w:rsidP="00351BA2">
      <w:pPr>
        <w:pStyle w:val="Chng"/>
      </w:pPr>
    </w:p>
    <w:p w14:paraId="5574A9A8" w14:textId="70391409" w:rsidR="00F115D9" w:rsidRPr="003F6B73" w:rsidRDefault="00F115D9" w:rsidP="006B2530">
      <w:pPr>
        <w:pStyle w:val="Heading1"/>
      </w:pPr>
      <w:bookmarkStart w:id="13" w:name="_Toc106450530"/>
      <w:bookmarkStart w:id="14" w:name="_Toc106825891"/>
      <w:r w:rsidRPr="003F6B73">
        <w:t>GIỚI THIỆU ĐỀ TÀI</w:t>
      </w:r>
      <w:bookmarkEnd w:id="13"/>
      <w:bookmarkEnd w:id="14"/>
    </w:p>
    <w:p w14:paraId="779D7CBA" w14:textId="14322818" w:rsidR="00F115D9" w:rsidRPr="005C4BF9" w:rsidRDefault="00F115D9" w:rsidP="003F6B73">
      <w:pPr>
        <w:pStyle w:val="Heading2"/>
      </w:pPr>
      <w:bookmarkStart w:id="15" w:name="_Toc106450531"/>
      <w:bookmarkStart w:id="16" w:name="_Hlk106526430"/>
      <w:bookmarkStart w:id="17" w:name="_Hlk106526374"/>
      <w:bookmarkStart w:id="18" w:name="_Toc106825892"/>
      <w:r w:rsidRPr="005C4BF9">
        <w:t>Lý do chọn đề tài</w:t>
      </w:r>
      <w:bookmarkEnd w:id="15"/>
      <w:bookmarkEnd w:id="18"/>
    </w:p>
    <w:p w14:paraId="6FC6DE95" w14:textId="77777777" w:rsidR="00F115D9" w:rsidRPr="00F87A2D" w:rsidRDefault="00F115D9" w:rsidP="005C4BF9">
      <w:pPr>
        <w:pStyle w:val="Nidungvnbn"/>
      </w:pPr>
      <w:bookmarkStart w:id="19" w:name="_Hlk106526583"/>
      <w:bookmarkEnd w:id="16"/>
      <w:r w:rsidRPr="00F87A2D">
        <w:t>Sau những giờ làm việc, học tập căng thẳng thì con người ngày nay thường có xu thế tìm đến những khu vui chơi giải trí để xả stress, ăn uống, gặp gở bạn bè,…Một bộ phận khác họ sẽ tìm đến những nơi có thể vừa làm giảm áp lực công việc mà còn thỏa mãn niềm đam mê thể thao chẳng hạn như các sân bóng, các câu lạc bộ thể thao,…Theo thực tế thì giới trẻ ngày nay đặc biệt là các bạn nam thường hẹn gặp bạn bè bằng cách rủ nhau đi đá bóng. Nắm bắt được nhu cầu cần thiết này nhiều người đã tổ chức kinh doanh các dịch vụ cho thuê các loại sân bóng như: bóng đá, bóng rổ, tennis,…</w:t>
      </w:r>
    </w:p>
    <w:p w14:paraId="3B55F370" w14:textId="77777777" w:rsidR="00F115D9" w:rsidRPr="00F87A2D" w:rsidRDefault="00F115D9" w:rsidP="005C4BF9">
      <w:pPr>
        <w:pStyle w:val="Nidungvnbn"/>
      </w:pPr>
      <w:r w:rsidRPr="00F87A2D">
        <w:t>Để đảm bảo được khả năng thu hút khách hàng đến chơi đối với các chủ sân bóng và giúp cho mọi người dễ dàng đặt lịch sân bóng thì việc cung cấp thông tin là một trong những yếu tố hàng đầu. Việc này đòi hỏi lập trình viên phải lập ra một trang web để các chủ sân có thể dễ dàng cung cấp và quản lý sân bóng của mình. Bên cạnh đó mọi người giờ đây cũng không cần phải gọi điện để đặt giờ như trước kia mà chỉ cần một vài thao thác lướt web nho nhỏ thì họ có thể chọn cho mình một khung giờ hợp lí để ra sân.</w:t>
      </w:r>
    </w:p>
    <w:p w14:paraId="6B68EC85" w14:textId="77777777" w:rsidR="00F115D9" w:rsidRPr="00F87A2D" w:rsidRDefault="00F115D9" w:rsidP="005C4BF9">
      <w:pPr>
        <w:pStyle w:val="Nidungvnbn"/>
      </w:pPr>
      <w:r w:rsidRPr="00F87A2D">
        <w:t>Hệ thống mà nhóm muốn nói đến ở đây là xây dựng ứng dụng web quản lý đặt sân.</w:t>
      </w:r>
    </w:p>
    <w:p w14:paraId="3346AC8B" w14:textId="6477DCFD" w:rsidR="00F115D9" w:rsidRPr="005C4BF9" w:rsidRDefault="00F115D9" w:rsidP="00793A7C">
      <w:pPr>
        <w:pStyle w:val="Heading2"/>
      </w:pPr>
      <w:bookmarkStart w:id="20" w:name="_Toc106450532"/>
      <w:bookmarkStart w:id="21" w:name="_Hlk106526437"/>
      <w:bookmarkStart w:id="22" w:name="_Toc106825893"/>
      <w:bookmarkEnd w:id="17"/>
      <w:bookmarkEnd w:id="19"/>
      <w:r w:rsidRPr="005C4BF9">
        <w:t>Mục tiêu hệ thống</w:t>
      </w:r>
      <w:bookmarkEnd w:id="20"/>
      <w:bookmarkEnd w:id="22"/>
    </w:p>
    <w:bookmarkEnd w:id="21"/>
    <w:p w14:paraId="39561EA6" w14:textId="77777777" w:rsidR="00F115D9" w:rsidRPr="00F87A2D" w:rsidRDefault="00F115D9" w:rsidP="005C4BF9">
      <w:pPr>
        <w:pStyle w:val="Nidungvnbn"/>
      </w:pPr>
      <w:r w:rsidRPr="00F87A2D">
        <w:t>Các yêu cầu mà trang web sẽ đáp ứng cho người sử dụng:</w:t>
      </w:r>
    </w:p>
    <w:p w14:paraId="37E28B17" w14:textId="77777777" w:rsidR="00F115D9" w:rsidRPr="00F87A2D" w:rsidRDefault="00F115D9" w:rsidP="005C4BF9">
      <w:pPr>
        <w:pStyle w:val="Nidungvnbn"/>
        <w:numPr>
          <w:ilvl w:val="0"/>
          <w:numId w:val="5"/>
        </w:numPr>
      </w:pPr>
      <w:r w:rsidRPr="00F87A2D">
        <w:t>Quản lý người dùng và thông tin của người dùng.</w:t>
      </w:r>
    </w:p>
    <w:p w14:paraId="08FEC175" w14:textId="77777777" w:rsidR="00F115D9" w:rsidRPr="00F87A2D" w:rsidRDefault="00F115D9" w:rsidP="005C4BF9">
      <w:pPr>
        <w:pStyle w:val="Nidungvnbn"/>
        <w:numPr>
          <w:ilvl w:val="0"/>
          <w:numId w:val="5"/>
        </w:numPr>
      </w:pPr>
      <w:r w:rsidRPr="00F87A2D">
        <w:t>Quản lý quá trình đặt sân online.</w:t>
      </w:r>
    </w:p>
    <w:p w14:paraId="30505FA6" w14:textId="77777777" w:rsidR="00F115D9" w:rsidRPr="00F87A2D" w:rsidRDefault="00F115D9" w:rsidP="005C4BF9">
      <w:pPr>
        <w:pStyle w:val="Nidungvnbn"/>
        <w:numPr>
          <w:ilvl w:val="0"/>
          <w:numId w:val="5"/>
        </w:numPr>
      </w:pPr>
      <w:r w:rsidRPr="00F87A2D">
        <w:t>Quản lý thông tin địa điểm và các địa điểm của chủ sân.</w:t>
      </w:r>
    </w:p>
    <w:p w14:paraId="16723B59" w14:textId="77777777" w:rsidR="00F115D9" w:rsidRPr="00F87A2D" w:rsidRDefault="00F115D9" w:rsidP="005C4BF9">
      <w:pPr>
        <w:pStyle w:val="Nidungvnbn"/>
        <w:numPr>
          <w:ilvl w:val="0"/>
          <w:numId w:val="5"/>
        </w:numPr>
      </w:pPr>
      <w:r w:rsidRPr="00F87A2D">
        <w:t>Quản lý thông tin sân và các sân của chủ sân.</w:t>
      </w:r>
    </w:p>
    <w:p w14:paraId="375B8938" w14:textId="77777777" w:rsidR="00F115D9" w:rsidRPr="00F87A2D" w:rsidRDefault="00F115D9" w:rsidP="005C4BF9">
      <w:pPr>
        <w:pStyle w:val="Nidungvnbn"/>
        <w:numPr>
          <w:ilvl w:val="0"/>
          <w:numId w:val="5"/>
        </w:numPr>
      </w:pPr>
      <w:r w:rsidRPr="00F87A2D">
        <w:lastRenderedPageBreak/>
        <w:t>Quản lý thông tin khung giờ và các khung giờ của chủ sân.</w:t>
      </w:r>
    </w:p>
    <w:p w14:paraId="4DABF28C" w14:textId="77777777" w:rsidR="00F115D9" w:rsidRPr="00F87A2D" w:rsidRDefault="00F115D9" w:rsidP="005C4BF9">
      <w:pPr>
        <w:pStyle w:val="Nidungvnbn"/>
        <w:numPr>
          <w:ilvl w:val="0"/>
          <w:numId w:val="5"/>
        </w:numPr>
      </w:pPr>
      <w:r w:rsidRPr="00F87A2D">
        <w:t>Quản lý danh sách đặt sân.</w:t>
      </w:r>
    </w:p>
    <w:p w14:paraId="5884D075" w14:textId="77777777" w:rsidR="00F115D9" w:rsidRPr="00F87A2D" w:rsidRDefault="00F115D9" w:rsidP="005C4BF9">
      <w:pPr>
        <w:pStyle w:val="Nidungvnbn"/>
        <w:numPr>
          <w:ilvl w:val="0"/>
          <w:numId w:val="5"/>
        </w:numPr>
      </w:pPr>
      <w:r w:rsidRPr="00F87A2D">
        <w:t>Quản lý hóa đơn.</w:t>
      </w:r>
    </w:p>
    <w:p w14:paraId="7A3DEC0C" w14:textId="1F578A6A" w:rsidR="00F115D9" w:rsidRPr="005C4BF9" w:rsidRDefault="00F115D9" w:rsidP="00793A7C">
      <w:pPr>
        <w:pStyle w:val="Heading2"/>
        <w:rPr>
          <w:rFonts w:cs="Times New Roman"/>
        </w:rPr>
      </w:pPr>
      <w:bookmarkStart w:id="23" w:name="_Toc106450533"/>
      <w:bookmarkStart w:id="24" w:name="_Toc106825894"/>
      <w:r w:rsidRPr="005C4BF9">
        <w:rPr>
          <w:rFonts w:cs="Times New Roman"/>
        </w:rPr>
        <w:t>Phạm vi hệ thống</w:t>
      </w:r>
      <w:bookmarkEnd w:id="23"/>
      <w:bookmarkEnd w:id="24"/>
    </w:p>
    <w:p w14:paraId="34957681" w14:textId="77777777" w:rsidR="00F115D9" w:rsidRPr="00F87A2D" w:rsidRDefault="00F115D9" w:rsidP="005C4BF9">
      <w:pPr>
        <w:spacing w:line="360" w:lineRule="auto"/>
        <w:ind w:firstLine="720"/>
        <w:jc w:val="both"/>
        <w:rPr>
          <w:sz w:val="26"/>
          <w:szCs w:val="26"/>
        </w:rPr>
      </w:pPr>
      <w:r w:rsidRPr="00F87A2D">
        <w:rPr>
          <w:rStyle w:val="NidungvnbnChar"/>
        </w:rPr>
        <w:t>Hệ thống mà nhóm xây dựng sẽ tập trung vào các chứng năng quan trọng như: quản lý địa điểm, quản lý sân, quản lý khung giờ, quản lý quá trình đặt sân và quản lý người dùng</w:t>
      </w:r>
      <w:r w:rsidRPr="00F87A2D">
        <w:rPr>
          <w:sz w:val="26"/>
          <w:szCs w:val="26"/>
        </w:rPr>
        <w:t>.</w:t>
      </w:r>
    </w:p>
    <w:p w14:paraId="64F00D4D" w14:textId="0E73305A" w:rsidR="00F115D9" w:rsidRPr="005C4BF9" w:rsidRDefault="00F115D9" w:rsidP="00793A7C">
      <w:pPr>
        <w:pStyle w:val="Heading2"/>
        <w:rPr>
          <w:rFonts w:cs="Times New Roman"/>
        </w:rPr>
      </w:pPr>
      <w:bookmarkStart w:id="25" w:name="_Toc106450534"/>
      <w:bookmarkStart w:id="26" w:name="_Toc106825895"/>
      <w:r w:rsidRPr="005C4BF9">
        <w:rPr>
          <w:rFonts w:cs="Times New Roman"/>
        </w:rPr>
        <w:t>Công cụ sử dụng</w:t>
      </w:r>
      <w:bookmarkEnd w:id="25"/>
      <w:bookmarkEnd w:id="26"/>
    </w:p>
    <w:p w14:paraId="683B2607" w14:textId="77777777" w:rsidR="00F115D9" w:rsidRPr="00F87A2D" w:rsidRDefault="00F115D9" w:rsidP="005C4BF9">
      <w:pPr>
        <w:spacing w:line="360" w:lineRule="auto"/>
        <w:ind w:firstLine="720"/>
        <w:rPr>
          <w:sz w:val="26"/>
          <w:szCs w:val="26"/>
        </w:rPr>
      </w:pPr>
      <w:r w:rsidRPr="00F87A2D">
        <w:rPr>
          <w:sz w:val="26"/>
          <w:szCs w:val="26"/>
        </w:rPr>
        <w:t>Để thực hiện đồ án này trong quá trình làm việc nhóm đã sử dụng các công cụ phần mềm sau:</w:t>
      </w:r>
    </w:p>
    <w:p w14:paraId="402EB954" w14:textId="77777777" w:rsidR="00F115D9" w:rsidRPr="00F87A2D" w:rsidRDefault="00F115D9" w:rsidP="005C4BF9">
      <w:pPr>
        <w:pStyle w:val="ListParagraph"/>
        <w:numPr>
          <w:ilvl w:val="0"/>
          <w:numId w:val="1"/>
        </w:numPr>
        <w:spacing w:line="360" w:lineRule="auto"/>
        <w:rPr>
          <w:sz w:val="26"/>
          <w:szCs w:val="26"/>
        </w:rPr>
      </w:pPr>
      <w:r w:rsidRPr="00F87A2D">
        <w:rPr>
          <w:sz w:val="26"/>
          <w:szCs w:val="26"/>
        </w:rPr>
        <w:t>Visual Studio Code.</w:t>
      </w:r>
    </w:p>
    <w:p w14:paraId="745946D8" w14:textId="3D83850F" w:rsidR="00F115D9" w:rsidRPr="005C4BF9" w:rsidRDefault="00F115D9" w:rsidP="005C4BF9">
      <w:pPr>
        <w:pStyle w:val="ListParagraph"/>
        <w:numPr>
          <w:ilvl w:val="0"/>
          <w:numId w:val="1"/>
        </w:numPr>
        <w:spacing w:line="360" w:lineRule="auto"/>
        <w:rPr>
          <w:sz w:val="26"/>
          <w:szCs w:val="26"/>
        </w:rPr>
      </w:pPr>
      <w:r w:rsidRPr="00F87A2D">
        <w:rPr>
          <w:sz w:val="26"/>
          <w:szCs w:val="26"/>
        </w:rPr>
        <w:t>Xamp, phpmyadmin.</w:t>
      </w:r>
    </w:p>
    <w:p w14:paraId="73C0870E" w14:textId="46270B11" w:rsidR="00F115D9" w:rsidRPr="002D0867" w:rsidRDefault="00F115D9" w:rsidP="00793A7C">
      <w:pPr>
        <w:pStyle w:val="Heading2"/>
        <w:rPr>
          <w:rFonts w:cs="Times New Roman"/>
        </w:rPr>
      </w:pPr>
      <w:bookmarkStart w:id="27" w:name="_Toc106825896"/>
      <w:r w:rsidRPr="002D0867">
        <w:rPr>
          <w:rFonts w:cs="Times New Roman"/>
        </w:rPr>
        <w:t>Yêu cầu chức năng tổng quát</w:t>
      </w:r>
      <w:bookmarkEnd w:id="27"/>
    </w:p>
    <w:p w14:paraId="3C0A2B8F" w14:textId="77777777" w:rsidR="00F115D9" w:rsidRPr="00DE181D" w:rsidRDefault="00F115D9" w:rsidP="005C4BF9">
      <w:pPr>
        <w:pStyle w:val="Nidungvnbn"/>
      </w:pPr>
      <w:r w:rsidRPr="00DE181D">
        <w:t>Chức năng lưu trữ:</w:t>
      </w:r>
    </w:p>
    <w:p w14:paraId="6D35D002" w14:textId="77777777" w:rsidR="00F115D9" w:rsidRPr="00DE181D" w:rsidRDefault="00F115D9" w:rsidP="005C4BF9">
      <w:pPr>
        <w:pStyle w:val="Nidungvnbn"/>
        <w:numPr>
          <w:ilvl w:val="0"/>
          <w:numId w:val="2"/>
        </w:numPr>
      </w:pPr>
      <w:r w:rsidRPr="00DE181D">
        <w:t>Thông tin người dùng: Lưu thông tin ID, họ tên, giới tính, ngày sinh, email, số điện thoại, quyền làm thành viên hay chủ sân,…</w:t>
      </w:r>
    </w:p>
    <w:p w14:paraId="4479CC5F" w14:textId="77777777" w:rsidR="00F115D9" w:rsidRPr="00DE181D" w:rsidRDefault="00F115D9" w:rsidP="005C4BF9">
      <w:pPr>
        <w:pStyle w:val="Nidungvnbn"/>
        <w:numPr>
          <w:ilvl w:val="0"/>
          <w:numId w:val="2"/>
        </w:numPr>
      </w:pPr>
      <w:r w:rsidRPr="00DE181D">
        <w:t>Thông tin địa điểm: Lưu thông tin mã địa điểm, mã chủ sân, địa chỉ, tên địa điểm, link google map, iframe google map và ghi chú.</w:t>
      </w:r>
    </w:p>
    <w:p w14:paraId="0FA224DE" w14:textId="77777777" w:rsidR="00F115D9" w:rsidRPr="00DE181D" w:rsidRDefault="00F115D9" w:rsidP="005C4BF9">
      <w:pPr>
        <w:pStyle w:val="Nidungvnbn"/>
        <w:numPr>
          <w:ilvl w:val="0"/>
          <w:numId w:val="2"/>
        </w:numPr>
      </w:pPr>
      <w:r w:rsidRPr="00DE181D">
        <w:t>Thông tin sân: Lưu thông tin mã sân,  mã địa điểm, mã chủ sân, tên sân và loại sân.</w:t>
      </w:r>
    </w:p>
    <w:p w14:paraId="5A6D0FA5" w14:textId="77777777" w:rsidR="00F115D9" w:rsidRPr="00DE181D" w:rsidRDefault="00F115D9" w:rsidP="005C4BF9">
      <w:pPr>
        <w:pStyle w:val="Nidungvnbn"/>
        <w:numPr>
          <w:ilvl w:val="0"/>
          <w:numId w:val="2"/>
        </w:numPr>
      </w:pPr>
      <w:r w:rsidRPr="00DE181D">
        <w:t>Thông tin khung giờ: Lưu thông tin mã khung giờ, mã sân, thời gian bắt đầu, thời gian kết thúc, giá khung giờ.</w:t>
      </w:r>
    </w:p>
    <w:p w14:paraId="24FE1338" w14:textId="77777777" w:rsidR="00F115D9" w:rsidRPr="00DE181D" w:rsidRDefault="00F115D9" w:rsidP="005C4BF9">
      <w:pPr>
        <w:pStyle w:val="Nidungvnbn"/>
        <w:numPr>
          <w:ilvl w:val="0"/>
          <w:numId w:val="2"/>
        </w:numPr>
      </w:pPr>
      <w:r w:rsidRPr="00DE181D">
        <w:lastRenderedPageBreak/>
        <w:t>Thông tin trận đấu: Lưu thông tin mã khung giờ, mã thành viên, mã trận, mã sân, mã địa điểm, ngày đặt, số điện thoại dự phòng, ghi chú, trạng thái, ngày giờ thanh toán, trạng thái thanh toán.</w:t>
      </w:r>
    </w:p>
    <w:p w14:paraId="423422DC" w14:textId="77777777" w:rsidR="00F115D9" w:rsidRPr="00DE181D" w:rsidRDefault="00F115D9" w:rsidP="005C4BF9">
      <w:pPr>
        <w:pStyle w:val="Nidungvnbn"/>
        <w:numPr>
          <w:ilvl w:val="0"/>
          <w:numId w:val="2"/>
        </w:numPr>
      </w:pPr>
      <w:r w:rsidRPr="00DE181D">
        <w:t>Thông tin hóa đơn: Lưu thông tin mã hóa đơn, mã thành viên, mã trận đấu, tiền cọc.</w:t>
      </w:r>
    </w:p>
    <w:p w14:paraId="652A31C1" w14:textId="77777777" w:rsidR="00F115D9" w:rsidRPr="00DE181D" w:rsidRDefault="00F115D9" w:rsidP="005C4BF9">
      <w:pPr>
        <w:pStyle w:val="Nidungvnbn"/>
      </w:pPr>
      <w:r w:rsidRPr="00DE181D">
        <w:t>Chức năng tra cứu tìm kiếm:</w:t>
      </w:r>
    </w:p>
    <w:p w14:paraId="1EC39F2B" w14:textId="77777777" w:rsidR="00F115D9" w:rsidRPr="00DE181D" w:rsidRDefault="00F115D9" w:rsidP="005C4BF9">
      <w:pPr>
        <w:pStyle w:val="Nidungvnbn"/>
        <w:numPr>
          <w:ilvl w:val="0"/>
          <w:numId w:val="3"/>
        </w:numPr>
      </w:pPr>
      <w:r w:rsidRPr="00DE181D">
        <w:t>Thông tin thành viên: Người quản lý đăng nhập tài khoản admin thành công trước khi có quyền xem thông tin thành viên, kiểm tra, giám sát tổng hợp danh sách  thông tin thành viên.</w:t>
      </w:r>
    </w:p>
    <w:p w14:paraId="51BDF73B" w14:textId="77777777" w:rsidR="00F115D9" w:rsidRPr="00DE181D" w:rsidRDefault="00F115D9" w:rsidP="005C4BF9">
      <w:pPr>
        <w:pStyle w:val="Nidungvnbn"/>
      </w:pPr>
      <w:r w:rsidRPr="00DE181D">
        <w:t>Thông tin địa điểm, sân, trận đấu:</w:t>
      </w:r>
    </w:p>
    <w:p w14:paraId="7FC27EA0" w14:textId="77777777" w:rsidR="00F115D9" w:rsidRPr="00DE181D" w:rsidRDefault="00F115D9" w:rsidP="005C4BF9">
      <w:pPr>
        <w:pStyle w:val="Nidungvnbn"/>
        <w:numPr>
          <w:ilvl w:val="0"/>
          <w:numId w:val="3"/>
        </w:numPr>
      </w:pPr>
      <w:r w:rsidRPr="00DE181D">
        <w:t>Thành viên có thể xem thông tin, địa điểm, sân để đặt sân.</w:t>
      </w:r>
    </w:p>
    <w:p w14:paraId="6380CB6A" w14:textId="77777777" w:rsidR="00F115D9" w:rsidRPr="00DE181D" w:rsidRDefault="00F115D9" w:rsidP="005C4BF9">
      <w:pPr>
        <w:pStyle w:val="Nidungvnbn"/>
        <w:numPr>
          <w:ilvl w:val="0"/>
          <w:numId w:val="3"/>
        </w:numPr>
      </w:pPr>
      <w:r w:rsidRPr="00DE181D">
        <w:t>Xem chi tiết trận đấu sắp diễn ra.</w:t>
      </w:r>
    </w:p>
    <w:p w14:paraId="5F08951F" w14:textId="77777777" w:rsidR="00F115D9" w:rsidRPr="00DE181D" w:rsidRDefault="00F115D9" w:rsidP="005C4BF9">
      <w:pPr>
        <w:pStyle w:val="Nidungvnbn"/>
      </w:pPr>
      <w:r w:rsidRPr="00DE181D">
        <w:t>Thông tin hóa đơn:</w:t>
      </w:r>
    </w:p>
    <w:p w14:paraId="674DAA84" w14:textId="77777777" w:rsidR="00F115D9" w:rsidRPr="00DE181D" w:rsidRDefault="00F115D9" w:rsidP="005C4BF9">
      <w:pPr>
        <w:pStyle w:val="Nidungvnbn"/>
        <w:numPr>
          <w:ilvl w:val="0"/>
          <w:numId w:val="4"/>
        </w:numPr>
      </w:pPr>
      <w:r w:rsidRPr="00DE181D">
        <w:t>Thành viên có thể xem các hóa đơn mà mình đã thanh toán.</w:t>
      </w:r>
    </w:p>
    <w:p w14:paraId="29936524" w14:textId="0567B620" w:rsidR="00F115D9" w:rsidRPr="00842FDA" w:rsidRDefault="00F115D9" w:rsidP="00793A7C">
      <w:pPr>
        <w:pStyle w:val="Heading2"/>
        <w:rPr>
          <w:rFonts w:cs="Times New Roman"/>
        </w:rPr>
      </w:pPr>
      <w:bookmarkStart w:id="28" w:name="_Toc106825897"/>
      <w:r w:rsidRPr="00842FDA">
        <w:rPr>
          <w:rFonts w:cs="Times New Roman"/>
        </w:rPr>
        <w:t>Yêu cầu chức năng cụ thể</w:t>
      </w:r>
      <w:bookmarkEnd w:id="28"/>
    </w:p>
    <w:p w14:paraId="169BF218" w14:textId="77777777" w:rsidR="00F115D9" w:rsidRPr="00DE181D" w:rsidRDefault="00F115D9" w:rsidP="002D0867">
      <w:pPr>
        <w:pStyle w:val="Nidungvnbn"/>
      </w:pPr>
      <w:r w:rsidRPr="00DE181D">
        <w:t>Tạo tài khoản: Để đăng ký, người dùng phải tạo một tài khoản trên website. Người dùng sẽ điền các thông tin cần thiết và hệ thống sẽ cung cấp mật khẩu bằng cách gửi mail để người dùng đăng nhập. Sau khi đăng nhập sẽ chuyển đến giao diện chính của hệ thống.</w:t>
      </w:r>
    </w:p>
    <w:p w14:paraId="77A3384A" w14:textId="77777777" w:rsidR="00F115D9" w:rsidRPr="00DE181D" w:rsidRDefault="00F115D9" w:rsidP="002D0867">
      <w:pPr>
        <w:pStyle w:val="Nidungvnbn"/>
      </w:pPr>
      <w:r w:rsidRPr="00DE181D">
        <w:t>Đổi mật khẩu: Sau khi hệ thống gửi mail cung cấp cho người dùng một mật khẩu. Người dùng có thể đổi mật khẩu mặc định bằng cách đăng nhập vào hệ thống chọn phần tài khoản và chọn phần đổi mật khẩu.</w:t>
      </w:r>
    </w:p>
    <w:p w14:paraId="4BB36A37" w14:textId="77777777" w:rsidR="00F115D9" w:rsidRPr="00DE181D" w:rsidRDefault="00F115D9" w:rsidP="002D0867">
      <w:pPr>
        <w:pStyle w:val="Nidungvnbn"/>
      </w:pPr>
      <w:r w:rsidRPr="00DE181D">
        <w:t>Đăng ký sân: Người dùng có thể chọn hoặc tìm kiếm sân theo mong muốn của mình, sau khi chọn sân người dùng sẽ chọn khung giờ mà mình muốn thuê(khung giờ do chủ sân qui định).</w:t>
      </w:r>
    </w:p>
    <w:p w14:paraId="3CFE9938" w14:textId="77777777" w:rsidR="00F115D9" w:rsidRPr="00DE181D" w:rsidRDefault="00F115D9" w:rsidP="002D0867">
      <w:pPr>
        <w:pStyle w:val="Nidungvnbn"/>
      </w:pPr>
      <w:r w:rsidRPr="00DE181D">
        <w:lastRenderedPageBreak/>
        <w:t>Thêm địa điểm: Một chủ sân có thể có một hoặc nhiều địa điểm sân bóng khác nhau. Chủ sân sẽ điền các thông tin về địa điểm của mình để thực hiện chức năng thêm sân.</w:t>
      </w:r>
    </w:p>
    <w:p w14:paraId="0E48E000" w14:textId="77777777" w:rsidR="00F115D9" w:rsidRPr="00DE181D" w:rsidRDefault="00F115D9" w:rsidP="002D0867">
      <w:pPr>
        <w:pStyle w:val="Nidungvnbn"/>
      </w:pPr>
      <w:r w:rsidRPr="00DE181D">
        <w:t>Thêm sân: Để thêm được sân, trước tiên người dùng phải có địa điểm đã thêm trước đó.</w:t>
      </w:r>
    </w:p>
    <w:p w14:paraId="1CC60DA2" w14:textId="77777777" w:rsidR="00F115D9" w:rsidRPr="00DE181D" w:rsidRDefault="00F115D9" w:rsidP="002D0867">
      <w:pPr>
        <w:pStyle w:val="Nidungvnbn"/>
      </w:pPr>
      <w:r w:rsidRPr="00DE181D">
        <w:t>Thêm khung giờ: Chủ sân sẽ cập nhật các khung giờ cho mỗi sân bóng trong từng địa điểm của mình.</w:t>
      </w:r>
    </w:p>
    <w:p w14:paraId="7505CB14" w14:textId="7995D3BA" w:rsidR="00F115D9" w:rsidRPr="00842FDA" w:rsidRDefault="00F115D9" w:rsidP="00793A7C">
      <w:pPr>
        <w:pStyle w:val="Heading2"/>
        <w:rPr>
          <w:rFonts w:cs="Times New Roman"/>
        </w:rPr>
      </w:pPr>
      <w:bookmarkStart w:id="29" w:name="_Toc106825898"/>
      <w:r w:rsidRPr="00842FDA">
        <w:rPr>
          <w:rFonts w:cs="Times New Roman"/>
        </w:rPr>
        <w:t>Yêu cầu phi chức năng</w:t>
      </w:r>
      <w:bookmarkEnd w:id="29"/>
    </w:p>
    <w:p w14:paraId="7A4CA630" w14:textId="77777777" w:rsidR="00F115D9" w:rsidRPr="00DE181D" w:rsidRDefault="00F115D9" w:rsidP="002D0867">
      <w:pPr>
        <w:pStyle w:val="Nidungvnbn"/>
      </w:pPr>
      <w:r w:rsidRPr="00DE181D">
        <w:t>Bảo mật: Dữ liệu phải được bảo vệ kỹ càng, tránh thất lạc, đặc biệt là các dữ liệu quan trọng.</w:t>
      </w:r>
    </w:p>
    <w:p w14:paraId="69907D3D" w14:textId="77777777" w:rsidR="00F115D9" w:rsidRPr="00DE181D" w:rsidRDefault="00F115D9" w:rsidP="002D0867">
      <w:pPr>
        <w:pStyle w:val="Nidungvnbn"/>
      </w:pPr>
      <w:r w:rsidRPr="00DE181D">
        <w:t>Mã hóa dữ liệu: chuyển dữ liệu ra các dạng mật mã, bit,…để đảm bảo an toàn khi truy xuất dữ liệu từ xa hoặc truyền dữ liệu qua mạng internet mà máy chủ khó có thể quản lý.</w:t>
      </w:r>
    </w:p>
    <w:p w14:paraId="67218C76" w14:textId="77777777" w:rsidR="00F115D9" w:rsidRPr="00DE181D" w:rsidRDefault="00F115D9" w:rsidP="002D0867">
      <w:pPr>
        <w:pStyle w:val="Nidungvnbn"/>
      </w:pPr>
      <w:r w:rsidRPr="00DE181D">
        <w:t>Sao lưu định kỳ: kiểm tra, cập nhật, thêm, bớt và sao lưu dữ liệu một cách định kỳ.</w:t>
      </w:r>
    </w:p>
    <w:p w14:paraId="0D167C03" w14:textId="77777777" w:rsidR="00F115D9" w:rsidRPr="00DE181D" w:rsidRDefault="00F115D9" w:rsidP="002D0867">
      <w:pPr>
        <w:pStyle w:val="Nidungvnbn"/>
      </w:pPr>
      <w:r w:rsidRPr="00DE181D">
        <w:t>Phục hồi khi có sự cố: các sự có thể xảy ra như mất điện thời gian dài, server bị DDOS, hack, nhiễm độc,…</w:t>
      </w:r>
    </w:p>
    <w:p w14:paraId="32A03D35" w14:textId="77777777" w:rsidR="00F115D9" w:rsidRPr="00DE181D" w:rsidRDefault="00F115D9" w:rsidP="002D0867">
      <w:pPr>
        <w:pStyle w:val="Nidungvnbn"/>
      </w:pPr>
      <w:r w:rsidRPr="00DE181D">
        <w:t>Yêu cầu thiết bị, cấu hình: đơn giản, tối ưu hóa phần mềm để tương thích với nhiều thiết bị, hệ điều hành,…</w:t>
      </w:r>
    </w:p>
    <w:p w14:paraId="4858E3FC" w14:textId="1BA137C8" w:rsidR="00F115D9" w:rsidRPr="00DE181D" w:rsidRDefault="00F115D9" w:rsidP="002D0867">
      <w:pPr>
        <w:pStyle w:val="Nidungvnbn"/>
      </w:pPr>
      <w:r w:rsidRPr="00DE181D">
        <w:t>Các bản dùng thử: Tạo ra các bản dùng thử để khách hàng kiểm nghiệm trước khi đặt hàng, cần có nhiều bản dung thử ứng với nhiều loại khách hàng, quy mô, kinh doanh khác nhau.</w:t>
      </w:r>
    </w:p>
    <w:p w14:paraId="152F0A33" w14:textId="5DC5DAF8" w:rsidR="00F115D9" w:rsidRPr="00842FDA" w:rsidRDefault="00F115D9" w:rsidP="00793A7C">
      <w:pPr>
        <w:pStyle w:val="Heading2"/>
        <w:rPr>
          <w:rFonts w:cs="Times New Roman"/>
        </w:rPr>
      </w:pPr>
      <w:bookmarkStart w:id="30" w:name="_Toc106450537"/>
      <w:bookmarkStart w:id="31" w:name="_Toc106825899"/>
      <w:r w:rsidRPr="00842FDA">
        <w:rPr>
          <w:rFonts w:cs="Times New Roman"/>
        </w:rPr>
        <w:lastRenderedPageBreak/>
        <w:t>Mô hình quan hệ</w:t>
      </w:r>
      <w:bookmarkEnd w:id="30"/>
      <w:bookmarkEnd w:id="31"/>
      <w:r w:rsidRPr="00842FDA">
        <w:rPr>
          <w:rFonts w:cs="Times New Roman"/>
        </w:rPr>
        <w:t xml:space="preserve"> </w:t>
      </w:r>
    </w:p>
    <w:p w14:paraId="48A6FD3A" w14:textId="791B8BAF" w:rsidR="00F115D9" w:rsidRPr="00842FDA" w:rsidRDefault="00F115D9" w:rsidP="00793A7C">
      <w:pPr>
        <w:pStyle w:val="Heading3"/>
        <w:rPr>
          <w:rFonts w:cs="Times New Roman"/>
          <w:szCs w:val="26"/>
        </w:rPr>
      </w:pPr>
      <w:bookmarkStart w:id="32" w:name="_Toc106450538"/>
      <w:bookmarkStart w:id="33" w:name="_Toc106825900"/>
      <w:r w:rsidRPr="00842FDA">
        <w:rPr>
          <w:rFonts w:cs="Times New Roman"/>
          <w:szCs w:val="26"/>
        </w:rPr>
        <w:t>Sơ đồ Usecase</w:t>
      </w:r>
      <w:bookmarkEnd w:id="32"/>
      <w:bookmarkEnd w:id="33"/>
    </w:p>
    <w:p w14:paraId="0C3EF16B" w14:textId="77777777" w:rsidR="00D73D5D" w:rsidRDefault="00F115D9" w:rsidP="00D73D5D">
      <w:pPr>
        <w:keepNext/>
        <w:spacing w:line="360" w:lineRule="auto"/>
        <w:jc w:val="center"/>
      </w:pPr>
      <w:r w:rsidRPr="00F87A2D">
        <w:rPr>
          <w:noProof/>
        </w:rPr>
        <w:drawing>
          <wp:inline distT="0" distB="0" distL="0" distR="0" wp14:anchorId="39E2F935" wp14:editId="7BBDE0EB">
            <wp:extent cx="5760000" cy="50155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5015528"/>
                    </a:xfrm>
                    <a:prstGeom prst="rect">
                      <a:avLst/>
                    </a:prstGeom>
                  </pic:spPr>
                </pic:pic>
              </a:graphicData>
            </a:graphic>
          </wp:inline>
        </w:drawing>
      </w:r>
    </w:p>
    <w:p w14:paraId="5D9D38C3" w14:textId="0454B22D" w:rsidR="00D73D5D" w:rsidRPr="00D73D5D" w:rsidRDefault="00D73D5D" w:rsidP="00D73D5D">
      <w:pPr>
        <w:pStyle w:val="Caption"/>
      </w:pPr>
      <w:bookmarkStart w:id="34" w:name="_Toc106825422"/>
      <w:r w:rsidRPr="00D73D5D">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1</w:t>
      </w:r>
      <w:r w:rsidR="002A6F8A">
        <w:fldChar w:fldCharType="end"/>
      </w:r>
      <w:r w:rsidR="00291F1A">
        <w:t>: Sơ đồ Usecase của hệ thống</w:t>
      </w:r>
      <w:bookmarkEnd w:id="34"/>
    </w:p>
    <w:p w14:paraId="5D655E56" w14:textId="1EF98289" w:rsidR="00F115D9" w:rsidRPr="00793A7C" w:rsidRDefault="00F115D9" w:rsidP="00793A7C">
      <w:pPr>
        <w:pStyle w:val="Heading3"/>
      </w:pPr>
      <w:bookmarkStart w:id="35" w:name="_Toc106450539"/>
      <w:bookmarkStart w:id="36" w:name="_Toc106825901"/>
      <w:r w:rsidRPr="00793A7C">
        <w:lastRenderedPageBreak/>
        <w:t>Sơ đồ ERD</w:t>
      </w:r>
      <w:bookmarkEnd w:id="35"/>
      <w:bookmarkEnd w:id="36"/>
    </w:p>
    <w:p w14:paraId="7742FB9D" w14:textId="77777777" w:rsidR="00D73D5D" w:rsidRDefault="00F115D9" w:rsidP="00D73D5D">
      <w:pPr>
        <w:keepNext/>
        <w:spacing w:line="360" w:lineRule="auto"/>
        <w:jc w:val="center"/>
      </w:pPr>
      <w:r w:rsidRPr="00F87A2D">
        <w:rPr>
          <w:noProof/>
        </w:rPr>
        <w:drawing>
          <wp:inline distT="0" distB="0" distL="0" distR="0" wp14:anchorId="5520BB00" wp14:editId="5FA16005">
            <wp:extent cx="5400000" cy="3975316"/>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3975316"/>
                    </a:xfrm>
                    <a:prstGeom prst="rect">
                      <a:avLst/>
                    </a:prstGeom>
                  </pic:spPr>
                </pic:pic>
              </a:graphicData>
            </a:graphic>
          </wp:inline>
        </w:drawing>
      </w:r>
    </w:p>
    <w:p w14:paraId="166560E9" w14:textId="3ACEF605" w:rsidR="00F115D9" w:rsidRPr="00D73D5D" w:rsidRDefault="00D73D5D" w:rsidP="00D73D5D">
      <w:pPr>
        <w:pStyle w:val="Caption"/>
        <w:rPr>
          <w:sz w:val="24"/>
          <w:szCs w:val="24"/>
        </w:rPr>
      </w:pPr>
      <w:bookmarkStart w:id="37" w:name="_Toc106825423"/>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2</w:t>
      </w:r>
      <w:r w:rsidR="002A6F8A">
        <w:fldChar w:fldCharType="end"/>
      </w:r>
      <w:r w:rsidR="00291F1A">
        <w:t>: Sơ đồ ERD của hệ thống</w:t>
      </w:r>
      <w:bookmarkEnd w:id="37"/>
    </w:p>
    <w:p w14:paraId="5E26F3E1" w14:textId="37F58450" w:rsidR="006610DF" w:rsidRDefault="006610DF" w:rsidP="006610DF">
      <w:pPr>
        <w:pStyle w:val="Caption"/>
        <w:jc w:val="left"/>
      </w:pPr>
      <w:bookmarkStart w:id="38" w:name="_Toc106450540"/>
    </w:p>
    <w:p w14:paraId="4A4388FC" w14:textId="1289EB7B" w:rsidR="00F115D9" w:rsidRPr="00793A7C" w:rsidRDefault="00F115D9" w:rsidP="00793A7C">
      <w:pPr>
        <w:pStyle w:val="Heading3"/>
      </w:pPr>
      <w:bookmarkStart w:id="39" w:name="_Toc106825902"/>
      <w:r w:rsidRPr="00793A7C">
        <w:lastRenderedPageBreak/>
        <w:t>Cơ sở dữ liệu vật lý</w:t>
      </w:r>
      <w:bookmarkEnd w:id="38"/>
      <w:bookmarkEnd w:id="39"/>
    </w:p>
    <w:p w14:paraId="451E0AFC" w14:textId="77777777" w:rsidR="00D73D5D" w:rsidRDefault="00F115D9" w:rsidP="00D73D5D">
      <w:pPr>
        <w:keepNext/>
        <w:spacing w:line="360" w:lineRule="auto"/>
      </w:pPr>
      <w:r w:rsidRPr="00F87A2D">
        <w:rPr>
          <w:noProof/>
        </w:rPr>
        <w:drawing>
          <wp:inline distT="0" distB="0" distL="0" distR="0" wp14:anchorId="5DFD8432" wp14:editId="20B5D051">
            <wp:extent cx="5400000" cy="3823743"/>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3823743"/>
                    </a:xfrm>
                    <a:prstGeom prst="rect">
                      <a:avLst/>
                    </a:prstGeom>
                  </pic:spPr>
                </pic:pic>
              </a:graphicData>
            </a:graphic>
          </wp:inline>
        </w:drawing>
      </w:r>
    </w:p>
    <w:p w14:paraId="201657FE" w14:textId="77620FF2" w:rsidR="00D73D5D" w:rsidRPr="00F87A2D" w:rsidRDefault="00D73D5D" w:rsidP="00D73D5D">
      <w:pPr>
        <w:pStyle w:val="Caption"/>
      </w:pPr>
      <w:bookmarkStart w:id="40" w:name="_Toc106825424"/>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3</w:t>
      </w:r>
      <w:r w:rsidR="002A6F8A">
        <w:fldChar w:fldCharType="end"/>
      </w:r>
      <w:r>
        <w:t>: Cơ</w:t>
      </w:r>
      <w:r w:rsidR="00291F1A">
        <w:t xml:space="preserve"> sở dữ liệu vật lý của hệ thống</w:t>
      </w:r>
      <w:bookmarkEnd w:id="40"/>
    </w:p>
    <w:p w14:paraId="49CD579B" w14:textId="76C3F6D0" w:rsidR="00F115D9" w:rsidRPr="00793A7C" w:rsidRDefault="00F115D9" w:rsidP="00793A7C">
      <w:pPr>
        <w:pStyle w:val="Heading3"/>
      </w:pPr>
      <w:bookmarkStart w:id="41" w:name="_Toc106450541"/>
      <w:bookmarkStart w:id="42" w:name="_Toc106825903"/>
      <w:r w:rsidRPr="00793A7C">
        <w:lastRenderedPageBreak/>
        <w:t>Sơ đồ trình tự hệ thống</w:t>
      </w:r>
      <w:bookmarkEnd w:id="41"/>
      <w:bookmarkEnd w:id="42"/>
    </w:p>
    <w:p w14:paraId="65A6BB82" w14:textId="27F9DCF5" w:rsidR="00F115D9" w:rsidRPr="00D73D5D" w:rsidRDefault="00F115D9" w:rsidP="00D73D5D">
      <w:pPr>
        <w:pStyle w:val="Heading4"/>
      </w:pPr>
      <w:r w:rsidRPr="00D73D5D">
        <w:t>Sơ đồ trình tự đăng nhập</w:t>
      </w:r>
    </w:p>
    <w:p w14:paraId="48746123" w14:textId="036EA0D4" w:rsidR="00F115D9" w:rsidRDefault="00F115D9" w:rsidP="00F115D9">
      <w:pPr>
        <w:pStyle w:val="Nidungvnbn"/>
        <w:jc w:val="center"/>
      </w:pPr>
      <w:r w:rsidRPr="00F87A2D">
        <w:rPr>
          <w:noProof/>
        </w:rPr>
        <w:drawing>
          <wp:inline distT="0" distB="0" distL="0" distR="0" wp14:anchorId="6D150516" wp14:editId="5A711CF8">
            <wp:extent cx="5303520" cy="2924869"/>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3520" cy="2924869"/>
                    </a:xfrm>
                    <a:prstGeom prst="rect">
                      <a:avLst/>
                    </a:prstGeom>
                  </pic:spPr>
                </pic:pic>
              </a:graphicData>
            </a:graphic>
          </wp:inline>
        </w:drawing>
      </w:r>
    </w:p>
    <w:p w14:paraId="461C9B30" w14:textId="0F4D91E7" w:rsidR="00D73D5D" w:rsidRPr="00F87A2D" w:rsidRDefault="00D73D5D" w:rsidP="00D73D5D">
      <w:pPr>
        <w:pStyle w:val="Caption"/>
      </w:pPr>
      <w:bookmarkStart w:id="43" w:name="_Toc106825425"/>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4</w:t>
      </w:r>
      <w:r w:rsidR="002A6F8A">
        <w:fldChar w:fldCharType="end"/>
      </w:r>
      <w:r w:rsidR="00291F1A">
        <w:t>: Sơ đồ Sequence đăng nhập</w:t>
      </w:r>
      <w:bookmarkEnd w:id="43"/>
    </w:p>
    <w:p w14:paraId="4FC608CC" w14:textId="756F4918" w:rsidR="00F115D9" w:rsidRPr="00D73D5D" w:rsidRDefault="00F115D9" w:rsidP="00D73D5D">
      <w:pPr>
        <w:pStyle w:val="Heading4"/>
      </w:pPr>
      <w:r w:rsidRPr="00D73D5D">
        <w:t>Sơ đồ trình tự đăng ký</w:t>
      </w:r>
    </w:p>
    <w:p w14:paraId="7B334969" w14:textId="77777777" w:rsidR="00D73D5D" w:rsidRDefault="00F115D9" w:rsidP="00D73D5D">
      <w:pPr>
        <w:keepNext/>
        <w:spacing w:line="360" w:lineRule="auto"/>
        <w:jc w:val="center"/>
      </w:pPr>
      <w:r w:rsidRPr="00F87A2D">
        <w:rPr>
          <w:noProof/>
        </w:rPr>
        <w:drawing>
          <wp:inline distT="0" distB="0" distL="0" distR="0" wp14:anchorId="40713939" wp14:editId="52AD2575">
            <wp:extent cx="5303520" cy="29197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3520" cy="2919769"/>
                    </a:xfrm>
                    <a:prstGeom prst="rect">
                      <a:avLst/>
                    </a:prstGeom>
                  </pic:spPr>
                </pic:pic>
              </a:graphicData>
            </a:graphic>
          </wp:inline>
        </w:drawing>
      </w:r>
    </w:p>
    <w:p w14:paraId="7B4C669A" w14:textId="5ED5E785" w:rsidR="00F115D9" w:rsidRPr="00F87A2D" w:rsidRDefault="00D73D5D" w:rsidP="00D73D5D">
      <w:pPr>
        <w:pStyle w:val="Caption"/>
      </w:pPr>
      <w:bookmarkStart w:id="44" w:name="_Toc106825426"/>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5</w:t>
      </w:r>
      <w:r w:rsidR="002A6F8A">
        <w:fldChar w:fldCharType="end"/>
      </w:r>
      <w:r w:rsidR="00291F1A">
        <w:t>: Sơ đồ Sequence đăng ký</w:t>
      </w:r>
      <w:bookmarkEnd w:id="44"/>
    </w:p>
    <w:p w14:paraId="2286DC85" w14:textId="03442516" w:rsidR="00F115D9" w:rsidRPr="00291F1A" w:rsidRDefault="00F115D9" w:rsidP="00291F1A">
      <w:pPr>
        <w:pStyle w:val="Heading4"/>
      </w:pPr>
      <w:r w:rsidRPr="00291F1A">
        <w:lastRenderedPageBreak/>
        <w:t>Sơ đồ trình tự xóa người dùng</w:t>
      </w:r>
    </w:p>
    <w:p w14:paraId="1107F289" w14:textId="77777777" w:rsidR="00291F1A" w:rsidRDefault="00F115D9" w:rsidP="00291F1A">
      <w:pPr>
        <w:keepNext/>
        <w:spacing w:line="360" w:lineRule="auto"/>
        <w:jc w:val="center"/>
      </w:pPr>
      <w:r w:rsidRPr="00F87A2D">
        <w:rPr>
          <w:noProof/>
        </w:rPr>
        <w:drawing>
          <wp:inline distT="0" distB="0" distL="0" distR="0" wp14:anchorId="5782ECF8" wp14:editId="54C9BC69">
            <wp:extent cx="5303520" cy="292713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3520" cy="2927135"/>
                    </a:xfrm>
                    <a:prstGeom prst="rect">
                      <a:avLst/>
                    </a:prstGeom>
                  </pic:spPr>
                </pic:pic>
              </a:graphicData>
            </a:graphic>
          </wp:inline>
        </w:drawing>
      </w:r>
    </w:p>
    <w:p w14:paraId="200381DB" w14:textId="5CF23156" w:rsidR="00F115D9" w:rsidRPr="00291F1A" w:rsidRDefault="00291F1A" w:rsidP="00291F1A">
      <w:pPr>
        <w:pStyle w:val="Caption"/>
      </w:pPr>
      <w:bookmarkStart w:id="45" w:name="_Toc106825427"/>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6</w:t>
      </w:r>
      <w:r w:rsidR="002A6F8A">
        <w:fldChar w:fldCharType="end"/>
      </w:r>
      <w:r>
        <w:t>: Sơ đồ Sequence xóa người dùng</w:t>
      </w:r>
      <w:bookmarkEnd w:id="45"/>
    </w:p>
    <w:p w14:paraId="419984E0" w14:textId="253FB3FD" w:rsidR="00F115D9" w:rsidRPr="00291F1A" w:rsidRDefault="00F115D9" w:rsidP="00291F1A">
      <w:pPr>
        <w:pStyle w:val="Heading4"/>
      </w:pPr>
      <w:r w:rsidRPr="00291F1A">
        <w:t>Sơ đồ trình tự thêm địa điểm</w:t>
      </w:r>
    </w:p>
    <w:p w14:paraId="57F5162C" w14:textId="77777777" w:rsidR="00291F1A" w:rsidRDefault="00F115D9" w:rsidP="00291F1A">
      <w:pPr>
        <w:keepNext/>
        <w:spacing w:line="360" w:lineRule="auto"/>
        <w:jc w:val="center"/>
      </w:pPr>
      <w:r w:rsidRPr="00F87A2D">
        <w:rPr>
          <w:noProof/>
        </w:rPr>
        <w:drawing>
          <wp:inline distT="0" distB="0" distL="0" distR="0" wp14:anchorId="5A4DEB93" wp14:editId="7A5341A9">
            <wp:extent cx="5303520" cy="292713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3520" cy="2927135"/>
                    </a:xfrm>
                    <a:prstGeom prst="rect">
                      <a:avLst/>
                    </a:prstGeom>
                  </pic:spPr>
                </pic:pic>
              </a:graphicData>
            </a:graphic>
          </wp:inline>
        </w:drawing>
      </w:r>
    </w:p>
    <w:p w14:paraId="3440821A" w14:textId="255DFE29" w:rsidR="00F115D9" w:rsidRPr="00291F1A" w:rsidRDefault="00291F1A" w:rsidP="00291F1A">
      <w:pPr>
        <w:pStyle w:val="Caption"/>
      </w:pPr>
      <w:bookmarkStart w:id="46" w:name="_Toc106825428"/>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7</w:t>
      </w:r>
      <w:r w:rsidR="002A6F8A">
        <w:fldChar w:fldCharType="end"/>
      </w:r>
      <w:r>
        <w:t>: Sơ đồ Sequence thêm địa điểm</w:t>
      </w:r>
      <w:bookmarkEnd w:id="46"/>
    </w:p>
    <w:p w14:paraId="29CBDC10" w14:textId="0A4891F2" w:rsidR="00F115D9" w:rsidRPr="00291F1A" w:rsidRDefault="00F115D9" w:rsidP="00291F1A">
      <w:pPr>
        <w:pStyle w:val="Heading4"/>
      </w:pPr>
      <w:r w:rsidRPr="00291F1A">
        <w:lastRenderedPageBreak/>
        <w:t>Sơ đồ trình tự cập nhật thông tin địa điểm</w:t>
      </w:r>
    </w:p>
    <w:p w14:paraId="16BAD4A8" w14:textId="77777777" w:rsidR="00291F1A" w:rsidRDefault="00F115D9" w:rsidP="00291F1A">
      <w:pPr>
        <w:keepNext/>
        <w:spacing w:line="360" w:lineRule="auto"/>
        <w:jc w:val="center"/>
      </w:pPr>
      <w:r w:rsidRPr="00F87A2D">
        <w:rPr>
          <w:noProof/>
        </w:rPr>
        <w:drawing>
          <wp:inline distT="0" distB="0" distL="0" distR="0" wp14:anchorId="670AF9BC" wp14:editId="2B1B9F8D">
            <wp:extent cx="5303520" cy="2910703"/>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3520" cy="2910703"/>
                    </a:xfrm>
                    <a:prstGeom prst="rect">
                      <a:avLst/>
                    </a:prstGeom>
                  </pic:spPr>
                </pic:pic>
              </a:graphicData>
            </a:graphic>
          </wp:inline>
        </w:drawing>
      </w:r>
    </w:p>
    <w:p w14:paraId="2937DAD5" w14:textId="5E065BE0" w:rsidR="00F115D9" w:rsidRPr="00291F1A" w:rsidRDefault="00291F1A" w:rsidP="00291F1A">
      <w:pPr>
        <w:pStyle w:val="Caption"/>
      </w:pPr>
      <w:bookmarkStart w:id="47" w:name="_Toc106825429"/>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8</w:t>
      </w:r>
      <w:r w:rsidR="002A6F8A">
        <w:fldChar w:fldCharType="end"/>
      </w:r>
      <w:r>
        <w:t>: Sơ đồ Sequence cập nhật thông tin địa điểm</w:t>
      </w:r>
      <w:bookmarkEnd w:id="47"/>
    </w:p>
    <w:p w14:paraId="5ED2F2F2" w14:textId="3E7BF1AC" w:rsidR="00F115D9" w:rsidRPr="00842FDA" w:rsidRDefault="00F115D9" w:rsidP="00291F1A">
      <w:pPr>
        <w:pStyle w:val="Heading4"/>
      </w:pPr>
      <w:r w:rsidRPr="00842FDA">
        <w:t>Sơ đồ trình tự xóa địa điểm</w:t>
      </w:r>
    </w:p>
    <w:p w14:paraId="353997E0" w14:textId="77777777" w:rsidR="00291F1A" w:rsidRDefault="00F115D9" w:rsidP="00291F1A">
      <w:pPr>
        <w:keepNext/>
        <w:spacing w:line="360" w:lineRule="auto"/>
        <w:jc w:val="center"/>
      </w:pPr>
      <w:r w:rsidRPr="00F87A2D">
        <w:rPr>
          <w:noProof/>
        </w:rPr>
        <w:drawing>
          <wp:inline distT="0" distB="0" distL="0" distR="0" wp14:anchorId="5DC4C088" wp14:editId="601B1937">
            <wp:extent cx="5303520" cy="29203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520" cy="2920336"/>
                    </a:xfrm>
                    <a:prstGeom prst="rect">
                      <a:avLst/>
                    </a:prstGeom>
                  </pic:spPr>
                </pic:pic>
              </a:graphicData>
            </a:graphic>
          </wp:inline>
        </w:drawing>
      </w:r>
    </w:p>
    <w:p w14:paraId="07176C14" w14:textId="0B4B4488" w:rsidR="00F115D9" w:rsidRPr="00291F1A" w:rsidRDefault="00291F1A" w:rsidP="00291F1A">
      <w:pPr>
        <w:pStyle w:val="Caption"/>
      </w:pPr>
      <w:bookmarkStart w:id="48" w:name="_Toc106825430"/>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9</w:t>
      </w:r>
      <w:r w:rsidR="002A6F8A">
        <w:fldChar w:fldCharType="end"/>
      </w:r>
      <w:r>
        <w:t>: Sơ đồ Sequence xóa địa điểm</w:t>
      </w:r>
      <w:bookmarkEnd w:id="48"/>
    </w:p>
    <w:p w14:paraId="2899F423" w14:textId="42A1BDCC" w:rsidR="00F115D9" w:rsidRPr="00842FDA" w:rsidRDefault="00F115D9" w:rsidP="00291F1A">
      <w:pPr>
        <w:pStyle w:val="Heading4"/>
      </w:pPr>
      <w:r w:rsidRPr="00842FDA">
        <w:lastRenderedPageBreak/>
        <w:t>Sơ đồ trình tự thêm sân</w:t>
      </w:r>
    </w:p>
    <w:p w14:paraId="5940B26A" w14:textId="77777777" w:rsidR="00291F1A" w:rsidRDefault="00F115D9" w:rsidP="00291F1A">
      <w:pPr>
        <w:keepNext/>
        <w:spacing w:line="360" w:lineRule="auto"/>
        <w:jc w:val="center"/>
      </w:pPr>
      <w:r w:rsidRPr="00F87A2D">
        <w:rPr>
          <w:noProof/>
        </w:rPr>
        <w:drawing>
          <wp:inline distT="0" distB="0" distL="0" distR="0" wp14:anchorId="0AA33DD5" wp14:editId="3387C89B">
            <wp:extent cx="5303520" cy="2920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3520" cy="2920336"/>
                    </a:xfrm>
                    <a:prstGeom prst="rect">
                      <a:avLst/>
                    </a:prstGeom>
                  </pic:spPr>
                </pic:pic>
              </a:graphicData>
            </a:graphic>
          </wp:inline>
        </w:drawing>
      </w:r>
    </w:p>
    <w:p w14:paraId="35830E2F" w14:textId="5D0F5CEB" w:rsidR="00F115D9" w:rsidRPr="00291F1A" w:rsidRDefault="00291F1A" w:rsidP="00291F1A">
      <w:pPr>
        <w:pStyle w:val="Caption"/>
      </w:pPr>
      <w:bookmarkStart w:id="49" w:name="_Toc106825431"/>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10</w:t>
      </w:r>
      <w:r w:rsidR="002A6F8A">
        <w:fldChar w:fldCharType="end"/>
      </w:r>
      <w:r>
        <w:t>: Sơ đồ Sequence thêm sân</w:t>
      </w:r>
      <w:bookmarkEnd w:id="49"/>
    </w:p>
    <w:p w14:paraId="7FC3E3E8" w14:textId="27562FC5" w:rsidR="00F115D9" w:rsidRPr="00842FDA" w:rsidRDefault="00F115D9" w:rsidP="00291F1A">
      <w:pPr>
        <w:pStyle w:val="Heading4"/>
      </w:pPr>
      <w:r w:rsidRPr="00842FDA">
        <w:t>Sơ đồ trình tự cập nhật thông tin sân</w:t>
      </w:r>
    </w:p>
    <w:p w14:paraId="0CE50965" w14:textId="77777777" w:rsidR="009D5A75" w:rsidRDefault="00F115D9" w:rsidP="009D5A75">
      <w:pPr>
        <w:keepNext/>
        <w:spacing w:line="360" w:lineRule="auto"/>
        <w:jc w:val="center"/>
      </w:pPr>
      <w:r w:rsidRPr="00F87A2D">
        <w:rPr>
          <w:noProof/>
        </w:rPr>
        <w:drawing>
          <wp:inline distT="0" distB="0" distL="0" distR="0" wp14:anchorId="7B27ACEF" wp14:editId="3C2249BB">
            <wp:extent cx="5303520" cy="29220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3520" cy="2922036"/>
                    </a:xfrm>
                    <a:prstGeom prst="rect">
                      <a:avLst/>
                    </a:prstGeom>
                  </pic:spPr>
                </pic:pic>
              </a:graphicData>
            </a:graphic>
          </wp:inline>
        </w:drawing>
      </w:r>
    </w:p>
    <w:p w14:paraId="5F18543D" w14:textId="0249FBC3" w:rsidR="00F115D9" w:rsidRPr="009D5A75" w:rsidRDefault="009D5A75" w:rsidP="009D5A75">
      <w:pPr>
        <w:pStyle w:val="Caption"/>
      </w:pPr>
      <w:bookmarkStart w:id="50" w:name="_Toc106825432"/>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11</w:t>
      </w:r>
      <w:r w:rsidR="002A6F8A">
        <w:fldChar w:fldCharType="end"/>
      </w:r>
      <w:r>
        <w:t>: Sơ đồ Sequence cập nhật thông tin sân</w:t>
      </w:r>
      <w:bookmarkEnd w:id="50"/>
    </w:p>
    <w:p w14:paraId="4364A3CB" w14:textId="530905D8" w:rsidR="00F115D9" w:rsidRPr="00842FDA" w:rsidRDefault="00F115D9" w:rsidP="00291F1A">
      <w:pPr>
        <w:pStyle w:val="Heading4"/>
      </w:pPr>
      <w:r w:rsidRPr="00842FDA">
        <w:lastRenderedPageBreak/>
        <w:t>Sơ đồ trình tự xóa sân</w:t>
      </w:r>
    </w:p>
    <w:p w14:paraId="035C6621" w14:textId="77777777" w:rsidR="009D5A75" w:rsidRDefault="00F115D9" w:rsidP="009D5A75">
      <w:pPr>
        <w:keepNext/>
        <w:spacing w:line="360" w:lineRule="auto"/>
        <w:jc w:val="center"/>
      </w:pPr>
      <w:r w:rsidRPr="00F87A2D">
        <w:rPr>
          <w:noProof/>
        </w:rPr>
        <w:drawing>
          <wp:inline distT="0" distB="0" distL="0" distR="0" wp14:anchorId="0A735CFC" wp14:editId="06C2DF0E">
            <wp:extent cx="5303520" cy="291920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3520" cy="2919202"/>
                    </a:xfrm>
                    <a:prstGeom prst="rect">
                      <a:avLst/>
                    </a:prstGeom>
                  </pic:spPr>
                </pic:pic>
              </a:graphicData>
            </a:graphic>
          </wp:inline>
        </w:drawing>
      </w:r>
    </w:p>
    <w:p w14:paraId="37C52B90" w14:textId="1C3074AE" w:rsidR="00F115D9" w:rsidRPr="009D5A75" w:rsidRDefault="009D5A75" w:rsidP="009D5A75">
      <w:pPr>
        <w:pStyle w:val="Caption"/>
      </w:pPr>
      <w:bookmarkStart w:id="51" w:name="_Toc106825433"/>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12</w:t>
      </w:r>
      <w:r w:rsidR="002A6F8A">
        <w:fldChar w:fldCharType="end"/>
      </w:r>
      <w:r>
        <w:t>: Sơ đồ Sequence xóa sân</w:t>
      </w:r>
      <w:bookmarkEnd w:id="51"/>
    </w:p>
    <w:p w14:paraId="2225110D" w14:textId="4FD0CFA7" w:rsidR="00F115D9" w:rsidRPr="00842FDA" w:rsidRDefault="00291F1A" w:rsidP="00291F1A">
      <w:pPr>
        <w:pStyle w:val="Heading4"/>
      </w:pPr>
      <w:r>
        <w:t xml:space="preserve">  </w:t>
      </w:r>
      <w:r w:rsidR="00F115D9" w:rsidRPr="00842FDA">
        <w:t>Sơ đồ trình tự thêm khung giờ</w:t>
      </w:r>
    </w:p>
    <w:p w14:paraId="1C6FCC3D" w14:textId="77777777" w:rsidR="009D5A75" w:rsidRDefault="00F115D9" w:rsidP="009D5A75">
      <w:pPr>
        <w:keepNext/>
        <w:spacing w:line="360" w:lineRule="auto"/>
        <w:jc w:val="center"/>
      </w:pPr>
      <w:r w:rsidRPr="00F87A2D">
        <w:rPr>
          <w:noProof/>
        </w:rPr>
        <w:drawing>
          <wp:inline distT="0" distB="0" distL="0" distR="0" wp14:anchorId="7CF3D5B4" wp14:editId="315A4E61">
            <wp:extent cx="5303520" cy="292486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3520" cy="2924869"/>
                    </a:xfrm>
                    <a:prstGeom prst="rect">
                      <a:avLst/>
                    </a:prstGeom>
                  </pic:spPr>
                </pic:pic>
              </a:graphicData>
            </a:graphic>
          </wp:inline>
        </w:drawing>
      </w:r>
    </w:p>
    <w:p w14:paraId="79082DCE" w14:textId="67176ABB" w:rsidR="00F115D9" w:rsidRPr="009D5A75" w:rsidRDefault="009D5A75" w:rsidP="009D5A75">
      <w:pPr>
        <w:pStyle w:val="Caption"/>
      </w:pPr>
      <w:bookmarkStart w:id="52" w:name="_Toc106825434"/>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13</w:t>
      </w:r>
      <w:r w:rsidR="002A6F8A">
        <w:fldChar w:fldCharType="end"/>
      </w:r>
      <w:r>
        <w:t>: Sơ đồ thêm khung giờ</w:t>
      </w:r>
      <w:bookmarkEnd w:id="52"/>
    </w:p>
    <w:p w14:paraId="49D23FE8" w14:textId="6B957283" w:rsidR="00F115D9" w:rsidRPr="00842FDA" w:rsidRDefault="00291F1A" w:rsidP="00291F1A">
      <w:pPr>
        <w:pStyle w:val="Heading4"/>
      </w:pPr>
      <w:r>
        <w:lastRenderedPageBreak/>
        <w:t xml:space="preserve">  </w:t>
      </w:r>
      <w:r w:rsidR="00F115D9" w:rsidRPr="00842FDA">
        <w:t>Sơ đồ trình tự cập nhật thông tin khung giờ</w:t>
      </w:r>
    </w:p>
    <w:p w14:paraId="5080ACA0" w14:textId="77777777" w:rsidR="009D5A75" w:rsidRDefault="00F115D9" w:rsidP="009D5A75">
      <w:pPr>
        <w:keepNext/>
        <w:spacing w:line="360" w:lineRule="auto"/>
        <w:jc w:val="center"/>
      </w:pPr>
      <w:r w:rsidRPr="00F87A2D">
        <w:rPr>
          <w:noProof/>
        </w:rPr>
        <w:drawing>
          <wp:inline distT="0" distB="0" distL="0" distR="0" wp14:anchorId="707DBFF8" wp14:editId="233A7A0B">
            <wp:extent cx="5303520" cy="29226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3520" cy="2922602"/>
                    </a:xfrm>
                    <a:prstGeom prst="rect">
                      <a:avLst/>
                    </a:prstGeom>
                  </pic:spPr>
                </pic:pic>
              </a:graphicData>
            </a:graphic>
          </wp:inline>
        </w:drawing>
      </w:r>
    </w:p>
    <w:p w14:paraId="3F0EB56A" w14:textId="64A82056" w:rsidR="00F115D9" w:rsidRPr="009D5A75" w:rsidRDefault="009D5A75" w:rsidP="009D5A75">
      <w:pPr>
        <w:pStyle w:val="Caption"/>
      </w:pPr>
      <w:bookmarkStart w:id="53" w:name="_Toc106825435"/>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14</w:t>
      </w:r>
      <w:r w:rsidR="002A6F8A">
        <w:fldChar w:fldCharType="end"/>
      </w:r>
      <w:r>
        <w:t>: Sơ đồ cập nhật thông tin khung giờ</w:t>
      </w:r>
      <w:bookmarkEnd w:id="53"/>
    </w:p>
    <w:p w14:paraId="32526F69" w14:textId="7CB64F7B" w:rsidR="00F115D9" w:rsidRPr="00842FDA" w:rsidRDefault="00291F1A" w:rsidP="00291F1A">
      <w:pPr>
        <w:pStyle w:val="Heading4"/>
      </w:pPr>
      <w:r>
        <w:t xml:space="preserve">  </w:t>
      </w:r>
      <w:r w:rsidR="00F115D9" w:rsidRPr="00842FDA">
        <w:t>Sơ đồ trình tự xóa khung giờ</w:t>
      </w:r>
    </w:p>
    <w:p w14:paraId="0C83E0D5" w14:textId="77777777" w:rsidR="009D5A75" w:rsidRDefault="00F115D9" w:rsidP="009D5A75">
      <w:pPr>
        <w:keepNext/>
        <w:spacing w:line="360" w:lineRule="auto"/>
        <w:jc w:val="center"/>
      </w:pPr>
      <w:r w:rsidRPr="00F87A2D">
        <w:rPr>
          <w:noProof/>
        </w:rPr>
        <w:drawing>
          <wp:inline distT="0" distB="0" distL="0" distR="0" wp14:anchorId="1568AFAC" wp14:editId="6C280B62">
            <wp:extent cx="5303520" cy="29203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3520" cy="2920336"/>
                    </a:xfrm>
                    <a:prstGeom prst="rect">
                      <a:avLst/>
                    </a:prstGeom>
                  </pic:spPr>
                </pic:pic>
              </a:graphicData>
            </a:graphic>
          </wp:inline>
        </w:drawing>
      </w:r>
    </w:p>
    <w:p w14:paraId="6261BD16" w14:textId="100F20E7" w:rsidR="00F115D9" w:rsidRPr="009D5A75" w:rsidRDefault="009D5A75" w:rsidP="009D5A75">
      <w:pPr>
        <w:pStyle w:val="Caption"/>
      </w:pPr>
      <w:bookmarkStart w:id="54" w:name="_Toc106825436"/>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15</w:t>
      </w:r>
      <w:r w:rsidR="002A6F8A">
        <w:fldChar w:fldCharType="end"/>
      </w:r>
      <w:r>
        <w:t>: Sơ đồ Sequence xóa khung giờ</w:t>
      </w:r>
      <w:bookmarkEnd w:id="54"/>
    </w:p>
    <w:p w14:paraId="5A9FF09F" w14:textId="5CA9CAF8" w:rsidR="00F115D9" w:rsidRPr="00842FDA" w:rsidRDefault="00291F1A" w:rsidP="00291F1A">
      <w:pPr>
        <w:pStyle w:val="Heading4"/>
      </w:pPr>
      <w:r>
        <w:lastRenderedPageBreak/>
        <w:t xml:space="preserve">  </w:t>
      </w:r>
      <w:r w:rsidR="00F115D9" w:rsidRPr="00842FDA">
        <w:t>Sơ đồ trình tự đặt sân</w:t>
      </w:r>
    </w:p>
    <w:p w14:paraId="43A7DE63" w14:textId="77777777" w:rsidR="009D5A75" w:rsidRDefault="00F115D9" w:rsidP="009D5A75">
      <w:pPr>
        <w:keepNext/>
        <w:spacing w:line="360" w:lineRule="auto"/>
        <w:jc w:val="center"/>
      </w:pPr>
      <w:r w:rsidRPr="00F87A2D">
        <w:rPr>
          <w:noProof/>
        </w:rPr>
        <w:drawing>
          <wp:inline distT="0" distB="0" distL="0" distR="0" wp14:anchorId="5749ADC1" wp14:editId="409BA865">
            <wp:extent cx="5303520" cy="292486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3520" cy="2924869"/>
                    </a:xfrm>
                    <a:prstGeom prst="rect">
                      <a:avLst/>
                    </a:prstGeom>
                  </pic:spPr>
                </pic:pic>
              </a:graphicData>
            </a:graphic>
          </wp:inline>
        </w:drawing>
      </w:r>
    </w:p>
    <w:p w14:paraId="42EFD2B7" w14:textId="2C29F9A2" w:rsidR="009D5A75" w:rsidRDefault="009D5A75" w:rsidP="009D5A75">
      <w:pPr>
        <w:pStyle w:val="Caption"/>
      </w:pPr>
      <w:bookmarkStart w:id="55" w:name="_Toc106825437"/>
      <w:r>
        <w:t xml:space="preserve">Hình </w:t>
      </w:r>
      <w:r w:rsidR="002A6F8A">
        <w:fldChar w:fldCharType="begin"/>
      </w:r>
      <w:r w:rsidR="002A6F8A">
        <w:instrText xml:space="preserve"> STYLEREF 1 \s </w:instrText>
      </w:r>
      <w:r w:rsidR="002A6F8A">
        <w:fldChar w:fldCharType="separate"/>
      </w:r>
      <w:r w:rsidR="002A6F8A">
        <w:rPr>
          <w:noProof/>
        </w:rPr>
        <w:t>1</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16</w:t>
      </w:r>
      <w:r w:rsidR="002A6F8A">
        <w:fldChar w:fldCharType="end"/>
      </w:r>
      <w:r>
        <w:t>: Sơ đồ Sequence đặt sân</w:t>
      </w:r>
      <w:bookmarkEnd w:id="55"/>
    </w:p>
    <w:p w14:paraId="5A9CD9FC" w14:textId="4089268C" w:rsidR="0013385C" w:rsidRPr="009D5A75" w:rsidRDefault="009D5A75" w:rsidP="009D5A75">
      <w:pPr>
        <w:spacing w:after="200" w:line="276" w:lineRule="auto"/>
        <w:rPr>
          <w:bCs/>
          <w:sz w:val="26"/>
          <w:szCs w:val="26"/>
        </w:rPr>
      </w:pPr>
      <w:r>
        <w:br w:type="page"/>
      </w:r>
    </w:p>
    <w:p w14:paraId="51C4F2EF" w14:textId="4FA9E734" w:rsidR="0013385C" w:rsidRPr="00B23C99" w:rsidRDefault="0013385C" w:rsidP="00B23C99">
      <w:pPr>
        <w:pStyle w:val="Heading1"/>
      </w:pPr>
      <w:bookmarkStart w:id="56" w:name="_Toc106450542"/>
      <w:bookmarkStart w:id="57" w:name="_Toc106825904"/>
      <w:r w:rsidRPr="00B23C99">
        <w:lastRenderedPageBreak/>
        <w:t>CƠ SỞ LÝ THUYẾT</w:t>
      </w:r>
      <w:bookmarkEnd w:id="56"/>
      <w:bookmarkEnd w:id="57"/>
    </w:p>
    <w:p w14:paraId="0BA898B6" w14:textId="59A876AB" w:rsidR="0013385C" w:rsidRPr="00B23C99" w:rsidRDefault="0020056D" w:rsidP="00B23C99">
      <w:pPr>
        <w:pStyle w:val="Heading2"/>
      </w:pPr>
      <w:bookmarkStart w:id="58" w:name="_Toc106450543"/>
      <w:bookmarkStart w:id="59" w:name="_Toc106825905"/>
      <w:r>
        <w:t>Cơ sở lý thuyết</w:t>
      </w:r>
      <w:r w:rsidR="0013385C" w:rsidRPr="00B23C99">
        <w:t xml:space="preserve"> về Bóng Đá</w:t>
      </w:r>
      <w:bookmarkEnd w:id="58"/>
      <w:bookmarkEnd w:id="59"/>
    </w:p>
    <w:p w14:paraId="5DF74872" w14:textId="61D23A2A" w:rsidR="0013385C" w:rsidRPr="00B23C99" w:rsidRDefault="0013385C" w:rsidP="00B23C99">
      <w:pPr>
        <w:pStyle w:val="Heading3"/>
      </w:pPr>
      <w:bookmarkStart w:id="60" w:name="_Toc106450544"/>
      <w:bookmarkStart w:id="61" w:name="_Toc106825906"/>
      <w:r w:rsidRPr="00B23C99">
        <w:t>Bóng đá là gì?</w:t>
      </w:r>
      <w:bookmarkEnd w:id="60"/>
      <w:bookmarkEnd w:id="61"/>
    </w:p>
    <w:p w14:paraId="72A31E72" w14:textId="77777777" w:rsidR="0013385C" w:rsidRPr="00F87A2D" w:rsidRDefault="0013385C" w:rsidP="00FE7BA9">
      <w:pPr>
        <w:pStyle w:val="Nidungvnbn"/>
      </w:pPr>
      <w:r w:rsidRPr="00F87A2D">
        <w:t>Bóng đá được mệnh danh là môn thể thao vua, được hàng triệu người chơi và theo dõi. Là môn thể thao đồng đội, thành viên mỗi đội là cân bằng nhau, tùy theo tính chất mỗi trận bóng sẽ có số người quy định khác nhau. Trò chơi này dùng một quả bóng bằng da và được chơi trên sân cỏ hình chữ nhật với hai khung thành ở hai đầu sân. Mục tiêu của trò chơi là các cầu thủ dùng chân hoặc mọi bộ phận trên cơ thể(trừ tay) để đưa bóng vào khung thành của đối phương. Thủ môn sẽ là người duy nhất trên bóng có thể dùng tay để cản phá bóng vào khung thành của mình. Đội chiến thắng là đội ghi nhiều bàn thắng hơn khi kết thúc trận đấu.</w:t>
      </w:r>
    </w:p>
    <w:p w14:paraId="76D3DDDE" w14:textId="77777777" w:rsidR="0013385C" w:rsidRPr="00F87A2D" w:rsidRDefault="0013385C" w:rsidP="00FE7BA9">
      <w:pPr>
        <w:pStyle w:val="Nidungvnbn"/>
      </w:pPr>
      <w:r w:rsidRPr="00F87A2D">
        <w:t>Giải thi đấu bóng đá đầu tiên trên thế giới chính là FA CUP do những người Anh và các câu lạc bộ bóng đá Anh thành lập năm 1872.</w:t>
      </w:r>
    </w:p>
    <w:p w14:paraId="38F38190" w14:textId="77777777" w:rsidR="0013385C" w:rsidRPr="00F87A2D" w:rsidRDefault="0013385C" w:rsidP="00FE7BA9">
      <w:pPr>
        <w:pStyle w:val="Nidungvnbn"/>
        <w:jc w:val="center"/>
      </w:pPr>
      <w:r w:rsidRPr="00F87A2D">
        <w:rPr>
          <w:noProof/>
        </w:rPr>
        <w:drawing>
          <wp:inline distT="0" distB="0" distL="0" distR="0" wp14:anchorId="5737D314" wp14:editId="13A99503">
            <wp:extent cx="5303520" cy="3394253"/>
            <wp:effectExtent l="0" t="0" r="0" b="0"/>
            <wp:docPr id="9" name="Picture 9" descr="Chuyên gia quốc tế phân tích thất bại của tuyển Việt Nam như thế nào? | Bóng  đá | Vietnam+ (Vietnam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uyên gia quốc tế phân tích thất bại của tuyển Việt Nam như thế nào? | Bóng  đá | Vietnam+ (VietnamPlu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3520" cy="3394253"/>
                    </a:xfrm>
                    <a:prstGeom prst="rect">
                      <a:avLst/>
                    </a:prstGeom>
                    <a:noFill/>
                    <a:ln>
                      <a:noFill/>
                    </a:ln>
                  </pic:spPr>
                </pic:pic>
              </a:graphicData>
            </a:graphic>
          </wp:inline>
        </w:drawing>
      </w:r>
    </w:p>
    <w:p w14:paraId="70BE4B26" w14:textId="779CFEF4" w:rsidR="0013385C" w:rsidRPr="0020056D" w:rsidRDefault="0013385C" w:rsidP="00FE7BA9">
      <w:pPr>
        <w:pStyle w:val="Caption"/>
        <w:spacing w:after="0" w:line="360" w:lineRule="auto"/>
        <w:rPr>
          <w:sz w:val="24"/>
          <w:szCs w:val="24"/>
        </w:rPr>
      </w:pPr>
      <w:bookmarkStart w:id="62" w:name="_Toc106450303"/>
      <w:bookmarkStart w:id="63" w:name="_Toc106450435"/>
      <w:bookmarkStart w:id="64" w:name="_Toc106825438"/>
      <w:r w:rsidRPr="0020056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w:t>
      </w:r>
      <w:r w:rsidR="002A6F8A">
        <w:rPr>
          <w:sz w:val="24"/>
          <w:szCs w:val="24"/>
        </w:rPr>
        <w:fldChar w:fldCharType="end"/>
      </w:r>
      <w:r w:rsidRPr="0020056D">
        <w:rPr>
          <w:sz w:val="24"/>
          <w:szCs w:val="24"/>
        </w:rPr>
        <w:t>: Bóng đá là môn thể thao vua</w:t>
      </w:r>
      <w:bookmarkEnd w:id="62"/>
      <w:bookmarkEnd w:id="63"/>
      <w:bookmarkEnd w:id="64"/>
    </w:p>
    <w:p w14:paraId="4F55E8D7" w14:textId="757C1ABD" w:rsidR="0013385C" w:rsidRPr="00B23C99" w:rsidRDefault="0013385C" w:rsidP="00B23C99">
      <w:pPr>
        <w:pStyle w:val="Heading3"/>
      </w:pPr>
      <w:bookmarkStart w:id="65" w:name="_Toc106450545"/>
      <w:bookmarkStart w:id="66" w:name="_Toc106825907"/>
      <w:r w:rsidRPr="00B23C99">
        <w:lastRenderedPageBreak/>
        <w:t>Thông tin về Bóng Đá?</w:t>
      </w:r>
      <w:bookmarkEnd w:id="65"/>
      <w:bookmarkEnd w:id="66"/>
    </w:p>
    <w:p w14:paraId="2DD259A5" w14:textId="77777777" w:rsidR="0013385C" w:rsidRPr="00F87A2D" w:rsidRDefault="0013385C" w:rsidP="00FE7BA9">
      <w:pPr>
        <w:pStyle w:val="Nidungvnbn"/>
      </w:pPr>
      <w:r w:rsidRPr="00F87A2D">
        <w:t>Bóng đá chuyên nghiệp mỗi đội sẽ có 11 người, 1 thủ môn và 10 người cầu thủ còn lại. Thủ môn sẽ có nhiệm vụ đứng trước khung thành của mình, được phép dùng tay để cản phá bóng, giữ bóng, không để bóng lọt vào lưới. 10 cầu thủ còn lại chủ yếu sẽ dùng chân, đầu của mình để phối hợp tấn công hoặc phòng thủ, đưa bóng vào lưới của đối phương, mang lại chiến thắng cho đội bóng của mình.</w:t>
      </w:r>
    </w:p>
    <w:p w14:paraId="79C5EB1A" w14:textId="77777777" w:rsidR="0013385C" w:rsidRPr="00F87A2D" w:rsidRDefault="0013385C" w:rsidP="00FE7BA9">
      <w:pPr>
        <w:pStyle w:val="Nidungvnbn"/>
      </w:pPr>
      <w:r w:rsidRPr="00F87A2D">
        <w:t>Bóng đá hiện đại ngoài 11 cầu thủ mỗi đội còn có 5 vị trọng tài, 1 trọng tài chính và 4 trọng tài biên. Những người có nhiệm vụ giám sát, theo dõi trận đấu, có quyền đưa ra những án phạt với các cầu thủ trên sân dựa trên những điều luật bóng đá. Ngoài ra còn có các huấn luyện viên của đội bóng, các cầu thủ dự bị, những chuyên viên khác của đội bóng bên ngoài sân. Trên khán đài thì có hàng vạn khán giả hò hét cổ vũ cho hai đội.</w:t>
      </w:r>
    </w:p>
    <w:p w14:paraId="38D92E52" w14:textId="77777777" w:rsidR="0013385C" w:rsidRPr="00F87A2D" w:rsidRDefault="0013385C" w:rsidP="00FE7BA9">
      <w:pPr>
        <w:pStyle w:val="Nidungvnbn"/>
      </w:pPr>
      <w:r w:rsidRPr="00F87A2D">
        <w:t>Mỗi trận bóng có 90 phút thi đấu chính thức, ngoài ra còn có thêm các phút bù giờ, do trọng tài quyết định tùy theo diễn biến của trận đấu.</w:t>
      </w:r>
    </w:p>
    <w:p w14:paraId="7ED2CC96" w14:textId="77777777" w:rsidR="0013385C" w:rsidRPr="00F87A2D" w:rsidRDefault="0013385C" w:rsidP="00FE7BA9">
      <w:pPr>
        <w:pStyle w:val="Nidungvnbn"/>
        <w:jc w:val="center"/>
      </w:pPr>
      <w:r w:rsidRPr="00F87A2D">
        <w:rPr>
          <w:noProof/>
        </w:rPr>
        <w:drawing>
          <wp:inline distT="0" distB="0" distL="0" distR="0" wp14:anchorId="6BC65965" wp14:editId="33607892">
            <wp:extent cx="5303520" cy="3120543"/>
            <wp:effectExtent l="0" t="0" r="0" b="3810"/>
            <wp:docPr id="2" name="Picture 2" descr="Anfield, Liverpool, Carlsberg, Trương Anh Ngọc | TTVH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field, Liverpool, Carlsberg, Trương Anh Ngọc | TTVH Onli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3520" cy="3120543"/>
                    </a:xfrm>
                    <a:prstGeom prst="rect">
                      <a:avLst/>
                    </a:prstGeom>
                    <a:noFill/>
                    <a:ln>
                      <a:noFill/>
                    </a:ln>
                  </pic:spPr>
                </pic:pic>
              </a:graphicData>
            </a:graphic>
          </wp:inline>
        </w:drawing>
      </w:r>
    </w:p>
    <w:p w14:paraId="77FF9DA9" w14:textId="1144CDCE" w:rsidR="0013385C" w:rsidRPr="0020056D" w:rsidRDefault="0013385C" w:rsidP="00FE7BA9">
      <w:pPr>
        <w:pStyle w:val="Caption"/>
        <w:spacing w:after="0" w:line="360" w:lineRule="auto"/>
        <w:rPr>
          <w:sz w:val="24"/>
          <w:szCs w:val="24"/>
        </w:rPr>
      </w:pPr>
      <w:bookmarkStart w:id="67" w:name="_Toc106450304"/>
      <w:bookmarkStart w:id="68" w:name="_Toc106450436"/>
      <w:bookmarkStart w:id="69" w:name="_Toc106825439"/>
      <w:r w:rsidRPr="0020056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w:t>
      </w:r>
      <w:r w:rsidR="002A6F8A">
        <w:rPr>
          <w:sz w:val="24"/>
          <w:szCs w:val="24"/>
        </w:rPr>
        <w:fldChar w:fldCharType="end"/>
      </w:r>
      <w:r w:rsidRPr="0020056D">
        <w:rPr>
          <w:sz w:val="24"/>
          <w:szCs w:val="24"/>
        </w:rPr>
        <w:t>: Sự hấp dẫn của bóng đá đối với mọi người</w:t>
      </w:r>
      <w:bookmarkEnd w:id="67"/>
      <w:bookmarkEnd w:id="68"/>
      <w:bookmarkEnd w:id="69"/>
    </w:p>
    <w:p w14:paraId="24505050" w14:textId="77777777" w:rsidR="0013385C" w:rsidRPr="00F87A2D" w:rsidRDefault="0013385C" w:rsidP="00FE7BA9">
      <w:pPr>
        <w:pStyle w:val="Nidungvnbn"/>
      </w:pPr>
      <w:r w:rsidRPr="00F87A2D">
        <w:lastRenderedPageBreak/>
        <w:t>FIFA chính là cơ quan quản lý bóng đá đầu tiên và quyền lực nhất trên thế giới và vẫn còn hoạt động cho đến bấy giờ. Mọi vấn dề liên quan đến bóng đá sẽ đều phải thông qua FIFA và được FIFA quyết định.</w:t>
      </w:r>
    </w:p>
    <w:p w14:paraId="3825C08A" w14:textId="2D2B827C" w:rsidR="0013385C" w:rsidRPr="00B23C99" w:rsidRDefault="0013385C" w:rsidP="00B23C99">
      <w:pPr>
        <w:pStyle w:val="Heading3"/>
      </w:pPr>
      <w:bookmarkStart w:id="70" w:name="_Toc106450546"/>
      <w:bookmarkStart w:id="71" w:name="_Toc106825908"/>
      <w:r w:rsidRPr="00B23C99">
        <w:t>Lợi ích của Bóng Đá đối với sức khỏe.</w:t>
      </w:r>
      <w:bookmarkEnd w:id="70"/>
      <w:bookmarkEnd w:id="71"/>
    </w:p>
    <w:p w14:paraId="1B583FCF" w14:textId="77777777" w:rsidR="0013385C" w:rsidRPr="00F87A2D" w:rsidRDefault="0013385C" w:rsidP="00DA0C42">
      <w:pPr>
        <w:pStyle w:val="Nidungvnbn"/>
        <w:rPr>
          <w:shd w:val="clear" w:color="auto" w:fill="FFFFFF"/>
          <w:lang w:val="vi-VN"/>
        </w:rPr>
      </w:pPr>
      <w:r w:rsidRPr="00F87A2D">
        <w:rPr>
          <w:shd w:val="clear" w:color="auto" w:fill="FFFFFF"/>
          <w:lang w:val="vi-VN"/>
        </w:rPr>
        <w:t>Lợi ích của bóng đá đối với sức khỏe:</w:t>
      </w:r>
    </w:p>
    <w:p w14:paraId="23949B3A" w14:textId="77777777" w:rsidR="0013385C" w:rsidRPr="00F87A2D" w:rsidRDefault="0013385C" w:rsidP="00DA0C42">
      <w:pPr>
        <w:pStyle w:val="Nidungvnbn"/>
        <w:numPr>
          <w:ilvl w:val="0"/>
          <w:numId w:val="4"/>
        </w:numPr>
        <w:rPr>
          <w:shd w:val="clear" w:color="auto" w:fill="FFFFFF"/>
          <w:lang w:val="vi-VN"/>
        </w:rPr>
      </w:pPr>
      <w:r w:rsidRPr="00F87A2D">
        <w:rPr>
          <w:shd w:val="clear" w:color="auto" w:fill="FFFFFF"/>
          <w:lang w:val="vi-VN"/>
        </w:rPr>
        <w:t>Đá bóng cải thiện chức năng tim mạch</w:t>
      </w:r>
      <w:r w:rsidRPr="00F87A2D">
        <w:rPr>
          <w:shd w:val="clear" w:color="auto" w:fill="FFFFFF"/>
        </w:rPr>
        <w:t>.</w:t>
      </w:r>
    </w:p>
    <w:p w14:paraId="1713CE4C" w14:textId="77777777" w:rsidR="0013385C" w:rsidRPr="00F87A2D" w:rsidRDefault="0013385C" w:rsidP="00DA0C42">
      <w:pPr>
        <w:pStyle w:val="Nidungvnbn"/>
        <w:numPr>
          <w:ilvl w:val="0"/>
          <w:numId w:val="4"/>
        </w:numPr>
        <w:rPr>
          <w:shd w:val="clear" w:color="auto" w:fill="FFFFFF"/>
          <w:lang w:val="vi-VN"/>
        </w:rPr>
      </w:pPr>
      <w:r w:rsidRPr="00F87A2D">
        <w:rPr>
          <w:shd w:val="clear" w:color="auto" w:fill="FFFFFF"/>
          <w:lang w:val="vi-VN"/>
        </w:rPr>
        <w:t>Tăng mật độ xương, phòng tránh loãng xương</w:t>
      </w:r>
      <w:r w:rsidRPr="00F87A2D">
        <w:rPr>
          <w:shd w:val="clear" w:color="auto" w:fill="FFFFFF"/>
        </w:rPr>
        <w:t>.</w:t>
      </w:r>
    </w:p>
    <w:p w14:paraId="6DDE055C" w14:textId="77777777" w:rsidR="0013385C" w:rsidRPr="00F87A2D" w:rsidRDefault="0013385C" w:rsidP="00DA0C42">
      <w:pPr>
        <w:pStyle w:val="Nidungvnbn"/>
        <w:numPr>
          <w:ilvl w:val="0"/>
          <w:numId w:val="4"/>
        </w:numPr>
        <w:rPr>
          <w:shd w:val="clear" w:color="auto" w:fill="FFFFFF"/>
          <w:lang w:val="vi-VN"/>
        </w:rPr>
      </w:pPr>
      <w:r w:rsidRPr="00F87A2D">
        <w:rPr>
          <w:shd w:val="clear" w:color="auto" w:fill="FFFFFF"/>
          <w:lang w:val="vi-VN"/>
        </w:rPr>
        <w:t>Giảm mỡ cơ thể một cách tự nhiên</w:t>
      </w:r>
      <w:r w:rsidRPr="00F87A2D">
        <w:rPr>
          <w:shd w:val="clear" w:color="auto" w:fill="FFFFFF"/>
        </w:rPr>
        <w:t>.</w:t>
      </w:r>
    </w:p>
    <w:p w14:paraId="79808CC2" w14:textId="77777777" w:rsidR="0013385C" w:rsidRPr="00F87A2D" w:rsidRDefault="0013385C" w:rsidP="00DA0C42">
      <w:pPr>
        <w:pStyle w:val="Nidungvnbn"/>
        <w:numPr>
          <w:ilvl w:val="0"/>
          <w:numId w:val="4"/>
        </w:numPr>
        <w:rPr>
          <w:shd w:val="clear" w:color="auto" w:fill="FFFFFF"/>
          <w:lang w:val="vi-VN"/>
        </w:rPr>
      </w:pPr>
      <w:r w:rsidRPr="00F87A2D">
        <w:rPr>
          <w:shd w:val="clear" w:color="auto" w:fill="FFFFFF"/>
          <w:lang w:val="vi-VN"/>
        </w:rPr>
        <w:t>Tăng cường sức mạnh cơ bắp, làm cơ bắp săn chắc</w:t>
      </w:r>
      <w:r w:rsidRPr="00F87A2D">
        <w:rPr>
          <w:shd w:val="clear" w:color="auto" w:fill="FFFFFF"/>
        </w:rPr>
        <w:t>.</w:t>
      </w:r>
    </w:p>
    <w:p w14:paraId="53A4F5DF" w14:textId="77777777" w:rsidR="0013385C" w:rsidRPr="00F87A2D" w:rsidRDefault="0013385C" w:rsidP="00DA0C42">
      <w:pPr>
        <w:pStyle w:val="Nidungvnbn"/>
        <w:numPr>
          <w:ilvl w:val="0"/>
          <w:numId w:val="4"/>
        </w:numPr>
        <w:rPr>
          <w:shd w:val="clear" w:color="auto" w:fill="FFFFFF"/>
          <w:lang w:val="vi-VN"/>
        </w:rPr>
      </w:pPr>
      <w:r w:rsidRPr="00F87A2D">
        <w:rPr>
          <w:shd w:val="clear" w:color="auto" w:fill="FFFFFF"/>
          <w:lang w:val="vi-VN"/>
        </w:rPr>
        <w:t>Đá bóng giúp giảm stress</w:t>
      </w:r>
      <w:r w:rsidRPr="00F87A2D">
        <w:rPr>
          <w:shd w:val="clear" w:color="auto" w:fill="FFFFFF"/>
        </w:rPr>
        <w:t>.</w:t>
      </w:r>
    </w:p>
    <w:p w14:paraId="7A794E8A" w14:textId="77777777" w:rsidR="0013385C" w:rsidRPr="00F87A2D" w:rsidRDefault="0013385C" w:rsidP="00DA0C42">
      <w:pPr>
        <w:pStyle w:val="Nidungvnbn"/>
        <w:numPr>
          <w:ilvl w:val="0"/>
          <w:numId w:val="4"/>
        </w:numPr>
        <w:rPr>
          <w:shd w:val="clear" w:color="auto" w:fill="FFFFFF"/>
          <w:lang w:val="vi-VN"/>
        </w:rPr>
      </w:pPr>
      <w:r w:rsidRPr="00F87A2D">
        <w:rPr>
          <w:shd w:val="clear" w:color="auto" w:fill="FFFFFF"/>
          <w:lang w:val="vi-VN"/>
        </w:rPr>
        <w:t>Đá bóng giúp bạn kết nối giữa cơ thể và trí não</w:t>
      </w:r>
      <w:r w:rsidRPr="00F87A2D">
        <w:rPr>
          <w:shd w:val="clear" w:color="auto" w:fill="FFFFFF"/>
        </w:rPr>
        <w:t>.</w:t>
      </w:r>
    </w:p>
    <w:p w14:paraId="1AC6FEDE" w14:textId="77777777" w:rsidR="0013385C" w:rsidRPr="00F87A2D" w:rsidRDefault="0013385C" w:rsidP="00DA0C42">
      <w:pPr>
        <w:pStyle w:val="Nidungvnbn"/>
        <w:numPr>
          <w:ilvl w:val="0"/>
          <w:numId w:val="4"/>
        </w:numPr>
        <w:rPr>
          <w:shd w:val="clear" w:color="auto" w:fill="FFFFFF"/>
          <w:lang w:val="vi-VN"/>
        </w:rPr>
      </w:pPr>
      <w:r w:rsidRPr="00F87A2D">
        <w:rPr>
          <w:shd w:val="clear" w:color="auto" w:fill="FFFFFF"/>
          <w:lang w:val="vi-VN"/>
        </w:rPr>
        <w:t>Cải thiện chức năng não bộ</w:t>
      </w:r>
      <w:r w:rsidRPr="00F87A2D">
        <w:rPr>
          <w:shd w:val="clear" w:color="auto" w:fill="FFFFFF"/>
        </w:rPr>
        <w:t>.</w:t>
      </w:r>
    </w:p>
    <w:p w14:paraId="5F2C5281" w14:textId="77777777" w:rsidR="0013385C" w:rsidRPr="00F87A2D" w:rsidRDefault="0013385C" w:rsidP="00DA0C42">
      <w:pPr>
        <w:pStyle w:val="Nidungvnbn"/>
        <w:numPr>
          <w:ilvl w:val="0"/>
          <w:numId w:val="4"/>
        </w:numPr>
        <w:rPr>
          <w:shd w:val="clear" w:color="auto" w:fill="FFFFFF"/>
          <w:lang w:val="vi-VN"/>
        </w:rPr>
      </w:pPr>
      <w:r w:rsidRPr="00F87A2D">
        <w:rPr>
          <w:shd w:val="clear" w:color="auto" w:fill="FFFFFF"/>
          <w:lang w:val="vi-VN"/>
        </w:rPr>
        <w:t>Đạt sự dẻo dai hơn cả về cở thể lẫn tinh thần</w:t>
      </w:r>
      <w:r w:rsidRPr="00F87A2D">
        <w:rPr>
          <w:shd w:val="clear" w:color="auto" w:fill="FFFFFF"/>
        </w:rPr>
        <w:t>.</w:t>
      </w:r>
    </w:p>
    <w:p w14:paraId="4266001F" w14:textId="77777777" w:rsidR="0013385C" w:rsidRPr="00F87A2D" w:rsidRDefault="0013385C" w:rsidP="00DA0C42">
      <w:pPr>
        <w:pStyle w:val="Nidungvnbn"/>
        <w:numPr>
          <w:ilvl w:val="0"/>
          <w:numId w:val="4"/>
        </w:numPr>
        <w:rPr>
          <w:shd w:val="clear" w:color="auto" w:fill="FFFFFF"/>
          <w:lang w:val="vi-VN"/>
        </w:rPr>
      </w:pPr>
      <w:r w:rsidRPr="00F87A2D">
        <w:rPr>
          <w:shd w:val="clear" w:color="auto" w:fill="FFFFFF"/>
          <w:lang w:val="vi-VN"/>
        </w:rPr>
        <w:t>Tăng cường thị lực, sức bền và sức chịu đựng</w:t>
      </w:r>
      <w:r w:rsidRPr="00F87A2D">
        <w:rPr>
          <w:shd w:val="clear" w:color="auto" w:fill="FFFFFF"/>
        </w:rPr>
        <w:t>.</w:t>
      </w:r>
    </w:p>
    <w:p w14:paraId="5E1F7642" w14:textId="3467DE89" w:rsidR="0013385C" w:rsidRPr="00B23C99" w:rsidRDefault="0020056D" w:rsidP="00B23C99">
      <w:pPr>
        <w:pStyle w:val="Heading2"/>
      </w:pPr>
      <w:bookmarkStart w:id="72" w:name="_Toc106450547"/>
      <w:bookmarkStart w:id="73" w:name="_Toc106825909"/>
      <w:r>
        <w:t>Cơ sở lý thuyết</w:t>
      </w:r>
      <w:r w:rsidR="0013385C" w:rsidRPr="00B23C99">
        <w:t xml:space="preserve"> về Flask Python</w:t>
      </w:r>
      <w:bookmarkEnd w:id="72"/>
      <w:bookmarkEnd w:id="73"/>
    </w:p>
    <w:p w14:paraId="7808A960" w14:textId="09EA3440" w:rsidR="0013385C" w:rsidRPr="00B23C99" w:rsidRDefault="0013385C" w:rsidP="00B23C99">
      <w:pPr>
        <w:pStyle w:val="Heading3"/>
      </w:pPr>
      <w:bookmarkStart w:id="74" w:name="_Toc106450548"/>
      <w:bookmarkStart w:id="75" w:name="_Toc106825910"/>
      <w:r w:rsidRPr="00B23C99">
        <w:t>Thư viện Flask Python là gì?</w:t>
      </w:r>
      <w:bookmarkEnd w:id="74"/>
      <w:bookmarkEnd w:id="75"/>
    </w:p>
    <w:p w14:paraId="7F56BB30" w14:textId="77777777" w:rsidR="0013385C" w:rsidRPr="00F87A2D" w:rsidRDefault="0013385C" w:rsidP="00DA0C42">
      <w:pPr>
        <w:pStyle w:val="Nidungvnbn"/>
      </w:pPr>
      <w:r w:rsidRPr="00F87A2D">
        <w:t>Flask là một web frameworks, nó thuộc loại micro-framework được xây dựng bằng ngôn ngữ lập trình Python. Flask cho phép bạn xây dựng các ứng dụng web từ đơn giản đến phức tạp. Nó có thể xây dựng các api nhỏ, ứng dụng web chẳng hạn như các trang web, blog, trang wiki hoặc một website dựa theo thời gian hay thậm chí là một trang web thương mại. Flask cung cấp cho bạn công cụ, các thư viện và các công nghệ hỗ trợ bạn làm những công việc trên.</w:t>
      </w:r>
    </w:p>
    <w:p w14:paraId="3D580F42" w14:textId="77777777" w:rsidR="0013385C" w:rsidRPr="00F87A2D" w:rsidRDefault="0013385C" w:rsidP="00DA0C42">
      <w:pPr>
        <w:pStyle w:val="Nidungvnbn"/>
      </w:pPr>
      <w:r w:rsidRPr="00F87A2D">
        <w:t>Flask là một micro-framework. Điều này có nghĩa Flask là một môi trường độc lập, ít sử dụng các thư viện khác bên ngoài. Do vậy, Flask có ưu điểm là nhẹ, có rất ít lỗi do ít phụ thuộc cũng như dễ dàng phát hiện và xử lý các lỗi bảo mật.</w:t>
      </w:r>
    </w:p>
    <w:p w14:paraId="764E2353" w14:textId="77777777" w:rsidR="0013385C" w:rsidRPr="00F87A2D" w:rsidRDefault="0013385C" w:rsidP="00DA0C42">
      <w:pPr>
        <w:pStyle w:val="Nidungvnbn"/>
        <w:ind w:firstLine="0"/>
        <w:jc w:val="center"/>
      </w:pPr>
      <w:r w:rsidRPr="00F87A2D">
        <w:rPr>
          <w:noProof/>
        </w:rPr>
        <w:lastRenderedPageBreak/>
        <w:drawing>
          <wp:inline distT="0" distB="0" distL="0" distR="0" wp14:anchorId="16FE3CB4" wp14:editId="326B79B1">
            <wp:extent cx="4930140" cy="3081338"/>
            <wp:effectExtent l="0" t="0" r="3810" b="5080"/>
            <wp:docPr id="3" name="Picture 3" descr="Flask là gì? Giới thiệu về Flask của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ask là gì? Giới thiệu về Flask của Pyth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9509" cy="3087194"/>
                    </a:xfrm>
                    <a:prstGeom prst="rect">
                      <a:avLst/>
                    </a:prstGeom>
                    <a:noFill/>
                    <a:ln>
                      <a:noFill/>
                    </a:ln>
                  </pic:spPr>
                </pic:pic>
              </a:graphicData>
            </a:graphic>
          </wp:inline>
        </w:drawing>
      </w:r>
    </w:p>
    <w:p w14:paraId="2EAE2AE1" w14:textId="1FDC45C4" w:rsidR="0013385C" w:rsidRPr="0020056D" w:rsidRDefault="0013385C" w:rsidP="00DA0C42">
      <w:pPr>
        <w:pStyle w:val="Caption"/>
        <w:spacing w:after="0" w:line="360" w:lineRule="auto"/>
        <w:rPr>
          <w:sz w:val="24"/>
          <w:szCs w:val="24"/>
        </w:rPr>
      </w:pPr>
      <w:bookmarkStart w:id="76" w:name="_Toc106450305"/>
      <w:bookmarkStart w:id="77" w:name="_Toc106450437"/>
      <w:bookmarkStart w:id="78" w:name="_Toc106825440"/>
      <w:r w:rsidRPr="0020056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w:t>
      </w:r>
      <w:r w:rsidR="002A6F8A">
        <w:rPr>
          <w:sz w:val="24"/>
          <w:szCs w:val="24"/>
        </w:rPr>
        <w:fldChar w:fldCharType="end"/>
      </w:r>
      <w:r w:rsidRPr="0020056D">
        <w:rPr>
          <w:sz w:val="24"/>
          <w:szCs w:val="24"/>
        </w:rPr>
        <w:t>: Logo framework flask python</w:t>
      </w:r>
      <w:bookmarkEnd w:id="76"/>
      <w:bookmarkEnd w:id="77"/>
      <w:bookmarkEnd w:id="78"/>
    </w:p>
    <w:p w14:paraId="6AAFB9CD" w14:textId="0814D46C" w:rsidR="0013385C" w:rsidRPr="00DA0C42" w:rsidRDefault="0013385C" w:rsidP="00DA0C42">
      <w:pPr>
        <w:pStyle w:val="Heading3"/>
        <w:rPr>
          <w:rFonts w:cs="Times New Roman"/>
          <w:szCs w:val="26"/>
        </w:rPr>
      </w:pPr>
      <w:bookmarkStart w:id="79" w:name="_Toc106450549"/>
      <w:bookmarkStart w:id="80" w:name="_Toc106825911"/>
      <w:r w:rsidRPr="00DA0C42">
        <w:rPr>
          <w:rFonts w:cs="Times New Roman"/>
          <w:szCs w:val="26"/>
        </w:rPr>
        <w:t>Các tính năng cơ bản của Flask</w:t>
      </w:r>
      <w:bookmarkEnd w:id="79"/>
      <w:bookmarkEnd w:id="80"/>
    </w:p>
    <w:p w14:paraId="7277D2EC" w14:textId="77777777" w:rsidR="0013385C" w:rsidRPr="00F87A2D" w:rsidRDefault="0013385C" w:rsidP="00DA0C42">
      <w:pPr>
        <w:pStyle w:val="Nidungvnbn"/>
      </w:pPr>
      <w:r w:rsidRPr="00F87A2D">
        <w:t>Framework này có khả năng hoạt động mạnh mẽ, nhanh chóng và cung cấp các tính năng cở bản, khiến Flask trở thành một trong các framework được sử dụng nhiều nhất hiện nay.</w:t>
      </w:r>
    </w:p>
    <w:p w14:paraId="79E3A5B0" w14:textId="77777777" w:rsidR="0013385C" w:rsidRPr="00F87A2D" w:rsidRDefault="0013385C" w:rsidP="00DA0C42">
      <w:pPr>
        <w:pStyle w:val="Nidungvnbn"/>
      </w:pPr>
      <w:r w:rsidRPr="00F87A2D">
        <w:t>Các tính năng cở bản của Flask:</w:t>
      </w:r>
    </w:p>
    <w:p w14:paraId="2D5837D1" w14:textId="77777777" w:rsidR="0013385C" w:rsidRPr="00F87A2D" w:rsidRDefault="0013385C" w:rsidP="00DA0C42">
      <w:pPr>
        <w:pStyle w:val="Nidungvnbn"/>
        <w:numPr>
          <w:ilvl w:val="0"/>
          <w:numId w:val="6"/>
        </w:numPr>
      </w:pPr>
      <w:r w:rsidRPr="00F87A2D">
        <w:t>Phát triển máy chủ.</w:t>
      </w:r>
    </w:p>
    <w:p w14:paraId="2C620F8A" w14:textId="77777777" w:rsidR="0013385C" w:rsidRPr="00F87A2D" w:rsidRDefault="0013385C" w:rsidP="00DA0C42">
      <w:pPr>
        <w:pStyle w:val="Nidungvnbn"/>
        <w:numPr>
          <w:ilvl w:val="0"/>
          <w:numId w:val="6"/>
        </w:numPr>
      </w:pPr>
      <w:r w:rsidRPr="00F87A2D">
        <w:t>Hỗ trợ kiểm thử đơn vị.</w:t>
      </w:r>
    </w:p>
    <w:p w14:paraId="48FAE6F7" w14:textId="77777777" w:rsidR="0013385C" w:rsidRPr="00F87A2D" w:rsidRDefault="0013385C" w:rsidP="00DA0C42">
      <w:pPr>
        <w:pStyle w:val="Nidungvnbn"/>
        <w:numPr>
          <w:ilvl w:val="0"/>
          <w:numId w:val="6"/>
        </w:numPr>
      </w:pPr>
      <w:r w:rsidRPr="00F87A2D">
        <w:t>Hỗ trợ bảo mật cho cookie.</w:t>
      </w:r>
    </w:p>
    <w:p w14:paraId="5C7B76A8" w14:textId="77777777" w:rsidR="0013385C" w:rsidRPr="00F87A2D" w:rsidRDefault="0013385C" w:rsidP="00DA0C42">
      <w:pPr>
        <w:pStyle w:val="Nidungvnbn"/>
        <w:numPr>
          <w:ilvl w:val="0"/>
          <w:numId w:val="6"/>
        </w:numPr>
      </w:pPr>
      <w:r w:rsidRPr="00F87A2D">
        <w:t>Phát triển các trình gỡ lỗi.</w:t>
      </w:r>
    </w:p>
    <w:p w14:paraId="0783FE93" w14:textId="77777777" w:rsidR="0013385C" w:rsidRPr="00F87A2D" w:rsidRDefault="0013385C" w:rsidP="00DA0C42">
      <w:pPr>
        <w:pStyle w:val="Nidungvnbn"/>
        <w:numPr>
          <w:ilvl w:val="0"/>
          <w:numId w:val="6"/>
        </w:numPr>
      </w:pPr>
      <w:r w:rsidRPr="00F87A2D">
        <w:t>RES</w:t>
      </w:r>
      <w:r w:rsidRPr="00F87A2D">
        <w:rPr>
          <w:lang w:val="vi-VN"/>
        </w:rPr>
        <w:t>Tful request dispatch</w:t>
      </w:r>
      <w:r w:rsidRPr="00F87A2D">
        <w:t>.</w:t>
      </w:r>
    </w:p>
    <w:p w14:paraId="6DCA0453" w14:textId="77777777" w:rsidR="0013385C" w:rsidRPr="00F87A2D" w:rsidRDefault="0013385C" w:rsidP="00DA0C42">
      <w:pPr>
        <w:pStyle w:val="Nidungvnbn"/>
        <w:numPr>
          <w:ilvl w:val="0"/>
          <w:numId w:val="6"/>
        </w:numPr>
      </w:pPr>
      <w:r w:rsidRPr="00F87A2D">
        <w:rPr>
          <w:lang w:val="vi-VN"/>
        </w:rPr>
        <w:t>Độ linh hoạt cao</w:t>
      </w:r>
      <w:r w:rsidRPr="00F87A2D">
        <w:t>.</w:t>
      </w:r>
    </w:p>
    <w:p w14:paraId="7A14C375" w14:textId="77777777" w:rsidR="0013385C" w:rsidRPr="00F87A2D" w:rsidRDefault="0013385C" w:rsidP="00DA0C42">
      <w:pPr>
        <w:pStyle w:val="Nidungvnbn"/>
        <w:numPr>
          <w:ilvl w:val="0"/>
          <w:numId w:val="6"/>
        </w:numPr>
      </w:pPr>
      <w:r w:rsidRPr="00F87A2D">
        <w:rPr>
          <w:lang w:val="vi-VN"/>
        </w:rPr>
        <w:t>Hỗ trợ xử lý HTTP request</w:t>
      </w:r>
      <w:r w:rsidRPr="00F87A2D">
        <w:t>.</w:t>
      </w:r>
    </w:p>
    <w:p w14:paraId="099B6182" w14:textId="77777777" w:rsidR="0013385C" w:rsidRPr="00F87A2D" w:rsidRDefault="0013385C" w:rsidP="00DA0C42">
      <w:pPr>
        <w:pStyle w:val="Nidungvnbn"/>
        <w:numPr>
          <w:ilvl w:val="0"/>
          <w:numId w:val="6"/>
        </w:numPr>
      </w:pPr>
      <w:r w:rsidRPr="00F87A2D">
        <w:rPr>
          <w:lang w:val="vi-VN"/>
        </w:rPr>
        <w:t>Thiết kế gọn nhẹ và sở hữu tính modular</w:t>
      </w:r>
      <w:r w:rsidRPr="00F87A2D">
        <w:t>.</w:t>
      </w:r>
    </w:p>
    <w:p w14:paraId="28F87166" w14:textId="6ECD5370" w:rsidR="0013385C" w:rsidRPr="00DA0C42" w:rsidRDefault="0013385C" w:rsidP="00DA0C42">
      <w:pPr>
        <w:pStyle w:val="Heading3"/>
        <w:rPr>
          <w:rFonts w:cs="Times New Roman"/>
          <w:szCs w:val="26"/>
        </w:rPr>
      </w:pPr>
      <w:bookmarkStart w:id="81" w:name="_Toc106450550"/>
      <w:bookmarkStart w:id="82" w:name="_Toc106825912"/>
      <w:r w:rsidRPr="00DA0C42">
        <w:rPr>
          <w:rFonts w:cs="Times New Roman"/>
          <w:szCs w:val="26"/>
        </w:rPr>
        <w:lastRenderedPageBreak/>
        <w:t>Lý do nên chọn Flask Python</w:t>
      </w:r>
      <w:bookmarkEnd w:id="81"/>
      <w:bookmarkEnd w:id="82"/>
    </w:p>
    <w:p w14:paraId="5E23203B" w14:textId="77777777" w:rsidR="0013385C" w:rsidRPr="00F87A2D" w:rsidRDefault="0013385C" w:rsidP="00DA0C42">
      <w:pPr>
        <w:pStyle w:val="Nidungvnbn"/>
      </w:pPr>
      <w:r w:rsidRPr="00F87A2D">
        <w:t>Sau đây là những lý do mà lập trình viên nên chọn Flask:</w:t>
      </w:r>
    </w:p>
    <w:p w14:paraId="049870E5" w14:textId="77777777" w:rsidR="0013385C" w:rsidRPr="00F87A2D" w:rsidRDefault="0013385C" w:rsidP="00DA0C42">
      <w:pPr>
        <w:pStyle w:val="Nidungvnbn"/>
        <w:numPr>
          <w:ilvl w:val="0"/>
          <w:numId w:val="7"/>
        </w:numPr>
        <w:rPr>
          <w:color w:val="000000"/>
        </w:rPr>
      </w:pPr>
      <w:r w:rsidRPr="00DA0C42">
        <w:rPr>
          <w:bCs/>
          <w:color w:val="000000"/>
        </w:rPr>
        <w:t>Tùy biến linh hoạt</w:t>
      </w:r>
      <w:r w:rsidRPr="00DA0C42">
        <w:rPr>
          <w:color w:val="000000"/>
        </w:rPr>
        <w:t>:</w:t>
      </w:r>
      <w:r w:rsidRPr="00F87A2D">
        <w:rPr>
          <w:color w:val="000000"/>
        </w:rPr>
        <w:t xml:space="preserve"> Flask Python cung cấp khả năng tùy biến linh hoạt trong lập trình, phát triển ứng dụng, lập trình viên có thể sử dụng thư viện, công cụ hoặc các cơ chế trong các dự án. Ngoài ra, framework này còn hỗ trợ lập trình viên trong sử dụng tiện ích mở rộng nhằm tích hợp thêm tính năng cho ứng dụng. </w:t>
      </w:r>
    </w:p>
    <w:p w14:paraId="672FC586" w14:textId="77777777" w:rsidR="0013385C" w:rsidRPr="00F87A2D" w:rsidRDefault="0013385C" w:rsidP="00DA0C42">
      <w:pPr>
        <w:pStyle w:val="Nidungvnbn"/>
        <w:numPr>
          <w:ilvl w:val="0"/>
          <w:numId w:val="7"/>
        </w:numPr>
        <w:rPr>
          <w:color w:val="000000"/>
        </w:rPr>
      </w:pPr>
      <w:r w:rsidRPr="00DA0C42">
        <w:rPr>
          <w:bCs/>
          <w:color w:val="000000"/>
        </w:rPr>
        <w:t>Là micro web framework</w:t>
      </w:r>
      <w:r w:rsidRPr="00F87A2D">
        <w:rPr>
          <w:b/>
          <w:bCs/>
          <w:color w:val="000000"/>
        </w:rPr>
        <w:t>:</w:t>
      </w:r>
      <w:r w:rsidRPr="00F87A2D">
        <w:rPr>
          <w:color w:val="000000"/>
        </w:rPr>
        <w:t> Flask Python là micro web framework, không cần công cụ hoặc thư viện cụ thể, mang đến lõi chức năng tối giản nhưng có thể mở rộng cho các ứng dụng web. Nhiều thành phần tiện ích như xác thực biểu mẫu, tích hợp CSDL, công nghệ xác thực, RESTful,, email,...có thể đưa vào web bất cứ lúc nào. </w:t>
      </w:r>
    </w:p>
    <w:p w14:paraId="2EB998B2" w14:textId="77777777" w:rsidR="0013385C" w:rsidRPr="00F87A2D" w:rsidRDefault="0013385C" w:rsidP="00DA0C42">
      <w:pPr>
        <w:pStyle w:val="Nidungvnbn"/>
        <w:numPr>
          <w:ilvl w:val="0"/>
          <w:numId w:val="7"/>
        </w:numPr>
        <w:rPr>
          <w:color w:val="000000"/>
        </w:rPr>
      </w:pPr>
      <w:r w:rsidRPr="00DA0C42">
        <w:rPr>
          <w:bCs/>
          <w:color w:val="000000"/>
        </w:rPr>
        <w:t>Dễ cài đặt, triển khai</w:t>
      </w:r>
      <w:r w:rsidRPr="00F87A2D">
        <w:rPr>
          <w:b/>
          <w:bCs/>
          <w:color w:val="000000"/>
        </w:rPr>
        <w:t>:</w:t>
      </w:r>
      <w:r w:rsidRPr="00F87A2D">
        <w:rPr>
          <w:color w:val="000000"/>
        </w:rPr>
        <w:t> Flask Python được cài đặt một cách dễ dàng và các thao tác của nó cũng rất đơn giản. Lập trình viên chỉ cần vài dòng lệnh là có thể xây dựng các ứng dụng đơn giản.</w:t>
      </w:r>
    </w:p>
    <w:p w14:paraId="2123B789" w14:textId="77777777" w:rsidR="0013385C" w:rsidRPr="00F87A2D" w:rsidRDefault="0013385C" w:rsidP="00DA0C42">
      <w:pPr>
        <w:pStyle w:val="Nidungvnbn"/>
        <w:numPr>
          <w:ilvl w:val="0"/>
          <w:numId w:val="7"/>
        </w:numPr>
        <w:rPr>
          <w:color w:val="000000"/>
        </w:rPr>
      </w:pPr>
      <w:r w:rsidRPr="00DA0C42">
        <w:rPr>
          <w:bCs/>
          <w:color w:val="000000"/>
        </w:rPr>
        <w:t>Là lựa chọn thông minh</w:t>
      </w:r>
      <w:r w:rsidRPr="00F87A2D">
        <w:rPr>
          <w:b/>
          <w:bCs/>
          <w:color w:val="000000"/>
        </w:rPr>
        <w:t>:</w:t>
      </w:r>
      <w:r w:rsidRPr="00F87A2D">
        <w:rPr>
          <w:color w:val="000000"/>
        </w:rPr>
        <w:t> Framework này hỗ trợ xây dựng các API, web services, các ứng dụng web application cỡ vừa và nhỏ. Nó là công cụ tuyệt vời của các nhà phát triển. </w:t>
      </w:r>
    </w:p>
    <w:p w14:paraId="7244D88F" w14:textId="77777777" w:rsidR="0013385C" w:rsidRPr="00F87A2D" w:rsidRDefault="0013385C" w:rsidP="00DA0C42">
      <w:pPr>
        <w:pStyle w:val="Nidungvnbn"/>
        <w:numPr>
          <w:ilvl w:val="0"/>
          <w:numId w:val="7"/>
        </w:numPr>
        <w:rPr>
          <w:color w:val="000000"/>
        </w:rPr>
      </w:pPr>
      <w:r w:rsidRPr="00DA0C42">
        <w:rPr>
          <w:bCs/>
          <w:color w:val="000000"/>
        </w:rPr>
        <w:t>Hỗ trợ tập trung xây dựng các ý tưởng và mục tiêu riêng</w:t>
      </w:r>
      <w:r w:rsidRPr="00F87A2D">
        <w:rPr>
          <w:b/>
          <w:bCs/>
          <w:color w:val="000000"/>
        </w:rPr>
        <w:t>:</w:t>
      </w:r>
      <w:r w:rsidRPr="00F87A2D">
        <w:rPr>
          <w:color w:val="000000"/>
        </w:rPr>
        <w:t> Các đặc điểm như nhỏ gọn, linh hoạt, dễ sử dụng, tối giản, định tuyến dễ dàng, dễ mở rộng,... của Flask Python cho phép lập trình viên tập trung chủ yếu vào khâu xác định các ý tưởng, mục tiêu riêng cho ứng dụng web.</w:t>
      </w:r>
    </w:p>
    <w:p w14:paraId="5634E554" w14:textId="77777777" w:rsidR="0013385C" w:rsidRPr="00F87A2D" w:rsidRDefault="0013385C" w:rsidP="00DA0C42">
      <w:pPr>
        <w:pStyle w:val="Nidungvnbn"/>
        <w:numPr>
          <w:ilvl w:val="0"/>
          <w:numId w:val="7"/>
        </w:numPr>
        <w:rPr>
          <w:color w:val="000000"/>
        </w:rPr>
      </w:pPr>
      <w:r w:rsidRPr="00DA0C42">
        <w:rPr>
          <w:bCs/>
          <w:color w:val="000000"/>
        </w:rPr>
        <w:t>Nhiều tài liệu tham khảo</w:t>
      </w:r>
      <w:r w:rsidRPr="00F87A2D">
        <w:rPr>
          <w:b/>
          <w:bCs/>
          <w:color w:val="000000"/>
        </w:rPr>
        <w:t>:</w:t>
      </w:r>
      <w:r w:rsidRPr="00F87A2D">
        <w:rPr>
          <w:color w:val="000000"/>
        </w:rPr>
        <w:t> Được biết đến và sử dụng rộng rãi nên Flask Python có tài liệu tham khảo rất phong phú. Bạn có thể tìm đọc các tài liệu miễn phí trên mạng hoặc đặt mua sách về nhà.</w:t>
      </w:r>
    </w:p>
    <w:p w14:paraId="464E9943" w14:textId="77777777" w:rsidR="0013385C" w:rsidRPr="00F87A2D" w:rsidRDefault="0013385C" w:rsidP="00DA0C42">
      <w:pPr>
        <w:pStyle w:val="Nidungvnbn"/>
        <w:numPr>
          <w:ilvl w:val="0"/>
          <w:numId w:val="7"/>
        </w:numPr>
        <w:rPr>
          <w:color w:val="000000"/>
        </w:rPr>
      </w:pPr>
      <w:r w:rsidRPr="00DA0C42">
        <w:rPr>
          <w:bCs/>
          <w:color w:val="000000"/>
        </w:rPr>
        <w:lastRenderedPageBreak/>
        <w:t>Cộng đồng lớn</w:t>
      </w:r>
      <w:r w:rsidRPr="00F87A2D">
        <w:rPr>
          <w:b/>
          <w:bCs/>
          <w:color w:val="000000"/>
        </w:rPr>
        <w:t>: </w:t>
      </w:r>
      <w:r w:rsidRPr="00F87A2D">
        <w:rPr>
          <w:color w:val="000000"/>
        </w:rPr>
        <w:t>Cộng đồng những người sử dụng Flask Python trải rộng trên khắp thế giới, bạn có thể liên hệ, trao đổi hoặc tìm kiếm sự giúp đỡ từ cộng đồng qua mạng xã hội hoặc các diễn đàn online một cách dễ dàng.</w:t>
      </w:r>
    </w:p>
    <w:p w14:paraId="505A7FB2" w14:textId="77777777" w:rsidR="0013385C" w:rsidRPr="00F87A2D" w:rsidRDefault="0013385C" w:rsidP="00DA0C42">
      <w:pPr>
        <w:pStyle w:val="Nidungvnbn"/>
        <w:numPr>
          <w:ilvl w:val="0"/>
          <w:numId w:val="7"/>
        </w:numPr>
        <w:rPr>
          <w:color w:val="000000"/>
        </w:rPr>
      </w:pPr>
      <w:r w:rsidRPr="00DA0C42">
        <w:rPr>
          <w:bCs/>
          <w:color w:val="000000"/>
        </w:rPr>
        <w:t>Được sử dụng phổ biến</w:t>
      </w:r>
      <w:r w:rsidRPr="00F87A2D">
        <w:rPr>
          <w:color w:val="000000"/>
        </w:rPr>
        <w:t>: Flask Python được sử dụng trong phát triển khá nhiều ứng dụng nổi tiếng như Pinterest, LinkedIn,  Reddit, Twilio, Netflix, Uber… </w:t>
      </w:r>
    </w:p>
    <w:p w14:paraId="3AE1C022" w14:textId="77777777" w:rsidR="0013385C" w:rsidRPr="00F87A2D" w:rsidRDefault="0013385C" w:rsidP="00DA0C42">
      <w:pPr>
        <w:pStyle w:val="Nidungvnbn"/>
        <w:ind w:firstLine="0"/>
        <w:jc w:val="center"/>
      </w:pPr>
      <w:r w:rsidRPr="00F87A2D">
        <w:rPr>
          <w:noProof/>
        </w:rPr>
        <w:drawing>
          <wp:inline distT="0" distB="0" distL="0" distR="0" wp14:anchorId="60284CE5" wp14:editId="051AE5FB">
            <wp:extent cx="5303520" cy="1912946"/>
            <wp:effectExtent l="0" t="0" r="0" b="0"/>
            <wp:docPr id="8" name="Picture 8" descr="Make Flask Fast and Reliable – Simple Steps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ke Flask Fast and Reliable – Simple Steps | blog.fossasia.or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3520" cy="1912946"/>
                    </a:xfrm>
                    <a:prstGeom prst="rect">
                      <a:avLst/>
                    </a:prstGeom>
                    <a:noFill/>
                    <a:ln>
                      <a:noFill/>
                    </a:ln>
                  </pic:spPr>
                </pic:pic>
              </a:graphicData>
            </a:graphic>
          </wp:inline>
        </w:drawing>
      </w:r>
    </w:p>
    <w:p w14:paraId="0194A47C" w14:textId="231D790D" w:rsidR="0013385C" w:rsidRPr="0020056D" w:rsidRDefault="0013385C" w:rsidP="00DA0C42">
      <w:pPr>
        <w:pStyle w:val="Caption"/>
        <w:spacing w:after="0" w:line="360" w:lineRule="auto"/>
        <w:rPr>
          <w:sz w:val="24"/>
          <w:szCs w:val="24"/>
        </w:rPr>
      </w:pPr>
      <w:bookmarkStart w:id="83" w:name="_Toc106450306"/>
      <w:bookmarkStart w:id="84" w:name="_Toc106450438"/>
      <w:bookmarkStart w:id="85" w:name="_Toc106825441"/>
      <w:r w:rsidRPr="0020056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4</w:t>
      </w:r>
      <w:r w:rsidR="002A6F8A">
        <w:rPr>
          <w:sz w:val="24"/>
          <w:szCs w:val="24"/>
        </w:rPr>
        <w:fldChar w:fldCharType="end"/>
      </w:r>
      <w:r w:rsidRPr="0020056D">
        <w:rPr>
          <w:sz w:val="24"/>
          <w:szCs w:val="24"/>
        </w:rPr>
        <w:t>: Flask là một framework hấp dẫn</w:t>
      </w:r>
      <w:bookmarkEnd w:id="83"/>
      <w:bookmarkEnd w:id="84"/>
      <w:bookmarkEnd w:id="85"/>
    </w:p>
    <w:p w14:paraId="3E76CB24" w14:textId="77777777" w:rsidR="0013385C" w:rsidRPr="00F87A2D" w:rsidRDefault="0013385C" w:rsidP="00DA0C42">
      <w:pPr>
        <w:pStyle w:val="Nidungvnbn"/>
        <w:rPr>
          <w:shd w:val="clear" w:color="auto" w:fill="FFFFFF"/>
        </w:rPr>
      </w:pPr>
      <w:r w:rsidRPr="00F87A2D">
        <w:rPr>
          <w:shd w:val="clear" w:color="auto" w:fill="FFFFFF"/>
        </w:rPr>
        <w:t>Sử dụng Flask Python trong phát triển ứng dụng là lựa chọn của rất nhiều lập trình viên có kinh nghiệm. Đây là framework mà những ai hoạt động trong mảng công nghệ đều cần biết. Với những thông tin về Flask Python là gì phía trên, hy vọng bạn đã có được cái nhìn cơ bản về framework này.</w:t>
      </w:r>
    </w:p>
    <w:p w14:paraId="6E5BF05B" w14:textId="2D4A18C7" w:rsidR="0013385C" w:rsidRPr="00187FFA" w:rsidRDefault="00B23C99" w:rsidP="00187FFA">
      <w:pPr>
        <w:pStyle w:val="Heading3"/>
        <w:rPr>
          <w:rFonts w:cs="Times New Roman"/>
          <w:szCs w:val="26"/>
        </w:rPr>
      </w:pPr>
      <w:bookmarkStart w:id="86" w:name="_Toc106450551"/>
      <w:bookmarkStart w:id="87" w:name="_Toc106825913"/>
      <w:r>
        <w:rPr>
          <w:rFonts w:cs="Times New Roman"/>
          <w:szCs w:val="26"/>
        </w:rPr>
        <w:t>Ưu và</w:t>
      </w:r>
      <w:r w:rsidR="0013385C" w:rsidRPr="00187FFA">
        <w:rPr>
          <w:rFonts w:cs="Times New Roman"/>
          <w:szCs w:val="26"/>
        </w:rPr>
        <w:t xml:space="preserve"> nhược điểm của Flask Python</w:t>
      </w:r>
      <w:bookmarkEnd w:id="86"/>
      <w:bookmarkEnd w:id="87"/>
    </w:p>
    <w:p w14:paraId="5820B4EA" w14:textId="77777777" w:rsidR="0013385C" w:rsidRPr="00F87A2D" w:rsidRDefault="0013385C" w:rsidP="00187FFA">
      <w:pPr>
        <w:pStyle w:val="Nidungvnbn"/>
      </w:pPr>
      <w:r w:rsidRPr="00F87A2D">
        <w:t>Giống như mọi framework khác, Flask Python sở hữu những ưu, nhược điểm riêng biệt của mình.</w:t>
      </w:r>
    </w:p>
    <w:p w14:paraId="79C95789" w14:textId="77777777" w:rsidR="0013385C" w:rsidRPr="00F87A2D" w:rsidRDefault="0013385C" w:rsidP="00187FFA">
      <w:pPr>
        <w:pStyle w:val="Nidungvnbn"/>
      </w:pPr>
      <w:r w:rsidRPr="00F87A2D">
        <w:t>Về ưu điểm, Flask nổi bật bởi:</w:t>
      </w:r>
    </w:p>
    <w:p w14:paraId="3C301D81" w14:textId="77777777" w:rsidR="0013385C" w:rsidRPr="00F87A2D" w:rsidRDefault="0013385C" w:rsidP="00187FFA">
      <w:pPr>
        <w:pStyle w:val="Nidungvnbn"/>
        <w:numPr>
          <w:ilvl w:val="0"/>
          <w:numId w:val="8"/>
        </w:numPr>
      </w:pPr>
      <w:r w:rsidRPr="00F87A2D">
        <w:t>Siêu nhỏ nhẹ, là một công cụ tối giản.</w:t>
      </w:r>
    </w:p>
    <w:p w14:paraId="1CE8A5B9" w14:textId="77777777" w:rsidR="0013385C" w:rsidRPr="00F87A2D" w:rsidRDefault="0013385C" w:rsidP="00187FFA">
      <w:pPr>
        <w:pStyle w:val="Nidungvnbn"/>
        <w:numPr>
          <w:ilvl w:val="0"/>
          <w:numId w:val="8"/>
        </w:numPr>
      </w:pPr>
      <w:r w:rsidRPr="00F87A2D">
        <w:t>Tốc độ hoạt động cực nhanh.</w:t>
      </w:r>
    </w:p>
    <w:p w14:paraId="242A651A" w14:textId="77777777" w:rsidR="0013385C" w:rsidRPr="00F87A2D" w:rsidRDefault="0013385C" w:rsidP="00187FFA">
      <w:pPr>
        <w:pStyle w:val="Nidungvnbn"/>
        <w:numPr>
          <w:ilvl w:val="0"/>
          <w:numId w:val="8"/>
        </w:numPr>
      </w:pPr>
      <w:r w:rsidRPr="00F87A2D">
        <w:t>Có khả năng hỗ trợ NoQuery.</w:t>
      </w:r>
    </w:p>
    <w:p w14:paraId="09756772" w14:textId="77777777" w:rsidR="0013385C" w:rsidRPr="00F87A2D" w:rsidRDefault="0013385C" w:rsidP="00187FFA">
      <w:pPr>
        <w:pStyle w:val="Nidungvnbn"/>
        <w:numPr>
          <w:ilvl w:val="0"/>
          <w:numId w:val="8"/>
        </w:numPr>
      </w:pPr>
      <w:r w:rsidRPr="00F87A2D">
        <w:t>Tương đối đơn giản (so với các framework có cùng chức năng khác).</w:t>
      </w:r>
    </w:p>
    <w:p w14:paraId="780E4173" w14:textId="77777777" w:rsidR="0013385C" w:rsidRPr="00F87A2D" w:rsidRDefault="0013385C" w:rsidP="00187FFA">
      <w:pPr>
        <w:pStyle w:val="Nidungvnbn"/>
        <w:numPr>
          <w:ilvl w:val="0"/>
          <w:numId w:val="8"/>
        </w:numPr>
      </w:pPr>
      <w:r w:rsidRPr="00F87A2D">
        <w:lastRenderedPageBreak/>
        <w:t>Mang lại khả năng kết nối với các tiện ích mở rộng bởi không có ORM.</w:t>
      </w:r>
    </w:p>
    <w:p w14:paraId="55F1CC17" w14:textId="77777777" w:rsidR="0013385C" w:rsidRPr="00F87A2D" w:rsidRDefault="0013385C" w:rsidP="00187FFA">
      <w:pPr>
        <w:pStyle w:val="Nidungvnbn"/>
        <w:numPr>
          <w:ilvl w:val="0"/>
          <w:numId w:val="8"/>
        </w:numPr>
      </w:pPr>
      <w:r w:rsidRPr="00F87A2D">
        <w:t>Trình duyệt được nhúng sẵn trình gỡ rối.</w:t>
      </w:r>
    </w:p>
    <w:p w14:paraId="382F7D2D" w14:textId="77777777" w:rsidR="0013385C" w:rsidRPr="00F87A2D" w:rsidRDefault="0013385C" w:rsidP="00187FFA">
      <w:pPr>
        <w:pStyle w:val="Nidungvnbn"/>
        <w:numPr>
          <w:ilvl w:val="0"/>
          <w:numId w:val="8"/>
        </w:numPr>
      </w:pPr>
      <w:r w:rsidRPr="00F87A2D">
        <w:t>Sử dụng các mã ngắn, đơn giản.</w:t>
      </w:r>
    </w:p>
    <w:p w14:paraId="10E1F3A1" w14:textId="77777777" w:rsidR="0013385C" w:rsidRPr="00F87A2D" w:rsidRDefault="0013385C" w:rsidP="00187FFA">
      <w:pPr>
        <w:pStyle w:val="Nidungvnbn"/>
        <w:numPr>
          <w:ilvl w:val="0"/>
          <w:numId w:val="8"/>
        </w:numPr>
      </w:pPr>
      <w:r w:rsidRPr="00F87A2D">
        <w:t>Ngăn chặn các rủi ro về bảo mật khi lập trình web do ít phụ thuộc vào bên thứ ba.</w:t>
      </w:r>
    </w:p>
    <w:p w14:paraId="474C1784" w14:textId="77777777" w:rsidR="0013385C" w:rsidRPr="00F87A2D" w:rsidRDefault="0013385C" w:rsidP="00187FFA">
      <w:pPr>
        <w:pStyle w:val="Nidungvnbn"/>
        <w:numPr>
          <w:ilvl w:val="0"/>
          <w:numId w:val="8"/>
        </w:numPr>
      </w:pPr>
      <w:r w:rsidRPr="00F87A2D">
        <w:t>Có khả năng kiểm soát mọi vấn đề khi dùng Flask.</w:t>
      </w:r>
    </w:p>
    <w:p w14:paraId="4D2F0D5A" w14:textId="77777777" w:rsidR="0013385C" w:rsidRPr="00F87A2D" w:rsidRDefault="0013385C" w:rsidP="00187FFA">
      <w:pPr>
        <w:pStyle w:val="Nidungvnbn"/>
        <w:numPr>
          <w:ilvl w:val="0"/>
          <w:numId w:val="8"/>
        </w:numPr>
      </w:pPr>
      <w:r w:rsidRPr="00F87A2D">
        <w:t>Cho phép biên dịch mô-đun, thư viện, giúp việc lập trình nhanh chóng, dễ dàng hơn và không cần viết code bật thấp.</w:t>
      </w:r>
    </w:p>
    <w:p w14:paraId="21200CD7" w14:textId="77777777" w:rsidR="0013385C" w:rsidRPr="00F87A2D" w:rsidRDefault="0013385C" w:rsidP="00187FFA">
      <w:pPr>
        <w:pStyle w:val="Nidungvnbn"/>
      </w:pPr>
      <w:r w:rsidRPr="00F87A2D">
        <w:t>Tìm hiểu về Flask cho phép người dùng hiểu được cơ chế của các công cụ phát triển khác. Nhược điểm duy nhất của Flask Python là lập trình viên tự gọi tiện ích mở rộng nếu có nhu cầu hoặc thực hiện lượng công việc nhiều hơn.</w:t>
      </w:r>
    </w:p>
    <w:p w14:paraId="65995118" w14:textId="3E1268A6" w:rsidR="0013385C" w:rsidRPr="00187FFA" w:rsidRDefault="0013385C" w:rsidP="00187FFA">
      <w:pPr>
        <w:pStyle w:val="Heading3"/>
        <w:rPr>
          <w:rFonts w:cs="Times New Roman"/>
          <w:szCs w:val="26"/>
        </w:rPr>
      </w:pPr>
      <w:bookmarkStart w:id="88" w:name="_Toc106450552"/>
      <w:bookmarkStart w:id="89" w:name="_Toc106825914"/>
      <w:r w:rsidRPr="00187FFA">
        <w:rPr>
          <w:rFonts w:cs="Times New Roman"/>
          <w:szCs w:val="26"/>
        </w:rPr>
        <w:t>Kiểm tra đã có thư viện Flask Python chưa</w:t>
      </w:r>
      <w:bookmarkEnd w:id="88"/>
      <w:bookmarkEnd w:id="89"/>
    </w:p>
    <w:p w14:paraId="45C90060" w14:textId="77777777" w:rsidR="0013385C" w:rsidRPr="00F87A2D" w:rsidRDefault="0013385C" w:rsidP="00187FFA">
      <w:pPr>
        <w:pStyle w:val="Nidungvnbn"/>
      </w:pPr>
      <w:r w:rsidRPr="00F87A2D">
        <w:t>Mở command line cmd trên windows hoặc terminal trên Linux, thực hiện gõ vào lệnh sau:</w:t>
      </w:r>
    </w:p>
    <w:p w14:paraId="4B2049FA" w14:textId="77777777" w:rsidR="0013385C" w:rsidRPr="00F87A2D" w:rsidRDefault="0013385C" w:rsidP="00187FFA">
      <w:pPr>
        <w:pStyle w:val="Nidungvnbn"/>
        <w:jc w:val="center"/>
      </w:pPr>
      <w:r w:rsidRPr="00F87A2D">
        <w:rPr>
          <w:noProof/>
        </w:rPr>
        <w:drawing>
          <wp:inline distT="0" distB="0" distL="0" distR="0" wp14:anchorId="73F57A2A" wp14:editId="2B5C8F00">
            <wp:extent cx="5303520" cy="14754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73"/>
                    <a:stretch/>
                  </pic:blipFill>
                  <pic:spPr bwMode="auto">
                    <a:xfrm>
                      <a:off x="0" y="0"/>
                      <a:ext cx="5303520" cy="1475443"/>
                    </a:xfrm>
                    <a:prstGeom prst="rect">
                      <a:avLst/>
                    </a:prstGeom>
                    <a:ln>
                      <a:noFill/>
                    </a:ln>
                    <a:extLst>
                      <a:ext uri="{53640926-AAD7-44D8-BBD7-CCE9431645EC}">
                        <a14:shadowObscured xmlns:a14="http://schemas.microsoft.com/office/drawing/2010/main"/>
                      </a:ext>
                    </a:extLst>
                  </pic:spPr>
                </pic:pic>
              </a:graphicData>
            </a:graphic>
          </wp:inline>
        </w:drawing>
      </w:r>
    </w:p>
    <w:p w14:paraId="30C2D343" w14:textId="44A9F87F" w:rsidR="0013385C" w:rsidRPr="0020056D" w:rsidRDefault="0013385C" w:rsidP="00187FFA">
      <w:pPr>
        <w:pStyle w:val="Caption"/>
        <w:spacing w:after="0" w:line="360" w:lineRule="auto"/>
        <w:rPr>
          <w:sz w:val="24"/>
          <w:szCs w:val="24"/>
        </w:rPr>
      </w:pPr>
      <w:bookmarkStart w:id="90" w:name="_Toc106450307"/>
      <w:bookmarkStart w:id="91" w:name="_Toc106450439"/>
      <w:bookmarkStart w:id="92" w:name="_Toc106825442"/>
      <w:r w:rsidRPr="0020056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5</w:t>
      </w:r>
      <w:r w:rsidR="002A6F8A">
        <w:rPr>
          <w:sz w:val="24"/>
          <w:szCs w:val="24"/>
        </w:rPr>
        <w:fldChar w:fldCharType="end"/>
      </w:r>
      <w:r w:rsidRPr="0020056D">
        <w:rPr>
          <w:sz w:val="24"/>
          <w:szCs w:val="24"/>
        </w:rPr>
        <w:t>: Câu lệnh kiểm thư viện Flask</w:t>
      </w:r>
      <w:bookmarkEnd w:id="90"/>
      <w:bookmarkEnd w:id="91"/>
      <w:bookmarkEnd w:id="92"/>
    </w:p>
    <w:p w14:paraId="3D2F8A35" w14:textId="77777777" w:rsidR="0013385C" w:rsidRPr="00F87A2D" w:rsidRDefault="0013385C" w:rsidP="00187FFA">
      <w:pPr>
        <w:pStyle w:val="Nidungvnbn"/>
      </w:pPr>
      <w:r w:rsidRPr="00F87A2D">
        <w:t>Nếu thấy lỗi như trên tức là chưa cài thư viện Flask.</w:t>
      </w:r>
    </w:p>
    <w:p w14:paraId="63D5D710" w14:textId="4DAF9BBE" w:rsidR="0013385C" w:rsidRPr="00187FFA" w:rsidRDefault="0013385C" w:rsidP="00187FFA">
      <w:pPr>
        <w:pStyle w:val="Heading3"/>
        <w:rPr>
          <w:rFonts w:cs="Times New Roman"/>
          <w:szCs w:val="26"/>
        </w:rPr>
      </w:pPr>
      <w:bookmarkStart w:id="93" w:name="_Toc106450553"/>
      <w:bookmarkStart w:id="94" w:name="_Toc106825915"/>
      <w:r w:rsidRPr="00187FFA">
        <w:rPr>
          <w:rFonts w:cs="Times New Roman"/>
          <w:szCs w:val="26"/>
        </w:rPr>
        <w:t>Cài đặt thư viện Flask Python</w:t>
      </w:r>
      <w:bookmarkEnd w:id="93"/>
      <w:bookmarkEnd w:id="94"/>
    </w:p>
    <w:p w14:paraId="1DA8696A" w14:textId="77777777" w:rsidR="0013385C" w:rsidRPr="00F87A2D" w:rsidRDefault="0013385C" w:rsidP="00187FFA">
      <w:pPr>
        <w:pStyle w:val="Nidungvnbn"/>
      </w:pPr>
      <w:r w:rsidRPr="00F87A2D">
        <w:t>Có thể sử dụng command sau đây để cài Flask:</w:t>
      </w:r>
    </w:p>
    <w:p w14:paraId="60E0D0DC" w14:textId="77777777" w:rsidR="0013385C" w:rsidRPr="00F87A2D" w:rsidRDefault="0013385C" w:rsidP="00187FFA">
      <w:pPr>
        <w:pStyle w:val="Nidungvnbn"/>
        <w:contextualSpacing/>
        <w:jc w:val="center"/>
      </w:pPr>
      <w:r w:rsidRPr="00F87A2D">
        <w:rPr>
          <w:noProof/>
        </w:rPr>
        <w:drawing>
          <wp:inline distT="0" distB="0" distL="0" distR="0" wp14:anchorId="18E6C2A7" wp14:editId="67C6375D">
            <wp:extent cx="2217612" cy="320068"/>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7612" cy="320068"/>
                    </a:xfrm>
                    <a:prstGeom prst="rect">
                      <a:avLst/>
                    </a:prstGeom>
                  </pic:spPr>
                </pic:pic>
              </a:graphicData>
            </a:graphic>
          </wp:inline>
        </w:drawing>
      </w:r>
    </w:p>
    <w:p w14:paraId="2BB98175" w14:textId="65CF3B08" w:rsidR="0013385C" w:rsidRPr="0020056D" w:rsidRDefault="0013385C" w:rsidP="00187FFA">
      <w:pPr>
        <w:pStyle w:val="Caption"/>
        <w:spacing w:after="0" w:line="360" w:lineRule="auto"/>
        <w:contextualSpacing/>
        <w:rPr>
          <w:sz w:val="24"/>
          <w:szCs w:val="24"/>
        </w:rPr>
      </w:pPr>
      <w:bookmarkStart w:id="95" w:name="_Toc106450308"/>
      <w:bookmarkStart w:id="96" w:name="_Toc106450440"/>
      <w:bookmarkStart w:id="97" w:name="_Toc106825443"/>
      <w:r w:rsidRPr="0020056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6</w:t>
      </w:r>
      <w:r w:rsidR="002A6F8A">
        <w:rPr>
          <w:sz w:val="24"/>
          <w:szCs w:val="24"/>
        </w:rPr>
        <w:fldChar w:fldCharType="end"/>
      </w:r>
      <w:r w:rsidRPr="0020056D">
        <w:rPr>
          <w:sz w:val="24"/>
          <w:szCs w:val="24"/>
        </w:rPr>
        <w:t>: Câu lệnh cài đặt thư viện Flask</w:t>
      </w:r>
      <w:bookmarkEnd w:id="95"/>
      <w:bookmarkEnd w:id="96"/>
      <w:bookmarkEnd w:id="97"/>
    </w:p>
    <w:p w14:paraId="2FFE022E" w14:textId="0FD081CD" w:rsidR="0013385C" w:rsidRPr="00853817" w:rsidRDefault="0013385C" w:rsidP="00853817">
      <w:pPr>
        <w:pStyle w:val="Nidungvnbn"/>
      </w:pPr>
      <w:r w:rsidRPr="00F87A2D">
        <w:lastRenderedPageBreak/>
        <w:t>Một ứng dụng đơn giản nhất sử dụng Flask framework có thể v</w:t>
      </w:r>
      <w:r w:rsidR="00853817">
        <w:t>iết bằng vài dòng code trong file app.py như sau:</w:t>
      </w:r>
    </w:p>
    <w:p w14:paraId="3EA6710F" w14:textId="77777777" w:rsidR="0013385C" w:rsidRPr="00F87A2D" w:rsidRDefault="0013385C" w:rsidP="00187FFA">
      <w:pPr>
        <w:pStyle w:val="Nidungvnbn"/>
        <w:jc w:val="center"/>
      </w:pPr>
      <w:r w:rsidRPr="00F87A2D">
        <w:rPr>
          <w:noProof/>
        </w:rPr>
        <w:drawing>
          <wp:inline distT="0" distB="0" distL="0" distR="0" wp14:anchorId="3A46DB8E" wp14:editId="4B619839">
            <wp:extent cx="5303520" cy="17763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3520" cy="1776339"/>
                    </a:xfrm>
                    <a:prstGeom prst="rect">
                      <a:avLst/>
                    </a:prstGeom>
                  </pic:spPr>
                </pic:pic>
              </a:graphicData>
            </a:graphic>
          </wp:inline>
        </w:drawing>
      </w:r>
    </w:p>
    <w:p w14:paraId="124C17D5" w14:textId="73CD3B2B" w:rsidR="0013385C" w:rsidRPr="0020056D" w:rsidRDefault="0013385C" w:rsidP="00187FFA">
      <w:pPr>
        <w:pStyle w:val="Caption"/>
        <w:spacing w:after="0" w:line="360" w:lineRule="auto"/>
        <w:rPr>
          <w:sz w:val="24"/>
          <w:szCs w:val="24"/>
        </w:rPr>
      </w:pPr>
      <w:bookmarkStart w:id="98" w:name="_Toc106450309"/>
      <w:bookmarkStart w:id="99" w:name="_Toc106450441"/>
      <w:bookmarkStart w:id="100" w:name="_Toc106825444"/>
      <w:r w:rsidRPr="0020056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7</w:t>
      </w:r>
      <w:r w:rsidR="002A6F8A">
        <w:rPr>
          <w:sz w:val="24"/>
          <w:szCs w:val="24"/>
        </w:rPr>
        <w:fldChar w:fldCharType="end"/>
      </w:r>
      <w:r w:rsidRPr="0020056D">
        <w:rPr>
          <w:sz w:val="24"/>
          <w:szCs w:val="24"/>
        </w:rPr>
        <w:t>: Các lệnh tạo ra ứng dụng Flask đơn giản</w:t>
      </w:r>
      <w:bookmarkEnd w:id="98"/>
      <w:bookmarkEnd w:id="99"/>
      <w:bookmarkEnd w:id="100"/>
    </w:p>
    <w:p w14:paraId="0C3AEF85" w14:textId="77777777" w:rsidR="0013385C" w:rsidRPr="00F87A2D" w:rsidRDefault="0013385C" w:rsidP="00187FFA">
      <w:pPr>
        <w:pStyle w:val="Nidungvnbn"/>
      </w:pPr>
      <w:r w:rsidRPr="00F87A2D">
        <w:t>Sau đó mở terminal của thư mục chứa file code app.py. Chạy bằng cách nhập câu lệnh python “app.py”. Sau khi chạy console sẽ có một dòng log giống như thế này.</w:t>
      </w:r>
    </w:p>
    <w:p w14:paraId="4C036A14" w14:textId="77777777" w:rsidR="0013385C" w:rsidRPr="00F87A2D" w:rsidRDefault="0013385C" w:rsidP="00187FFA">
      <w:pPr>
        <w:pStyle w:val="Nidungvnbn"/>
      </w:pPr>
      <w:r w:rsidRPr="00F87A2D">
        <w:rPr>
          <w:noProof/>
        </w:rPr>
        <w:drawing>
          <wp:inline distT="0" distB="0" distL="0" distR="0" wp14:anchorId="7A19A10A" wp14:editId="4443F0C6">
            <wp:extent cx="5303520" cy="244643"/>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3520" cy="244643"/>
                    </a:xfrm>
                    <a:prstGeom prst="rect">
                      <a:avLst/>
                    </a:prstGeom>
                  </pic:spPr>
                </pic:pic>
              </a:graphicData>
            </a:graphic>
          </wp:inline>
        </w:drawing>
      </w:r>
    </w:p>
    <w:p w14:paraId="3A0953EA" w14:textId="2456F562" w:rsidR="0013385C" w:rsidRPr="0020056D" w:rsidRDefault="0013385C" w:rsidP="00187FFA">
      <w:pPr>
        <w:pStyle w:val="Caption"/>
        <w:spacing w:after="0" w:line="360" w:lineRule="auto"/>
        <w:rPr>
          <w:sz w:val="24"/>
          <w:szCs w:val="24"/>
        </w:rPr>
      </w:pPr>
      <w:bookmarkStart w:id="101" w:name="_Toc106450310"/>
      <w:bookmarkStart w:id="102" w:name="_Toc106450442"/>
      <w:bookmarkStart w:id="103" w:name="_Toc106825445"/>
      <w:r w:rsidRPr="0020056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8</w:t>
      </w:r>
      <w:r w:rsidR="002A6F8A">
        <w:rPr>
          <w:sz w:val="24"/>
          <w:szCs w:val="24"/>
        </w:rPr>
        <w:fldChar w:fldCharType="end"/>
      </w:r>
      <w:r w:rsidRPr="0020056D">
        <w:rPr>
          <w:sz w:val="24"/>
          <w:szCs w:val="24"/>
        </w:rPr>
        <w:t>: Địa chỉ localhost khi chạy ứng dụng.</w:t>
      </w:r>
      <w:bookmarkEnd w:id="101"/>
      <w:bookmarkEnd w:id="102"/>
      <w:bookmarkEnd w:id="103"/>
    </w:p>
    <w:p w14:paraId="12E4F8E6" w14:textId="77777777" w:rsidR="0013385C" w:rsidRPr="00F87A2D" w:rsidRDefault="0013385C" w:rsidP="00187FFA">
      <w:pPr>
        <w:pStyle w:val="Nidungvnbn"/>
      </w:pPr>
      <w:r w:rsidRPr="00F87A2D">
        <w:t xml:space="preserve">Website của bạn sẽ được chạy trên url </w:t>
      </w:r>
      <w:hyperlink r:id="rId36" w:history="1">
        <w:r w:rsidRPr="00187FFA">
          <w:rPr>
            <w:rStyle w:val="Hyperlink"/>
            <w:color w:val="auto"/>
            <w:u w:val="none"/>
          </w:rPr>
          <w:t>http://127.0.0.1:5000/</w:t>
        </w:r>
      </w:hyperlink>
      <w:r w:rsidRPr="00F87A2D">
        <w:t>. Khi truy cập vào url bạn sẽ thấy chữ Hello, World! Được in ra trên trình duyệt.</w:t>
      </w:r>
    </w:p>
    <w:p w14:paraId="752D4E91" w14:textId="32577592" w:rsidR="0013385C" w:rsidRPr="00A64CFF" w:rsidRDefault="0013385C" w:rsidP="00A64CFF">
      <w:pPr>
        <w:pStyle w:val="Heading3"/>
        <w:rPr>
          <w:rFonts w:cs="Times New Roman"/>
          <w:szCs w:val="26"/>
        </w:rPr>
      </w:pPr>
      <w:bookmarkStart w:id="104" w:name="_Toc106450554"/>
      <w:bookmarkStart w:id="105" w:name="_Toc106825916"/>
      <w:r w:rsidRPr="00A64CFF">
        <w:rPr>
          <w:rFonts w:cs="Times New Roman"/>
          <w:szCs w:val="26"/>
        </w:rPr>
        <w:t>Hướng dẫn sử dụng cơ bản Flask Python</w:t>
      </w:r>
      <w:bookmarkEnd w:id="104"/>
      <w:bookmarkEnd w:id="105"/>
    </w:p>
    <w:p w14:paraId="662C07A9" w14:textId="3E281313" w:rsidR="0013385C" w:rsidRPr="00A64CFF" w:rsidRDefault="0013385C" w:rsidP="00A64CFF">
      <w:pPr>
        <w:pStyle w:val="Heading4"/>
        <w:rPr>
          <w:rFonts w:cs="Times New Roman"/>
          <w:szCs w:val="26"/>
        </w:rPr>
      </w:pPr>
      <w:r w:rsidRPr="00A64CFF">
        <w:rPr>
          <w:rFonts w:cs="Times New Roman"/>
          <w:szCs w:val="26"/>
        </w:rPr>
        <w:t>Định tuyến(Routing)</w:t>
      </w:r>
    </w:p>
    <w:p w14:paraId="422EC951" w14:textId="77777777" w:rsidR="0013385C" w:rsidRPr="00F87A2D" w:rsidRDefault="0013385C" w:rsidP="00A64CFF">
      <w:pPr>
        <w:pStyle w:val="Nidungvnbn"/>
      </w:pPr>
      <w:r w:rsidRPr="00F87A2D">
        <w:t>Hầu hết các website hiện tại đều có các url dễ nhớ, nó giúp người dùng dễ nhớ và truy cập trực tiếp khi cần tới.</w:t>
      </w:r>
    </w:p>
    <w:p w14:paraId="17EE09FC" w14:textId="77777777" w:rsidR="0013385C" w:rsidRPr="00F87A2D" w:rsidRDefault="0013385C" w:rsidP="00A64CFF">
      <w:pPr>
        <w:pStyle w:val="Nidungvnbn"/>
      </w:pPr>
      <w:r w:rsidRPr="00F87A2D">
        <w:t>Sử dụng </w:t>
      </w:r>
      <w:r w:rsidRPr="00997E39">
        <w:rPr>
          <w:rStyle w:val="HTMLCode"/>
          <w:rFonts w:ascii="Times New Roman" w:hAnsi="Times New Roman" w:cs="Times New Roman"/>
          <w:sz w:val="26"/>
          <w:szCs w:val="26"/>
        </w:rPr>
        <w:t>route()</w:t>
      </w:r>
      <w:r w:rsidRPr="00F87A2D">
        <w:t> để chỉ định mỗi url của người dùng sẽ trỏ tới một hàm nhất định, ví dụ như sau:</w:t>
      </w:r>
    </w:p>
    <w:p w14:paraId="2201CF0E" w14:textId="77777777" w:rsidR="0013385C" w:rsidRPr="00F87A2D" w:rsidRDefault="0013385C" w:rsidP="0013385C">
      <w:pPr>
        <w:pStyle w:val="Nidungvnbn"/>
        <w:ind w:firstLine="0"/>
        <w:jc w:val="center"/>
      </w:pPr>
      <w:r w:rsidRPr="00F87A2D">
        <w:rPr>
          <w:noProof/>
        </w:rPr>
        <w:lastRenderedPageBreak/>
        <w:drawing>
          <wp:inline distT="0" distB="0" distL="0" distR="0" wp14:anchorId="7D78A462" wp14:editId="1847363F">
            <wp:extent cx="5303520" cy="36801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3520" cy="3680167"/>
                    </a:xfrm>
                    <a:prstGeom prst="rect">
                      <a:avLst/>
                    </a:prstGeom>
                  </pic:spPr>
                </pic:pic>
              </a:graphicData>
            </a:graphic>
          </wp:inline>
        </w:drawing>
      </w:r>
    </w:p>
    <w:p w14:paraId="3A712301" w14:textId="108A0686" w:rsidR="0013385C" w:rsidRPr="00F87A2D" w:rsidRDefault="0013385C" w:rsidP="0013385C">
      <w:pPr>
        <w:pStyle w:val="Caption"/>
        <w:spacing w:after="0" w:line="360" w:lineRule="auto"/>
        <w:rPr>
          <w:sz w:val="24"/>
          <w:szCs w:val="24"/>
        </w:rPr>
      </w:pPr>
      <w:bookmarkStart w:id="106" w:name="_Toc106450311"/>
      <w:bookmarkStart w:id="107" w:name="_Toc106450443"/>
      <w:bookmarkStart w:id="108" w:name="_Toc106825446"/>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9</w:t>
      </w:r>
      <w:r w:rsidR="002A6F8A">
        <w:rPr>
          <w:sz w:val="24"/>
          <w:szCs w:val="24"/>
        </w:rPr>
        <w:fldChar w:fldCharType="end"/>
      </w:r>
      <w:r w:rsidRPr="00F87A2D">
        <w:rPr>
          <w:sz w:val="24"/>
          <w:szCs w:val="24"/>
        </w:rPr>
        <w:t>: Định tuyến(routing) trong Flask.</w:t>
      </w:r>
      <w:bookmarkEnd w:id="106"/>
      <w:bookmarkEnd w:id="107"/>
      <w:bookmarkEnd w:id="108"/>
    </w:p>
    <w:p w14:paraId="2158ABD1" w14:textId="77777777" w:rsidR="0013385C" w:rsidRPr="00F87A2D" w:rsidRDefault="0013385C" w:rsidP="00A64CFF">
      <w:pPr>
        <w:pStyle w:val="Nidungvnbn"/>
      </w:pPr>
      <w:r w:rsidRPr="00F87A2D">
        <w:t>Khi đó, chúng ta sẽ thu được các kết quả khác nhau cho mỗi url bạn đã chỉ định.</w:t>
      </w:r>
    </w:p>
    <w:p w14:paraId="61C42B38" w14:textId="77777777" w:rsidR="0013385C" w:rsidRPr="00F87A2D" w:rsidRDefault="0013385C" w:rsidP="00A64CFF">
      <w:pPr>
        <w:pStyle w:val="Nidungvnbn"/>
        <w:numPr>
          <w:ilvl w:val="0"/>
          <w:numId w:val="9"/>
        </w:numPr>
      </w:pPr>
      <w:r w:rsidRPr="00F87A2D">
        <w:t xml:space="preserve">Nhận được dòng chữ Home Page khi truy cập vào địa chỉ </w:t>
      </w:r>
      <w:hyperlink r:id="rId38" w:history="1">
        <w:r w:rsidRPr="00A64CFF">
          <w:rPr>
            <w:rStyle w:val="Hyperlink"/>
            <w:color w:val="auto"/>
            <w:u w:val="none"/>
          </w:rPr>
          <w:t>http://localhost:5000/</w:t>
        </w:r>
      </w:hyperlink>
      <w:r w:rsidRPr="009A5B36">
        <w:t>.</w:t>
      </w:r>
    </w:p>
    <w:p w14:paraId="3DBAE952" w14:textId="77777777" w:rsidR="0013385C" w:rsidRPr="00F87A2D" w:rsidRDefault="0013385C" w:rsidP="00A64CFF">
      <w:pPr>
        <w:pStyle w:val="Nidungvnbn"/>
        <w:numPr>
          <w:ilvl w:val="0"/>
          <w:numId w:val="9"/>
        </w:numPr>
      </w:pPr>
      <w:r w:rsidRPr="00F87A2D">
        <w:t xml:space="preserve">Nhận được dòng chữ User Page khi truy cập vào địa chỉ </w:t>
      </w:r>
      <w:hyperlink r:id="rId39" w:history="1">
        <w:r w:rsidRPr="00A64CFF">
          <w:rPr>
            <w:rStyle w:val="Hyperlink"/>
            <w:color w:val="auto"/>
            <w:u w:val="none"/>
          </w:rPr>
          <w:t>http://localhost:5000/</w:t>
        </w:r>
      </w:hyperlink>
      <w:r w:rsidRPr="00A64CFF">
        <w:t>user.</w:t>
      </w:r>
    </w:p>
    <w:p w14:paraId="4695D0CC" w14:textId="77777777" w:rsidR="0013385C" w:rsidRPr="00F87A2D" w:rsidRDefault="0013385C" w:rsidP="00A64CFF">
      <w:pPr>
        <w:pStyle w:val="Nidungvnbn"/>
        <w:numPr>
          <w:ilvl w:val="0"/>
          <w:numId w:val="9"/>
        </w:numPr>
      </w:pPr>
      <w:r w:rsidRPr="00F87A2D">
        <w:t xml:space="preserve">Nhận được dòng chữ About Page khi truy cập vào địa chỉ </w:t>
      </w:r>
      <w:hyperlink r:id="rId40" w:history="1">
        <w:r w:rsidRPr="00A64CFF">
          <w:rPr>
            <w:rStyle w:val="Hyperlink"/>
            <w:color w:val="auto"/>
            <w:u w:val="none"/>
          </w:rPr>
          <w:t>http://localhost:5000/</w:t>
        </w:r>
      </w:hyperlink>
      <w:r w:rsidRPr="00A64CFF">
        <w:t>about</w:t>
      </w:r>
      <w:r w:rsidRPr="00F87A2D">
        <w:t>.</w:t>
      </w:r>
    </w:p>
    <w:p w14:paraId="7C77EC0F" w14:textId="1789D3B8" w:rsidR="0013385C" w:rsidRPr="0020056D" w:rsidRDefault="0013385C" w:rsidP="0020056D">
      <w:pPr>
        <w:pStyle w:val="Heading4"/>
      </w:pPr>
      <w:r w:rsidRPr="0020056D">
        <w:t>Quy tắc tham số</w:t>
      </w:r>
    </w:p>
    <w:p w14:paraId="1FA8065E" w14:textId="0D71AB01" w:rsidR="0013385C" w:rsidRPr="00F87A2D" w:rsidRDefault="0013385C" w:rsidP="00A64CFF">
      <w:pPr>
        <w:pStyle w:val="Nidungvnbn"/>
        <w:rPr>
          <w:rStyle w:val="HTMLCode"/>
          <w:rFonts w:ascii="Times New Roman" w:hAnsi="Times New Roman" w:cs="Times New Roman"/>
        </w:rPr>
      </w:pPr>
      <w:r w:rsidRPr="00F87A2D">
        <w:t>Chúng ta có thể thêm các tham số vào url bằng cách sử dụng cấu trúc </w:t>
      </w:r>
      <w:r w:rsidR="00A64CFF">
        <w:rPr>
          <w:rStyle w:val="HTMLCode"/>
          <w:rFonts w:ascii="Times New Roman" w:hAnsi="Times New Roman" w:cs="Times New Roman"/>
          <w:sz w:val="26"/>
          <w:szCs w:val="26"/>
        </w:rPr>
        <w:t xml:space="preserve">&lt;tên </w:t>
      </w:r>
      <w:r w:rsidRPr="009A5B36">
        <w:rPr>
          <w:rStyle w:val="HTMLCode"/>
          <w:rFonts w:ascii="Times New Roman" w:hAnsi="Times New Roman" w:cs="Times New Roman"/>
          <w:sz w:val="26"/>
          <w:szCs w:val="26"/>
        </w:rPr>
        <w:t>biến&gt;</w:t>
      </w:r>
      <w:r w:rsidRPr="009A5B36">
        <w:t>.</w:t>
      </w:r>
      <w:r w:rsidRPr="00F87A2D">
        <w:t xml:space="preserve"> Khi đó, hàm thực thi của chúng ta sẽ nhận được tham số này bằng cách gọi tên tham số đó ra. Có thể chỉ định kiểu dữ liệu cho tham số này với cấu trúc </w:t>
      </w:r>
      <w:r w:rsidR="00A64CFF">
        <w:rPr>
          <w:rStyle w:val="HTMLCode"/>
          <w:rFonts w:ascii="Times New Roman" w:hAnsi="Times New Roman" w:cs="Times New Roman"/>
          <w:sz w:val="26"/>
          <w:szCs w:val="26"/>
        </w:rPr>
        <w:t xml:space="preserve">&lt;kiểu dữ </w:t>
      </w:r>
      <w:r w:rsidRPr="009A5B36">
        <w:rPr>
          <w:rStyle w:val="HTMLCode"/>
          <w:rFonts w:ascii="Times New Roman" w:hAnsi="Times New Roman" w:cs="Times New Roman"/>
          <w:sz w:val="26"/>
          <w:szCs w:val="26"/>
        </w:rPr>
        <w:t>liệu:</w:t>
      </w:r>
      <w:r w:rsidR="00A64CFF">
        <w:rPr>
          <w:rStyle w:val="HTMLCode"/>
          <w:rFonts w:ascii="Times New Roman" w:hAnsi="Times New Roman" w:cs="Times New Roman"/>
          <w:sz w:val="26"/>
          <w:szCs w:val="26"/>
        </w:rPr>
        <w:t xml:space="preserve"> </w:t>
      </w:r>
      <w:r w:rsidRPr="009A5B36">
        <w:rPr>
          <w:rStyle w:val="HTMLCode"/>
          <w:rFonts w:ascii="Times New Roman" w:hAnsi="Times New Roman" w:cs="Times New Roman"/>
          <w:sz w:val="26"/>
          <w:szCs w:val="26"/>
        </w:rPr>
        <w:t>t</w:t>
      </w:r>
      <w:r w:rsidR="00A64CFF">
        <w:rPr>
          <w:rStyle w:val="HTMLCode"/>
          <w:rFonts w:ascii="Times New Roman" w:hAnsi="Times New Roman" w:cs="Times New Roman"/>
          <w:sz w:val="26"/>
          <w:szCs w:val="26"/>
        </w:rPr>
        <w:t xml:space="preserve">ên </w:t>
      </w:r>
      <w:r w:rsidRPr="009A5B36">
        <w:rPr>
          <w:rStyle w:val="HTMLCode"/>
          <w:rFonts w:ascii="Times New Roman" w:hAnsi="Times New Roman" w:cs="Times New Roman"/>
          <w:sz w:val="26"/>
          <w:szCs w:val="26"/>
        </w:rPr>
        <w:t>biến&gt;.</w:t>
      </w:r>
    </w:p>
    <w:p w14:paraId="0C091500" w14:textId="77777777" w:rsidR="0013385C" w:rsidRPr="00F87A2D" w:rsidRDefault="0013385C" w:rsidP="0013385C">
      <w:pPr>
        <w:pStyle w:val="Nidungvnbn"/>
        <w:ind w:firstLine="0"/>
        <w:jc w:val="center"/>
      </w:pPr>
      <w:r w:rsidRPr="00F87A2D">
        <w:rPr>
          <w:noProof/>
        </w:rPr>
        <w:lastRenderedPageBreak/>
        <w:drawing>
          <wp:inline distT="0" distB="0" distL="0" distR="0" wp14:anchorId="7EF8BF10" wp14:editId="27C6C126">
            <wp:extent cx="5303520" cy="2423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3520" cy="2423414"/>
                    </a:xfrm>
                    <a:prstGeom prst="rect">
                      <a:avLst/>
                    </a:prstGeom>
                  </pic:spPr>
                </pic:pic>
              </a:graphicData>
            </a:graphic>
          </wp:inline>
        </w:drawing>
      </w:r>
    </w:p>
    <w:p w14:paraId="5377541A" w14:textId="3FA05F16" w:rsidR="0013385C" w:rsidRPr="00F87A2D" w:rsidRDefault="0013385C" w:rsidP="0013385C">
      <w:pPr>
        <w:pStyle w:val="Caption"/>
        <w:spacing w:after="0" w:line="360" w:lineRule="auto"/>
        <w:rPr>
          <w:sz w:val="24"/>
          <w:szCs w:val="24"/>
        </w:rPr>
      </w:pPr>
      <w:bookmarkStart w:id="109" w:name="_Toc106450312"/>
      <w:bookmarkStart w:id="110" w:name="_Toc106450444"/>
      <w:bookmarkStart w:id="111" w:name="_Toc106825447"/>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10</w:t>
      </w:r>
      <w:r w:rsidR="002A6F8A">
        <w:rPr>
          <w:sz w:val="24"/>
          <w:szCs w:val="24"/>
        </w:rPr>
        <w:fldChar w:fldCharType="end"/>
      </w:r>
      <w:r w:rsidRPr="00F87A2D">
        <w:rPr>
          <w:sz w:val="24"/>
          <w:szCs w:val="24"/>
        </w:rPr>
        <w:t>: Quy tắc tham số trong Flask.</w:t>
      </w:r>
      <w:bookmarkEnd w:id="109"/>
      <w:bookmarkEnd w:id="110"/>
      <w:bookmarkEnd w:id="111"/>
    </w:p>
    <w:p w14:paraId="23E23EA4" w14:textId="77777777" w:rsidR="0013385C" w:rsidRPr="00F87A2D" w:rsidRDefault="0013385C" w:rsidP="00C34949">
      <w:pPr>
        <w:pStyle w:val="Nidungvnbn"/>
      </w:pPr>
      <w:r w:rsidRPr="00F87A2D">
        <w:t>Nếu truy cập vào địa chỉ http://localhost:5000/user/huynhminhhai sẽ thu được dòng text “Hello huynhminhhai”.</w:t>
      </w:r>
    </w:p>
    <w:p w14:paraId="3989E136" w14:textId="77777777" w:rsidR="0013385C" w:rsidRPr="00F87A2D" w:rsidRDefault="0013385C" w:rsidP="00C34949">
      <w:pPr>
        <w:pStyle w:val="Nidungvnbn"/>
      </w:pPr>
      <w:r w:rsidRPr="00F87A2D">
        <w:t>Các loại kiểu dữ liệu có thể có là:</w:t>
      </w:r>
    </w:p>
    <w:p w14:paraId="7991A0F7" w14:textId="77777777" w:rsidR="0013385C" w:rsidRPr="00F87A2D" w:rsidRDefault="0013385C" w:rsidP="0013385C">
      <w:pPr>
        <w:pStyle w:val="Nidungvnbn"/>
        <w:ind w:firstLine="0"/>
        <w:jc w:val="center"/>
      </w:pPr>
      <w:r w:rsidRPr="00F87A2D">
        <w:rPr>
          <w:noProof/>
        </w:rPr>
        <w:drawing>
          <wp:inline distT="0" distB="0" distL="0" distR="0" wp14:anchorId="0EEC9DDB" wp14:editId="2670A63D">
            <wp:extent cx="5303520" cy="12607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3520" cy="1260719"/>
                    </a:xfrm>
                    <a:prstGeom prst="rect">
                      <a:avLst/>
                    </a:prstGeom>
                  </pic:spPr>
                </pic:pic>
              </a:graphicData>
            </a:graphic>
          </wp:inline>
        </w:drawing>
      </w:r>
    </w:p>
    <w:p w14:paraId="62D92774" w14:textId="5C5EBB55" w:rsidR="0013385C" w:rsidRPr="00F87A2D" w:rsidRDefault="0013385C" w:rsidP="0013385C">
      <w:pPr>
        <w:pStyle w:val="Caption"/>
        <w:spacing w:after="0" w:line="360" w:lineRule="auto"/>
        <w:rPr>
          <w:sz w:val="24"/>
          <w:szCs w:val="24"/>
        </w:rPr>
      </w:pPr>
      <w:bookmarkStart w:id="112" w:name="_Toc106450313"/>
      <w:bookmarkStart w:id="113" w:name="_Toc106450445"/>
      <w:bookmarkStart w:id="114" w:name="_Toc106825448"/>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11</w:t>
      </w:r>
      <w:r w:rsidR="002A6F8A">
        <w:rPr>
          <w:sz w:val="24"/>
          <w:szCs w:val="24"/>
        </w:rPr>
        <w:fldChar w:fldCharType="end"/>
      </w:r>
      <w:r w:rsidRPr="00F87A2D">
        <w:rPr>
          <w:sz w:val="24"/>
          <w:szCs w:val="24"/>
        </w:rPr>
        <w:t>: Các kiểu tham số trong Flask.</w:t>
      </w:r>
      <w:bookmarkEnd w:id="112"/>
      <w:bookmarkEnd w:id="113"/>
      <w:bookmarkEnd w:id="114"/>
    </w:p>
    <w:p w14:paraId="3FCB7391" w14:textId="27BE28E3" w:rsidR="0013385C" w:rsidRPr="00C34949" w:rsidRDefault="0013385C" w:rsidP="0020056D">
      <w:pPr>
        <w:pStyle w:val="Heading4"/>
      </w:pPr>
      <w:r w:rsidRPr="00C34949">
        <w:t>Methods</w:t>
      </w:r>
    </w:p>
    <w:p w14:paraId="7B1D6720" w14:textId="77777777" w:rsidR="0013385C" w:rsidRPr="00F87A2D" w:rsidRDefault="0013385C" w:rsidP="00C34949">
      <w:pPr>
        <w:pStyle w:val="Nidungvnbn"/>
      </w:pPr>
      <w:r w:rsidRPr="00F87A2D">
        <w:t>Các ứng dụng web sử dụng các method khác nhau khi truy cập một url. Mặc định, một request sẽ sử dụng method GET nếu không chỉ định. Chúng ta có thể chỉ định method cho từng route như sau:</w:t>
      </w:r>
    </w:p>
    <w:p w14:paraId="320A3495" w14:textId="77777777" w:rsidR="0013385C" w:rsidRPr="00F87A2D" w:rsidRDefault="0013385C" w:rsidP="0013385C">
      <w:pPr>
        <w:pStyle w:val="Nidungvnbn"/>
        <w:ind w:firstLine="0"/>
        <w:jc w:val="center"/>
        <w:rPr>
          <w:sz w:val="24"/>
          <w:szCs w:val="24"/>
        </w:rPr>
      </w:pPr>
      <w:r w:rsidRPr="00F87A2D">
        <w:rPr>
          <w:noProof/>
          <w:sz w:val="24"/>
          <w:szCs w:val="24"/>
        </w:rPr>
        <w:lastRenderedPageBreak/>
        <w:drawing>
          <wp:inline distT="0" distB="0" distL="0" distR="0" wp14:anchorId="4AA6372B" wp14:editId="659F519F">
            <wp:extent cx="5303520" cy="136894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3520" cy="1368943"/>
                    </a:xfrm>
                    <a:prstGeom prst="rect">
                      <a:avLst/>
                    </a:prstGeom>
                  </pic:spPr>
                </pic:pic>
              </a:graphicData>
            </a:graphic>
          </wp:inline>
        </w:drawing>
      </w:r>
    </w:p>
    <w:p w14:paraId="4C8FF8A4" w14:textId="614FD640" w:rsidR="0013385C" w:rsidRPr="00F87A2D" w:rsidRDefault="0013385C" w:rsidP="0013385C">
      <w:pPr>
        <w:pStyle w:val="Caption"/>
        <w:spacing w:after="0" w:line="360" w:lineRule="auto"/>
        <w:rPr>
          <w:sz w:val="24"/>
          <w:szCs w:val="24"/>
        </w:rPr>
      </w:pPr>
      <w:bookmarkStart w:id="115" w:name="_Toc106450314"/>
      <w:bookmarkStart w:id="116" w:name="_Toc106450446"/>
      <w:bookmarkStart w:id="117" w:name="_Toc106825449"/>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12</w:t>
      </w:r>
      <w:r w:rsidR="002A6F8A">
        <w:rPr>
          <w:sz w:val="24"/>
          <w:szCs w:val="24"/>
        </w:rPr>
        <w:fldChar w:fldCharType="end"/>
      </w:r>
      <w:r w:rsidRPr="00F87A2D">
        <w:rPr>
          <w:sz w:val="24"/>
          <w:szCs w:val="24"/>
        </w:rPr>
        <w:t>: Method trong Flask.</w:t>
      </w:r>
      <w:bookmarkEnd w:id="115"/>
      <w:bookmarkEnd w:id="116"/>
      <w:bookmarkEnd w:id="117"/>
    </w:p>
    <w:p w14:paraId="4A42947A" w14:textId="77777777" w:rsidR="0013385C" w:rsidRPr="00F87A2D" w:rsidRDefault="0013385C" w:rsidP="00C34949">
      <w:pPr>
        <w:pStyle w:val="Nidungvnbn"/>
      </w:pPr>
      <w:r w:rsidRPr="00F87A2D">
        <w:t>Hai method được sử dụng phổ biến nhất là GET và POST. Một ví dụ đơn giản nhất là sẽ dùng GET để tạo form đăng nhập và thực hiện POST khi người dùng click button đăng nhập.</w:t>
      </w:r>
    </w:p>
    <w:p w14:paraId="7746F18C" w14:textId="71ABC49B" w:rsidR="0013385C" w:rsidRPr="00C34949" w:rsidRDefault="0013385C" w:rsidP="0020056D">
      <w:pPr>
        <w:pStyle w:val="Heading4"/>
      </w:pPr>
      <w:r w:rsidRPr="00C34949">
        <w:t>Static files</w:t>
      </w:r>
    </w:p>
    <w:p w14:paraId="77AD70E8" w14:textId="77777777" w:rsidR="0013385C" w:rsidRPr="00F87A2D" w:rsidRDefault="0013385C" w:rsidP="00C34949">
      <w:pPr>
        <w:pStyle w:val="Nidungvnbn"/>
      </w:pPr>
      <w:r w:rsidRPr="00F87A2D">
        <w:t xml:space="preserve">Các web ứng dụng cũng cần có những tệp tin tĩnh(static files). Đó có thể là những file css, javascript. Flask cũng hỗ trợ điều này. Chỉ cần lưu các file tĩnh này vào thư mục </w:t>
      </w:r>
      <w:r w:rsidRPr="009A5B36">
        <w:t>/static</w:t>
      </w:r>
      <w:r w:rsidRPr="00F87A2D">
        <w:t> của project.</w:t>
      </w:r>
    </w:p>
    <w:p w14:paraId="53D16798" w14:textId="77777777" w:rsidR="0013385C" w:rsidRPr="00F87A2D" w:rsidRDefault="0013385C" w:rsidP="00C34949">
      <w:pPr>
        <w:pStyle w:val="Nidungvnbn"/>
      </w:pPr>
      <w:r w:rsidRPr="00F87A2D">
        <w:t>Để tạo url cho static file, sử dụng từ khóa ‘static’ và truyền vào đường dẫn file như sau:</w:t>
      </w:r>
    </w:p>
    <w:p w14:paraId="2380210A" w14:textId="77777777" w:rsidR="0013385C" w:rsidRPr="00F87A2D" w:rsidRDefault="0013385C" w:rsidP="0013385C">
      <w:pPr>
        <w:pStyle w:val="Nidungvnbn"/>
        <w:ind w:firstLine="0"/>
        <w:jc w:val="center"/>
      </w:pPr>
      <w:r w:rsidRPr="00F87A2D">
        <w:rPr>
          <w:noProof/>
        </w:rPr>
        <w:drawing>
          <wp:inline distT="0" distB="0" distL="0" distR="0" wp14:anchorId="2C0B3B45" wp14:editId="45ED9F3B">
            <wp:extent cx="5303520" cy="289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3520" cy="289540"/>
                    </a:xfrm>
                    <a:prstGeom prst="rect">
                      <a:avLst/>
                    </a:prstGeom>
                  </pic:spPr>
                </pic:pic>
              </a:graphicData>
            </a:graphic>
          </wp:inline>
        </w:drawing>
      </w:r>
    </w:p>
    <w:p w14:paraId="058048EA" w14:textId="7F250189" w:rsidR="0013385C" w:rsidRPr="00F87A2D" w:rsidRDefault="0013385C" w:rsidP="0013385C">
      <w:pPr>
        <w:pStyle w:val="Caption"/>
        <w:spacing w:after="0" w:line="360" w:lineRule="auto"/>
        <w:rPr>
          <w:sz w:val="24"/>
          <w:szCs w:val="24"/>
        </w:rPr>
      </w:pPr>
      <w:bookmarkStart w:id="118" w:name="_Toc106450315"/>
      <w:bookmarkStart w:id="119" w:name="_Toc106450447"/>
      <w:bookmarkStart w:id="120" w:name="_Toc106825450"/>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13</w:t>
      </w:r>
      <w:r w:rsidR="002A6F8A">
        <w:rPr>
          <w:sz w:val="24"/>
          <w:szCs w:val="24"/>
        </w:rPr>
        <w:fldChar w:fldCharType="end"/>
      </w:r>
      <w:r w:rsidRPr="00F87A2D">
        <w:rPr>
          <w:sz w:val="24"/>
          <w:szCs w:val="24"/>
        </w:rPr>
        <w:t>: Liên kết file css trong Flask.</w:t>
      </w:r>
      <w:bookmarkEnd w:id="118"/>
      <w:bookmarkEnd w:id="119"/>
      <w:bookmarkEnd w:id="120"/>
    </w:p>
    <w:p w14:paraId="2579E90A" w14:textId="77777777" w:rsidR="0013385C" w:rsidRPr="00F87A2D" w:rsidRDefault="0013385C" w:rsidP="00C34949">
      <w:pPr>
        <w:pStyle w:val="Nidungvnbn"/>
      </w:pPr>
      <w:r w:rsidRPr="00F87A2D">
        <w:t>Khi đó, file style.css của chúng ta phải ở trong thư mục static. Khi đó nó có đường dẫn từ root project là </w:t>
      </w:r>
      <w:r w:rsidRPr="009A5B36">
        <w:rPr>
          <w:rStyle w:val="HTMLCode"/>
          <w:rFonts w:ascii="Times New Roman" w:hAnsi="Times New Roman" w:cs="Times New Roman"/>
          <w:sz w:val="26"/>
          <w:szCs w:val="26"/>
        </w:rPr>
        <w:t>/static/style.css</w:t>
      </w:r>
      <w:r w:rsidRPr="00F87A2D">
        <w:t>.</w:t>
      </w:r>
    </w:p>
    <w:p w14:paraId="50EDE8AB" w14:textId="0C41DFBC" w:rsidR="0013385C" w:rsidRPr="00C34949" w:rsidRDefault="0013385C" w:rsidP="0020056D">
      <w:pPr>
        <w:pStyle w:val="Heading4"/>
      </w:pPr>
      <w:r w:rsidRPr="00C34949">
        <w:t>Rendering Templates</w:t>
      </w:r>
    </w:p>
    <w:p w14:paraId="5203BF43" w14:textId="77777777" w:rsidR="0013385C" w:rsidRPr="00F87A2D" w:rsidRDefault="0013385C" w:rsidP="00C34949">
      <w:pPr>
        <w:pStyle w:val="Nidungvnbn"/>
      </w:pPr>
      <w:r w:rsidRPr="00F87A2D">
        <w:t>Flask hỗ trợ chúng ta render ra các trang html đi cùng một số tham số. Để tạo và hiển thị nội dung file html, hãy sử dụng hàm </w:t>
      </w:r>
      <w:r w:rsidRPr="009A5B36">
        <w:t>render_template()</w:t>
      </w:r>
      <w:r w:rsidRPr="00F87A2D">
        <w:t> đã được xây dựng sẵn.</w:t>
      </w:r>
    </w:p>
    <w:p w14:paraId="74CD50B1" w14:textId="77777777" w:rsidR="0013385C" w:rsidRPr="00F87A2D" w:rsidRDefault="0013385C" w:rsidP="00C34949">
      <w:pPr>
        <w:pStyle w:val="Nidungvnbn"/>
      </w:pPr>
      <w:r w:rsidRPr="00F87A2D">
        <w:t>Nội dung của application.py</w:t>
      </w:r>
    </w:p>
    <w:p w14:paraId="039D90F6" w14:textId="77777777" w:rsidR="0013385C" w:rsidRPr="00F87A2D" w:rsidRDefault="0013385C" w:rsidP="0013385C">
      <w:pPr>
        <w:pStyle w:val="NormalWeb"/>
        <w:shd w:val="clear" w:color="auto" w:fill="FFFFFF"/>
        <w:spacing w:before="0" w:beforeAutospacing="0" w:after="0" w:afterAutospacing="0" w:line="360" w:lineRule="auto"/>
        <w:jc w:val="center"/>
        <w:rPr>
          <w:color w:val="222222"/>
          <w:sz w:val="23"/>
          <w:szCs w:val="23"/>
        </w:rPr>
      </w:pPr>
      <w:r w:rsidRPr="00F87A2D">
        <w:rPr>
          <w:noProof/>
          <w:color w:val="222222"/>
          <w:sz w:val="23"/>
          <w:szCs w:val="23"/>
        </w:rPr>
        <w:lastRenderedPageBreak/>
        <w:drawing>
          <wp:inline distT="0" distB="0" distL="0" distR="0" wp14:anchorId="48027A1E" wp14:editId="2213A904">
            <wp:extent cx="5303520" cy="1069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3520" cy="1069770"/>
                    </a:xfrm>
                    <a:prstGeom prst="rect">
                      <a:avLst/>
                    </a:prstGeom>
                  </pic:spPr>
                </pic:pic>
              </a:graphicData>
            </a:graphic>
          </wp:inline>
        </w:drawing>
      </w:r>
    </w:p>
    <w:p w14:paraId="4ECEEE2E" w14:textId="2D7FA8F2" w:rsidR="0013385C" w:rsidRPr="00F87A2D" w:rsidRDefault="0013385C" w:rsidP="0013385C">
      <w:pPr>
        <w:pStyle w:val="Caption"/>
        <w:spacing w:after="0" w:line="360" w:lineRule="auto"/>
        <w:rPr>
          <w:color w:val="222222"/>
          <w:sz w:val="24"/>
          <w:szCs w:val="24"/>
        </w:rPr>
      </w:pPr>
      <w:bookmarkStart w:id="121" w:name="_Toc106450316"/>
      <w:bookmarkStart w:id="122" w:name="_Toc106450448"/>
      <w:bookmarkStart w:id="123" w:name="_Toc106825451"/>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14</w:t>
      </w:r>
      <w:r w:rsidR="002A6F8A">
        <w:rPr>
          <w:sz w:val="24"/>
          <w:szCs w:val="24"/>
        </w:rPr>
        <w:fldChar w:fldCharType="end"/>
      </w:r>
      <w:r w:rsidRPr="00F87A2D">
        <w:rPr>
          <w:sz w:val="24"/>
          <w:szCs w:val="24"/>
        </w:rPr>
        <w:t>: Hàm render_template trong Flask.</w:t>
      </w:r>
      <w:bookmarkEnd w:id="121"/>
      <w:bookmarkEnd w:id="122"/>
      <w:bookmarkEnd w:id="123"/>
    </w:p>
    <w:p w14:paraId="7394391E" w14:textId="77777777" w:rsidR="0013385C" w:rsidRPr="00F87A2D" w:rsidRDefault="0013385C" w:rsidP="00C34949">
      <w:pPr>
        <w:pStyle w:val="Nidungvnbn"/>
      </w:pPr>
      <w:r w:rsidRPr="00F87A2D">
        <w:t>Khi đó, Flask sẽ tìm kiếm file hello.html trong thư mục </w:t>
      </w:r>
      <w:r w:rsidRPr="009A5B36">
        <w:t>/templates</w:t>
      </w:r>
      <w:r w:rsidRPr="00F87A2D">
        <w:t> cùng cấp với thư mục chứa ứng dụng Flask của chúng ta.</w:t>
      </w:r>
    </w:p>
    <w:p w14:paraId="18602F02" w14:textId="77777777" w:rsidR="0013385C" w:rsidRPr="00F87A2D" w:rsidRDefault="0013385C" w:rsidP="00C34949">
      <w:pPr>
        <w:pStyle w:val="Nidungvnbn"/>
      </w:pPr>
      <w:r w:rsidRPr="00F87A2D">
        <w:t>Chẳng hạn như thế này:</w:t>
      </w:r>
    </w:p>
    <w:p w14:paraId="3CF823FD" w14:textId="77777777" w:rsidR="0013385C" w:rsidRPr="00F87A2D" w:rsidRDefault="0013385C" w:rsidP="0013385C">
      <w:pPr>
        <w:pStyle w:val="Nidungvnbn"/>
        <w:ind w:firstLine="0"/>
        <w:jc w:val="center"/>
      </w:pPr>
      <w:r w:rsidRPr="00F87A2D">
        <w:rPr>
          <w:noProof/>
        </w:rPr>
        <w:drawing>
          <wp:inline distT="0" distB="0" distL="0" distR="0" wp14:anchorId="6747C94E" wp14:editId="4802A0C8">
            <wp:extent cx="5303520" cy="55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3520" cy="555850"/>
                    </a:xfrm>
                    <a:prstGeom prst="rect">
                      <a:avLst/>
                    </a:prstGeom>
                  </pic:spPr>
                </pic:pic>
              </a:graphicData>
            </a:graphic>
          </wp:inline>
        </w:drawing>
      </w:r>
    </w:p>
    <w:p w14:paraId="16896699" w14:textId="63531D2A" w:rsidR="0013385C" w:rsidRPr="00F87A2D" w:rsidRDefault="0013385C" w:rsidP="0013385C">
      <w:pPr>
        <w:pStyle w:val="Caption"/>
        <w:spacing w:after="0" w:line="360" w:lineRule="auto"/>
        <w:rPr>
          <w:sz w:val="24"/>
          <w:szCs w:val="24"/>
        </w:rPr>
      </w:pPr>
      <w:bookmarkStart w:id="124" w:name="_Toc106450317"/>
      <w:bookmarkStart w:id="125" w:name="_Toc106450449"/>
      <w:bookmarkStart w:id="126" w:name="_Toc106825452"/>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15</w:t>
      </w:r>
      <w:r w:rsidR="002A6F8A">
        <w:rPr>
          <w:sz w:val="24"/>
          <w:szCs w:val="24"/>
        </w:rPr>
        <w:fldChar w:fldCharType="end"/>
      </w:r>
      <w:r w:rsidR="00C34949">
        <w:rPr>
          <w:sz w:val="24"/>
          <w:szCs w:val="24"/>
        </w:rPr>
        <w:t>: Cấu trúc thư mục</w:t>
      </w:r>
      <w:r w:rsidRPr="00F87A2D">
        <w:rPr>
          <w:sz w:val="24"/>
          <w:szCs w:val="24"/>
        </w:rPr>
        <w:t>.</w:t>
      </w:r>
      <w:bookmarkEnd w:id="124"/>
      <w:bookmarkEnd w:id="125"/>
      <w:bookmarkEnd w:id="126"/>
    </w:p>
    <w:p w14:paraId="3031AC36" w14:textId="77777777" w:rsidR="0013385C" w:rsidRPr="00F87A2D" w:rsidRDefault="0013385C" w:rsidP="00C34949">
      <w:pPr>
        <w:pStyle w:val="Nidungvnbn"/>
      </w:pPr>
      <w:r w:rsidRPr="00F87A2D">
        <w:t>Nội dung của </w:t>
      </w:r>
      <w:r w:rsidRPr="009A5B36">
        <w:t>/template/hello.html</w:t>
      </w:r>
      <w:r w:rsidRPr="00F87A2D">
        <w:t>:</w:t>
      </w:r>
    </w:p>
    <w:p w14:paraId="7CA86908" w14:textId="77777777" w:rsidR="0013385C" w:rsidRPr="00F87A2D" w:rsidRDefault="0013385C" w:rsidP="0013385C">
      <w:pPr>
        <w:pStyle w:val="Nidungvnbn"/>
        <w:ind w:firstLine="0"/>
        <w:jc w:val="center"/>
      </w:pPr>
      <w:r w:rsidRPr="00F87A2D">
        <w:rPr>
          <w:noProof/>
        </w:rPr>
        <w:drawing>
          <wp:inline distT="0" distB="0" distL="0" distR="0" wp14:anchorId="27DF04A1" wp14:editId="31C16483">
            <wp:extent cx="5303520" cy="11694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3520" cy="1169494"/>
                    </a:xfrm>
                    <a:prstGeom prst="rect">
                      <a:avLst/>
                    </a:prstGeom>
                  </pic:spPr>
                </pic:pic>
              </a:graphicData>
            </a:graphic>
          </wp:inline>
        </w:drawing>
      </w:r>
    </w:p>
    <w:p w14:paraId="63D25ACE" w14:textId="4E9AB187" w:rsidR="0013385C" w:rsidRPr="00F87A2D" w:rsidRDefault="0013385C" w:rsidP="0013385C">
      <w:pPr>
        <w:pStyle w:val="Caption"/>
        <w:spacing w:after="0" w:line="360" w:lineRule="auto"/>
        <w:rPr>
          <w:sz w:val="24"/>
          <w:szCs w:val="24"/>
        </w:rPr>
      </w:pPr>
      <w:bookmarkStart w:id="127" w:name="_Toc106450318"/>
      <w:bookmarkStart w:id="128" w:name="_Toc106450450"/>
      <w:bookmarkStart w:id="129" w:name="_Toc106825453"/>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16</w:t>
      </w:r>
      <w:r w:rsidR="002A6F8A">
        <w:rPr>
          <w:sz w:val="24"/>
          <w:szCs w:val="24"/>
        </w:rPr>
        <w:fldChar w:fldCharType="end"/>
      </w:r>
      <w:r w:rsidR="00C34949">
        <w:rPr>
          <w:sz w:val="24"/>
          <w:szCs w:val="24"/>
        </w:rPr>
        <w:t>: Câu điều kiện</w:t>
      </w:r>
      <w:r w:rsidRPr="00F87A2D">
        <w:rPr>
          <w:sz w:val="24"/>
          <w:szCs w:val="24"/>
        </w:rPr>
        <w:t xml:space="preserve"> trong Flask.</w:t>
      </w:r>
      <w:bookmarkEnd w:id="127"/>
      <w:bookmarkEnd w:id="128"/>
      <w:bookmarkEnd w:id="129"/>
    </w:p>
    <w:p w14:paraId="17F27744" w14:textId="77777777" w:rsidR="0013385C" w:rsidRPr="00F87A2D" w:rsidRDefault="0013385C" w:rsidP="00C34949">
      <w:pPr>
        <w:pStyle w:val="Nidungvnbn"/>
      </w:pPr>
      <w:r w:rsidRPr="00F87A2D">
        <w:t>Giá trị </w:t>
      </w:r>
      <w:r w:rsidRPr="009A5B36">
        <w:t>name</w:t>
      </w:r>
      <w:r w:rsidRPr="00F87A2D">
        <w:t> mà bạn truyền vào trên url sẽ được xuất hiện ở vị trí </w:t>
      </w:r>
      <w:r w:rsidRPr="009A5B36">
        <w:t>{{name}}</w:t>
      </w:r>
      <w:r w:rsidRPr="00F87A2D">
        <w:t> trong file html kia.</w:t>
      </w:r>
    </w:p>
    <w:p w14:paraId="4BD62ACB" w14:textId="3B43AAF7" w:rsidR="0013385C" w:rsidRPr="00C34949" w:rsidRDefault="0013385C" w:rsidP="0020056D">
      <w:pPr>
        <w:pStyle w:val="Heading4"/>
      </w:pPr>
      <w:r w:rsidRPr="00C34949">
        <w:t>Hàm main</w:t>
      </w:r>
    </w:p>
    <w:p w14:paraId="72348556" w14:textId="77777777" w:rsidR="0013385C" w:rsidRPr="00F87A2D" w:rsidRDefault="0013385C" w:rsidP="0013385C">
      <w:pPr>
        <w:pStyle w:val="Nidungvnbn"/>
        <w:ind w:firstLine="0"/>
        <w:jc w:val="center"/>
      </w:pPr>
      <w:r w:rsidRPr="00F87A2D">
        <w:rPr>
          <w:noProof/>
        </w:rPr>
        <w:drawing>
          <wp:inline distT="0" distB="0" distL="0" distR="0" wp14:anchorId="6339CF21" wp14:editId="3BCC0127">
            <wp:extent cx="5303520" cy="464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3520" cy="464625"/>
                    </a:xfrm>
                    <a:prstGeom prst="rect">
                      <a:avLst/>
                    </a:prstGeom>
                  </pic:spPr>
                </pic:pic>
              </a:graphicData>
            </a:graphic>
          </wp:inline>
        </w:drawing>
      </w:r>
    </w:p>
    <w:p w14:paraId="63EC1B0B" w14:textId="38C664B2" w:rsidR="0013385C" w:rsidRPr="00F87A2D" w:rsidRDefault="0013385C" w:rsidP="0013385C">
      <w:pPr>
        <w:pStyle w:val="Caption"/>
        <w:spacing w:after="0" w:line="360" w:lineRule="auto"/>
        <w:rPr>
          <w:sz w:val="24"/>
          <w:szCs w:val="24"/>
        </w:rPr>
      </w:pPr>
      <w:bookmarkStart w:id="130" w:name="_Toc106450319"/>
      <w:bookmarkStart w:id="131" w:name="_Toc106450451"/>
      <w:bookmarkStart w:id="132" w:name="_Toc106825454"/>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17</w:t>
      </w:r>
      <w:r w:rsidR="002A6F8A">
        <w:rPr>
          <w:sz w:val="24"/>
          <w:szCs w:val="24"/>
        </w:rPr>
        <w:fldChar w:fldCharType="end"/>
      </w:r>
      <w:r w:rsidRPr="00F87A2D">
        <w:rPr>
          <w:sz w:val="24"/>
          <w:szCs w:val="24"/>
        </w:rPr>
        <w:t>: Hàm main trong Flask.</w:t>
      </w:r>
      <w:bookmarkEnd w:id="130"/>
      <w:bookmarkEnd w:id="131"/>
      <w:bookmarkEnd w:id="132"/>
    </w:p>
    <w:p w14:paraId="73D656ED" w14:textId="77777777" w:rsidR="0013385C" w:rsidRPr="00F87A2D" w:rsidRDefault="0013385C" w:rsidP="00C34949">
      <w:pPr>
        <w:pStyle w:val="Nidungvnbn"/>
      </w:pPr>
      <w:r w:rsidRPr="00F87A2D">
        <w:t>Trong hàm main, phương thức app.run() có thêm các tham số sau:</w:t>
      </w:r>
    </w:p>
    <w:p w14:paraId="00D1AB73" w14:textId="77777777" w:rsidR="0013385C" w:rsidRPr="00F87A2D" w:rsidRDefault="0013385C" w:rsidP="00C34949">
      <w:pPr>
        <w:pStyle w:val="Nidungvnbn"/>
        <w:numPr>
          <w:ilvl w:val="0"/>
          <w:numId w:val="10"/>
        </w:numPr>
      </w:pPr>
      <w:r w:rsidRPr="00F87A2D">
        <w:rPr>
          <w:iCs/>
        </w:rPr>
        <w:t>host: </w:t>
      </w:r>
      <w:r w:rsidRPr="00F87A2D">
        <w:t>Chỉ định hostname(đường dẫn) để truy cập website của chúng ta. Giá trị của chúng thường là: </w:t>
      </w:r>
      <w:r w:rsidRPr="00F87A2D">
        <w:rPr>
          <w:iCs/>
        </w:rPr>
        <w:t>localhost, 127.0.0.1, hoặc 0.0.0.0</w:t>
      </w:r>
      <w:r w:rsidRPr="00F87A2D">
        <w:t> khi deploy.</w:t>
      </w:r>
    </w:p>
    <w:p w14:paraId="06AB1D3E" w14:textId="77777777" w:rsidR="0013385C" w:rsidRPr="00F87A2D" w:rsidRDefault="0013385C" w:rsidP="00C34949">
      <w:pPr>
        <w:pStyle w:val="Nidungvnbn"/>
        <w:numPr>
          <w:ilvl w:val="0"/>
          <w:numId w:val="10"/>
        </w:numPr>
      </w:pPr>
      <w:r w:rsidRPr="00F87A2D">
        <w:rPr>
          <w:iCs/>
        </w:rPr>
        <w:lastRenderedPageBreak/>
        <w:t>port: </w:t>
      </w:r>
      <w:r w:rsidRPr="00F87A2D">
        <w:t>Chỉ định port cho ứng dụng web, mặc định là 5000.</w:t>
      </w:r>
    </w:p>
    <w:p w14:paraId="6D8D8B6B" w14:textId="77777777" w:rsidR="0013385C" w:rsidRPr="00F87A2D" w:rsidRDefault="0013385C" w:rsidP="00C34949">
      <w:pPr>
        <w:pStyle w:val="Nidungvnbn"/>
        <w:numPr>
          <w:ilvl w:val="0"/>
          <w:numId w:val="10"/>
        </w:numPr>
      </w:pPr>
      <w:r w:rsidRPr="00F87A2D">
        <w:rPr>
          <w:iCs/>
        </w:rPr>
        <w:t>debug: </w:t>
      </w:r>
      <w:r w:rsidRPr="00F87A2D">
        <w:t>Nếu là True, Flask sẽ tự động nhận biết thay đổi code và tự động restart lại ứng dụng. Tính năng này rất hay khi bạn đang sửa lỗi hoặc deploy lên global – chẳng hạn như nền tảng Heroku.</w:t>
      </w:r>
    </w:p>
    <w:p w14:paraId="6A2A8089" w14:textId="46B74DE2" w:rsidR="0013385C" w:rsidRPr="004A1FB4" w:rsidRDefault="0013385C" w:rsidP="0020056D">
      <w:pPr>
        <w:pStyle w:val="Heading2"/>
      </w:pPr>
      <w:bookmarkStart w:id="133" w:name="_Toc106450555"/>
      <w:bookmarkStart w:id="134" w:name="_Toc106825917"/>
      <w:r w:rsidRPr="004A1FB4">
        <w:t>Sơ lượt về Celery</w:t>
      </w:r>
      <w:bookmarkEnd w:id="133"/>
      <w:bookmarkEnd w:id="134"/>
    </w:p>
    <w:p w14:paraId="7B9201AD" w14:textId="345C87FF" w:rsidR="0013385C" w:rsidRPr="004A1FB4" w:rsidRDefault="0013385C" w:rsidP="0020056D">
      <w:pPr>
        <w:pStyle w:val="Heading3"/>
      </w:pPr>
      <w:bookmarkStart w:id="135" w:name="_Toc106450556"/>
      <w:bookmarkStart w:id="136" w:name="_Toc106825918"/>
      <w:r w:rsidRPr="004A1FB4">
        <w:t>Celery là gì?</w:t>
      </w:r>
      <w:bookmarkEnd w:id="135"/>
      <w:bookmarkEnd w:id="136"/>
    </w:p>
    <w:p w14:paraId="2B5737FE" w14:textId="77777777" w:rsidR="0013385C" w:rsidRPr="00F87A2D" w:rsidRDefault="0013385C" w:rsidP="004A1FB4">
      <w:pPr>
        <w:pStyle w:val="Nidungvnbn"/>
      </w:pPr>
      <w:r w:rsidRPr="00F87A2D">
        <w:t>Celery là một hàng đợi công việc không đồng bộ dựa trên tin nhắn phân phối, trong đó tập trung vào việc xử lý thời gian thực và cũng hỗ trợ lập kế hoạch công việc đơn vị thực hiện nhiệm vụ của nó là (task), trong đó sử dụng đa luồng, chẳng hạn như Eventlet, gevent, vv, mà có thể được thực hiện đồng thời trên một đơn hoặc nhiều máy chủ thi hành công vụ (worker servers). Nhiệm vụ có thể thực hiện không đồng bộ (nền chạy) hoặc đồng bộ (chờ cho nhiệm vụ để hoàn thành).</w:t>
      </w:r>
    </w:p>
    <w:p w14:paraId="4C0BE5B6" w14:textId="77777777" w:rsidR="0013385C" w:rsidRPr="00F87A2D" w:rsidRDefault="0013385C" w:rsidP="004A1FB4">
      <w:pPr>
        <w:pStyle w:val="Nidungvnbn"/>
        <w:ind w:firstLine="0"/>
        <w:jc w:val="center"/>
      </w:pPr>
      <w:r w:rsidRPr="00F87A2D">
        <w:rPr>
          <w:noProof/>
        </w:rPr>
        <w:drawing>
          <wp:inline distT="0" distB="0" distL="0" distR="0" wp14:anchorId="1C54F8AE" wp14:editId="02D4F7F1">
            <wp:extent cx="5303520" cy="2474976"/>
            <wp:effectExtent l="0" t="0" r="0" b="0"/>
            <wp:docPr id="46" name="Picture 46" descr="Lawrence McDaniel - My Special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wrence McDaniel - My Specialti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3520" cy="2474976"/>
                    </a:xfrm>
                    <a:prstGeom prst="rect">
                      <a:avLst/>
                    </a:prstGeom>
                    <a:noFill/>
                    <a:ln>
                      <a:noFill/>
                    </a:ln>
                  </pic:spPr>
                </pic:pic>
              </a:graphicData>
            </a:graphic>
          </wp:inline>
        </w:drawing>
      </w:r>
    </w:p>
    <w:p w14:paraId="7F785A2B" w14:textId="1C8D8473" w:rsidR="0013385C" w:rsidRPr="00F87A2D" w:rsidRDefault="0013385C" w:rsidP="004A1FB4">
      <w:pPr>
        <w:pStyle w:val="Caption"/>
        <w:spacing w:after="0" w:line="360" w:lineRule="auto"/>
        <w:rPr>
          <w:sz w:val="24"/>
          <w:szCs w:val="24"/>
        </w:rPr>
      </w:pPr>
      <w:bookmarkStart w:id="137" w:name="_Toc106450320"/>
      <w:bookmarkStart w:id="138" w:name="_Toc106450452"/>
      <w:bookmarkStart w:id="139" w:name="_Toc106825455"/>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18</w:t>
      </w:r>
      <w:r w:rsidR="002A6F8A">
        <w:rPr>
          <w:sz w:val="24"/>
          <w:szCs w:val="24"/>
        </w:rPr>
        <w:fldChar w:fldCharType="end"/>
      </w:r>
      <w:r w:rsidRPr="00F87A2D">
        <w:rPr>
          <w:sz w:val="24"/>
          <w:szCs w:val="24"/>
        </w:rPr>
        <w:t>: Logo Celery.</w:t>
      </w:r>
      <w:bookmarkEnd w:id="137"/>
      <w:bookmarkEnd w:id="138"/>
      <w:bookmarkEnd w:id="139"/>
    </w:p>
    <w:p w14:paraId="472828C5" w14:textId="77777777" w:rsidR="0013385C" w:rsidRPr="00F87A2D" w:rsidRDefault="0013385C" w:rsidP="004A1FB4">
      <w:pPr>
        <w:pStyle w:val="Nidungvnbn"/>
      </w:pPr>
      <w:r w:rsidRPr="00F87A2D">
        <w:t>Trong hệ thống sản xuất, celery có thể xử lý hàng triệu công việc một ngày nào đó sơ đồ kiến ​​trúc đầy đủ của nó là như sau:</w:t>
      </w:r>
    </w:p>
    <w:p w14:paraId="6AB0DEDC" w14:textId="77777777" w:rsidR="0013385C" w:rsidRPr="00F87A2D" w:rsidRDefault="0013385C" w:rsidP="004A1FB4">
      <w:pPr>
        <w:pStyle w:val="Nidungvnbn"/>
        <w:jc w:val="center"/>
      </w:pPr>
      <w:r w:rsidRPr="00F87A2D">
        <w:rPr>
          <w:noProof/>
        </w:rPr>
        <w:lastRenderedPageBreak/>
        <w:drawing>
          <wp:inline distT="0" distB="0" distL="0" distR="0" wp14:anchorId="3F388C07" wp14:editId="7760BA37">
            <wp:extent cx="5303520" cy="37611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3520" cy="3761193"/>
                    </a:xfrm>
                    <a:prstGeom prst="rect">
                      <a:avLst/>
                    </a:prstGeom>
                  </pic:spPr>
                </pic:pic>
              </a:graphicData>
            </a:graphic>
          </wp:inline>
        </w:drawing>
      </w:r>
    </w:p>
    <w:p w14:paraId="1E62A133" w14:textId="7C323B49" w:rsidR="0013385C" w:rsidRPr="00F87A2D" w:rsidRDefault="0013385C" w:rsidP="004A1FB4">
      <w:pPr>
        <w:pStyle w:val="Caption"/>
        <w:spacing w:after="0" w:line="360" w:lineRule="auto"/>
        <w:rPr>
          <w:sz w:val="24"/>
          <w:szCs w:val="24"/>
        </w:rPr>
      </w:pPr>
      <w:bookmarkStart w:id="140" w:name="_Toc106450321"/>
      <w:bookmarkStart w:id="141" w:name="_Toc106450453"/>
      <w:bookmarkStart w:id="142" w:name="_Toc106825456"/>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19</w:t>
      </w:r>
      <w:r w:rsidR="002A6F8A">
        <w:rPr>
          <w:sz w:val="24"/>
          <w:szCs w:val="24"/>
        </w:rPr>
        <w:fldChar w:fldCharType="end"/>
      </w:r>
      <w:r w:rsidRPr="00F87A2D">
        <w:rPr>
          <w:sz w:val="24"/>
          <w:szCs w:val="24"/>
        </w:rPr>
        <w:t>: Hệ thống hoạt động của Celery.</w:t>
      </w:r>
      <w:bookmarkEnd w:id="140"/>
      <w:bookmarkEnd w:id="141"/>
      <w:bookmarkEnd w:id="142"/>
    </w:p>
    <w:p w14:paraId="48CEDDFF" w14:textId="77777777" w:rsidR="0013385C" w:rsidRPr="00F87A2D" w:rsidRDefault="0013385C" w:rsidP="004A1FB4">
      <w:pPr>
        <w:pStyle w:val="Nidungvnbn"/>
      </w:pPr>
      <w:r w:rsidRPr="00F87A2D">
        <w:t>Trong đó:</w:t>
      </w:r>
    </w:p>
    <w:p w14:paraId="43274984" w14:textId="77777777" w:rsidR="0013385C" w:rsidRPr="00F87A2D" w:rsidRDefault="0013385C" w:rsidP="0020056D">
      <w:pPr>
        <w:pStyle w:val="Nidungvnbn"/>
        <w:ind w:left="720"/>
      </w:pPr>
      <w:r w:rsidRPr="00F87A2D">
        <w:t>Producer: Gọi API, chức năng, hoặc trang trí cung cấp bởi Celery, và nhà sản xuất nhiệm vụ là nhà sản xuất nhiệm vụ.</w:t>
      </w:r>
    </w:p>
    <w:p w14:paraId="553C2A8A" w14:textId="77777777" w:rsidR="0013385C" w:rsidRPr="00F87A2D" w:rsidRDefault="0013385C" w:rsidP="0020056D">
      <w:pPr>
        <w:pStyle w:val="Nidungvnbn"/>
        <w:ind w:left="720"/>
      </w:pPr>
      <w:r w:rsidRPr="00F87A2D">
        <w:t>Celery Beat: Task Scheduler, quá trình Beat đọc nội dung của tập tin cấu hình, và định kỳ gửi các nhiệm vụ cấu hình cần phải được thực hiện vào hàng đợi công việc.</w:t>
      </w:r>
    </w:p>
    <w:p w14:paraId="0038C4F5" w14:textId="77777777" w:rsidR="0013385C" w:rsidRPr="00F87A2D" w:rsidRDefault="0013385C" w:rsidP="0020056D">
      <w:pPr>
        <w:pStyle w:val="Nidungvnbn"/>
        <w:ind w:left="720"/>
      </w:pPr>
      <w:r w:rsidRPr="00F87A2D">
        <w:t>Broker: Còn được gọi là middleware tin nhắn, chấp nhận thông điệp nhiệm vụ gửi bởi nhà sản xuất công việc, tiết kiệm hàng đợi và sau đó phân phối cho tiêu thụ nhiệm vụ (thường là một hàng đợi thông điệp hoặc cơ sở dữ liệu). Celery hiện hỗ trợ RabbitMQ, Redis, MongoDB, Beanstalk, SQLAlchemy, Zookeeper,…</w:t>
      </w:r>
    </w:p>
    <w:p w14:paraId="1CE88FCC" w14:textId="77777777" w:rsidR="0013385C" w:rsidRPr="00F87A2D" w:rsidRDefault="0013385C" w:rsidP="0020056D">
      <w:pPr>
        <w:pStyle w:val="Nidungvnbn"/>
        <w:ind w:left="720"/>
      </w:pPr>
      <w:r w:rsidRPr="00F87A2D">
        <w:lastRenderedPageBreak/>
        <w:t>Celery Worker: Người thực hiện nhiệm vụ, thường chạy nhiều worker dùng trong nhiều máy chủ để nâng cao hiệu quả thực hiện.</w:t>
      </w:r>
    </w:p>
    <w:p w14:paraId="20E13FB5" w14:textId="77777777" w:rsidR="0013385C" w:rsidRPr="00F87A2D" w:rsidRDefault="0013385C" w:rsidP="0020056D">
      <w:pPr>
        <w:pStyle w:val="Nidungvnbn"/>
        <w:ind w:left="720"/>
      </w:pPr>
      <w:r w:rsidRPr="00F87A2D">
        <w:t>Result Backend: Lưu thông tin trạng thái và kết quả sau khi xử lý nhiệm vụ cho cuộc điều tra Celery mặc định đã hỗ trợ Redis, RabbitMQ, MongoDB, Django ORM, SQLAlchemy,...</w:t>
      </w:r>
    </w:p>
    <w:p w14:paraId="7C55C643" w14:textId="1AA4BCC5" w:rsidR="0013385C" w:rsidRPr="004A1FB4" w:rsidRDefault="0013385C" w:rsidP="004A1FB4">
      <w:pPr>
        <w:pStyle w:val="Heading3"/>
        <w:rPr>
          <w:rFonts w:cs="Times New Roman"/>
          <w:szCs w:val="26"/>
        </w:rPr>
      </w:pPr>
      <w:bookmarkStart w:id="143" w:name="_Toc106450557"/>
      <w:bookmarkStart w:id="144" w:name="_Toc106825919"/>
      <w:r w:rsidRPr="004A1FB4">
        <w:rPr>
          <w:rFonts w:cs="Times New Roman"/>
          <w:szCs w:val="26"/>
        </w:rPr>
        <w:t>Lý do nên chọn Celery</w:t>
      </w:r>
      <w:bookmarkEnd w:id="143"/>
      <w:bookmarkEnd w:id="144"/>
    </w:p>
    <w:p w14:paraId="01A3EB6F" w14:textId="77777777" w:rsidR="0013385C" w:rsidRPr="00F87A2D" w:rsidRDefault="0013385C" w:rsidP="004A1FB4">
      <w:pPr>
        <w:pStyle w:val="Nidungvnbn"/>
      </w:pPr>
      <w:r w:rsidRPr="00F87A2D">
        <w:t>Trong nhiều dự án thực tế theo hướng microservice khi đến phần scaling hệ thống thì gặp phải một vấn đề: mọi service trong hệ thống đều tương tác trực tiếp với database nên xảy ra vấn đề càng nhiều servive thì càng nhiều kết nối đến database dẫn đến tình trạng xảy ra deadlock, performance cũng rất chậm do các kết nối đến database từ các service phải nhờ nhau giải phóng.</w:t>
      </w:r>
    </w:p>
    <w:p w14:paraId="088BB4CE" w14:textId="77777777" w:rsidR="0013385C" w:rsidRPr="00F87A2D" w:rsidRDefault="0013385C" w:rsidP="004A1FB4">
      <w:pPr>
        <w:pStyle w:val="Nidungvnbn"/>
      </w:pPr>
      <w:r w:rsidRPr="00F87A2D">
        <w:t>Nếu dự án chạy hầu hết bằng python thì celery là một sự lựa chọn thích hợp. Celery là một mạng lưới hệ thống quản trị queue thông dụng. Kiến trúc sau khi chuyển sang sử dụng queue trong mạng lưới hệ thống sẽ như sau:</w:t>
      </w:r>
    </w:p>
    <w:p w14:paraId="72A3EE25" w14:textId="77777777" w:rsidR="0013385C" w:rsidRPr="00F87A2D" w:rsidRDefault="0013385C" w:rsidP="0013385C">
      <w:pPr>
        <w:pStyle w:val="Nidungvnbn"/>
        <w:ind w:firstLine="0"/>
        <w:jc w:val="center"/>
      </w:pPr>
      <w:r w:rsidRPr="00F87A2D">
        <w:rPr>
          <w:noProof/>
        </w:rPr>
        <w:drawing>
          <wp:inline distT="0" distB="0" distL="0" distR="0" wp14:anchorId="54D4C05F" wp14:editId="00E4E80A">
            <wp:extent cx="5303520" cy="216843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3520" cy="2168437"/>
                    </a:xfrm>
                    <a:prstGeom prst="rect">
                      <a:avLst/>
                    </a:prstGeom>
                  </pic:spPr>
                </pic:pic>
              </a:graphicData>
            </a:graphic>
          </wp:inline>
        </w:drawing>
      </w:r>
    </w:p>
    <w:p w14:paraId="15F3E656" w14:textId="575F499A" w:rsidR="0013385C" w:rsidRPr="00F87A2D" w:rsidRDefault="0013385C" w:rsidP="0013385C">
      <w:pPr>
        <w:pStyle w:val="Caption"/>
        <w:rPr>
          <w:sz w:val="24"/>
          <w:szCs w:val="24"/>
        </w:rPr>
      </w:pPr>
      <w:bookmarkStart w:id="145" w:name="_Toc106450322"/>
      <w:bookmarkStart w:id="146" w:name="_Toc106450454"/>
      <w:bookmarkStart w:id="147" w:name="_Toc106825457"/>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20</w:t>
      </w:r>
      <w:r w:rsidR="002A6F8A">
        <w:rPr>
          <w:sz w:val="24"/>
          <w:szCs w:val="24"/>
        </w:rPr>
        <w:fldChar w:fldCharType="end"/>
      </w:r>
      <w:r w:rsidRPr="00F87A2D">
        <w:rPr>
          <w:sz w:val="24"/>
          <w:szCs w:val="24"/>
        </w:rPr>
        <w:t>: Mạng lưới hệ thống khi sử dụng Celery.</w:t>
      </w:r>
      <w:bookmarkEnd w:id="145"/>
      <w:bookmarkEnd w:id="146"/>
      <w:bookmarkEnd w:id="147"/>
    </w:p>
    <w:p w14:paraId="48D827DD" w14:textId="5DCC6E73" w:rsidR="0013385C" w:rsidRPr="004A1FB4" w:rsidRDefault="0013385C" w:rsidP="004A1FB4">
      <w:pPr>
        <w:pStyle w:val="Heading3"/>
        <w:rPr>
          <w:rFonts w:cs="Times New Roman"/>
          <w:szCs w:val="26"/>
        </w:rPr>
      </w:pPr>
      <w:bookmarkStart w:id="148" w:name="_Toc106450558"/>
      <w:bookmarkStart w:id="149" w:name="_Toc106825920"/>
      <w:r w:rsidRPr="004A1FB4">
        <w:rPr>
          <w:rFonts w:cs="Times New Roman"/>
          <w:szCs w:val="26"/>
        </w:rPr>
        <w:t>Các bài toán nên sử dụng Celery</w:t>
      </w:r>
      <w:bookmarkEnd w:id="148"/>
      <w:bookmarkEnd w:id="149"/>
    </w:p>
    <w:p w14:paraId="277E3316" w14:textId="77777777" w:rsidR="0013385C" w:rsidRPr="00F87A2D" w:rsidRDefault="0013385C" w:rsidP="004A1FB4">
      <w:pPr>
        <w:pStyle w:val="Nidungvnbn"/>
        <w:numPr>
          <w:ilvl w:val="0"/>
          <w:numId w:val="14"/>
        </w:numPr>
        <w:ind w:left="714" w:hanging="357"/>
      </w:pPr>
      <w:r w:rsidRPr="00F87A2D">
        <w:t>Chạy background jobs.</w:t>
      </w:r>
    </w:p>
    <w:p w14:paraId="2F7A98C0" w14:textId="77777777" w:rsidR="0013385C" w:rsidRPr="00F87A2D" w:rsidRDefault="0013385C" w:rsidP="004A1FB4">
      <w:pPr>
        <w:pStyle w:val="Nidungvnbn"/>
        <w:numPr>
          <w:ilvl w:val="0"/>
          <w:numId w:val="14"/>
        </w:numPr>
        <w:ind w:left="714" w:hanging="357"/>
      </w:pPr>
      <w:r w:rsidRPr="00F87A2D">
        <w:t>Chạy các job lập lịch.</w:t>
      </w:r>
    </w:p>
    <w:p w14:paraId="0D42DBB7" w14:textId="77777777" w:rsidR="0013385C" w:rsidRPr="00F87A2D" w:rsidRDefault="0013385C" w:rsidP="004A1FB4">
      <w:pPr>
        <w:pStyle w:val="Nidungvnbn"/>
        <w:numPr>
          <w:ilvl w:val="0"/>
          <w:numId w:val="14"/>
        </w:numPr>
        <w:ind w:left="714" w:hanging="357"/>
      </w:pPr>
      <w:r w:rsidRPr="00F87A2D">
        <w:lastRenderedPageBreak/>
        <w:t>Tính toán phân tán.</w:t>
      </w:r>
    </w:p>
    <w:p w14:paraId="58F3A66A" w14:textId="77777777" w:rsidR="0013385C" w:rsidRPr="00F87A2D" w:rsidRDefault="0013385C" w:rsidP="004A1FB4">
      <w:pPr>
        <w:pStyle w:val="Nidungvnbn"/>
        <w:numPr>
          <w:ilvl w:val="0"/>
          <w:numId w:val="14"/>
        </w:numPr>
        <w:ind w:left="714" w:hanging="357"/>
      </w:pPr>
      <w:r w:rsidRPr="00F87A2D">
        <w:t>Xử lý song song.</w:t>
      </w:r>
    </w:p>
    <w:p w14:paraId="16440D6C" w14:textId="16811690" w:rsidR="0013385C" w:rsidRPr="004A1FB4" w:rsidRDefault="0013385C" w:rsidP="004A1FB4">
      <w:pPr>
        <w:pStyle w:val="Heading3"/>
        <w:rPr>
          <w:rFonts w:cs="Times New Roman"/>
          <w:szCs w:val="26"/>
        </w:rPr>
      </w:pPr>
      <w:bookmarkStart w:id="150" w:name="_Toc106450559"/>
      <w:bookmarkStart w:id="151" w:name="_Toc106825921"/>
      <w:r w:rsidRPr="004A1FB4">
        <w:rPr>
          <w:rFonts w:cs="Times New Roman"/>
          <w:szCs w:val="26"/>
        </w:rPr>
        <w:t>Cơ chế của Celery</w:t>
      </w:r>
      <w:bookmarkEnd w:id="150"/>
      <w:bookmarkEnd w:id="151"/>
    </w:p>
    <w:p w14:paraId="2B925746" w14:textId="62C30F48" w:rsidR="0013385C" w:rsidRPr="004A1FB4" w:rsidRDefault="0013385C" w:rsidP="004A1FB4">
      <w:pPr>
        <w:pStyle w:val="Nidungvnbn"/>
      </w:pPr>
      <w:r w:rsidRPr="00F87A2D">
        <w:t xml:space="preserve">Celery hoạt động dựa trên khái niệm task queue. Đây là cơ chế </w:t>
      </w:r>
      <w:r w:rsidR="009F45CD">
        <w:t>hàng đợi</w:t>
      </w:r>
      <w:r w:rsidRPr="00F87A2D">
        <w:t xml:space="preserve"> dùng để điều phối các job/work giữa các máy khác nhau. Các worker sẽ nhận task, chạy task và trả về kết quả.</w:t>
      </w:r>
      <w:r w:rsidR="004A1FB4">
        <w:t xml:space="preserve"> Đầu vào</w:t>
      </w:r>
      <w:r w:rsidR="004A1FB4">
        <w:rPr>
          <w:shd w:val="clear" w:color="auto" w:fill="FFFFFF"/>
        </w:rPr>
        <w:t xml:space="preserve"> của hàng đợi</w:t>
      </w:r>
      <w:r w:rsidRPr="00F87A2D">
        <w:rPr>
          <w:shd w:val="clear" w:color="auto" w:fill="FFFFFF"/>
        </w:rPr>
        <w:t>: Task</w:t>
      </w:r>
      <w:r w:rsidR="004A1FB4">
        <w:rPr>
          <w:shd w:val="clear" w:color="auto" w:fill="FFFFFF"/>
        </w:rPr>
        <w:t>.</w:t>
      </w:r>
    </w:p>
    <w:p w14:paraId="282ACFA7" w14:textId="77777777" w:rsidR="0013385C" w:rsidRPr="00F87A2D" w:rsidRDefault="0013385C" w:rsidP="004A1FB4">
      <w:pPr>
        <w:pStyle w:val="Nidungvnbn"/>
      </w:pPr>
      <w:r w:rsidRPr="00F87A2D">
        <w:t>Các process trên từng worker sẽ theo dõi queue để thực thi các task mới được đẩy vào queue</w:t>
      </w:r>
    </w:p>
    <w:p w14:paraId="0D6D0E7D" w14:textId="77777777" w:rsidR="0013385C" w:rsidRPr="00F87A2D" w:rsidRDefault="0013385C" w:rsidP="004A1FB4">
      <w:pPr>
        <w:pStyle w:val="Nidungvnbn"/>
      </w:pPr>
      <w:r w:rsidRPr="00F87A2D">
        <w:rPr>
          <w:shd w:val="clear" w:color="auto" w:fill="FFFFFF"/>
        </w:rPr>
        <w:t>Celery thường dùng một message broker để điều phối task giữa các clients và worker. Để tạo một task mới client sẽ thêm một message vào queue, broker sau đó sẽ chuyển message này tới worker.</w:t>
      </w:r>
    </w:p>
    <w:p w14:paraId="2BD19C91" w14:textId="77777777" w:rsidR="0013385C" w:rsidRPr="00F87A2D" w:rsidRDefault="0013385C" w:rsidP="004A1FB4">
      <w:pPr>
        <w:pStyle w:val="Nidungvnbn"/>
      </w:pPr>
      <w:r w:rsidRPr="00F87A2D">
        <w:t>Một hệ thống sử dụng celery có thể có nhiều workers và brokers, nhờ vậy việc scale theo chiều ngang sẽ rất dễ dàng.</w:t>
      </w:r>
    </w:p>
    <w:p w14:paraId="23702146" w14:textId="7F951533" w:rsidR="0013385C" w:rsidRPr="009F45CD" w:rsidRDefault="0013385C" w:rsidP="009F45CD">
      <w:pPr>
        <w:pStyle w:val="Heading3"/>
        <w:rPr>
          <w:rFonts w:cs="Times New Roman"/>
          <w:szCs w:val="26"/>
        </w:rPr>
      </w:pPr>
      <w:bookmarkStart w:id="152" w:name="_Toc106450560"/>
      <w:bookmarkStart w:id="153" w:name="_Toc106825922"/>
      <w:r w:rsidRPr="009F45CD">
        <w:rPr>
          <w:rFonts w:cs="Times New Roman"/>
          <w:szCs w:val="26"/>
        </w:rPr>
        <w:t>Các module chính của Celery</w:t>
      </w:r>
      <w:bookmarkEnd w:id="152"/>
      <w:bookmarkEnd w:id="153"/>
    </w:p>
    <w:p w14:paraId="1FB92F8E" w14:textId="57CA8EC4" w:rsidR="0013385C" w:rsidRPr="009F45CD" w:rsidRDefault="0013385C" w:rsidP="0020056D">
      <w:pPr>
        <w:pStyle w:val="Heading4"/>
      </w:pPr>
      <w:r w:rsidRPr="009F45CD">
        <w:t>Application</w:t>
      </w:r>
    </w:p>
    <w:p w14:paraId="1E622C1C" w14:textId="77777777" w:rsidR="0013385C" w:rsidRPr="00F87A2D" w:rsidRDefault="0013385C" w:rsidP="009F45CD">
      <w:pPr>
        <w:pStyle w:val="Nidungvnbn"/>
        <w:numPr>
          <w:ilvl w:val="0"/>
          <w:numId w:val="16"/>
        </w:numPr>
        <w:ind w:left="714" w:hanging="357"/>
      </w:pPr>
      <w:r w:rsidRPr="00F87A2D">
        <w:t>Một instance được khởi tạo từ thư viện Celery được gọi là application.</w:t>
      </w:r>
    </w:p>
    <w:p w14:paraId="3742F9A0" w14:textId="77777777" w:rsidR="0013385C" w:rsidRPr="00F87A2D" w:rsidRDefault="0013385C" w:rsidP="009F45CD">
      <w:pPr>
        <w:pStyle w:val="Nidungvnbn"/>
        <w:numPr>
          <w:ilvl w:val="0"/>
          <w:numId w:val="16"/>
        </w:numPr>
        <w:ind w:left="714" w:hanging="357"/>
      </w:pPr>
      <w:r w:rsidRPr="00F87A2D">
        <w:t>Nhiều Celery application có thể cùng tồn tại trong một process.</w:t>
      </w:r>
    </w:p>
    <w:p w14:paraId="1F6F4598" w14:textId="77777777" w:rsidR="0013385C" w:rsidRPr="00F87A2D" w:rsidRDefault="0013385C" w:rsidP="009F45CD">
      <w:pPr>
        <w:pStyle w:val="Nidungvnbn"/>
        <w:numPr>
          <w:ilvl w:val="0"/>
          <w:numId w:val="16"/>
        </w:numPr>
        <w:ind w:left="714" w:hanging="357"/>
      </w:pPr>
      <w:r w:rsidRPr="00F87A2D">
        <w:t>Khởi tạo một Celery application:</w:t>
      </w:r>
    </w:p>
    <w:p w14:paraId="0ACDA33A" w14:textId="77777777" w:rsidR="0013385C" w:rsidRPr="00F87A2D" w:rsidRDefault="0013385C" w:rsidP="0013385C">
      <w:pPr>
        <w:pStyle w:val="Nidungvnbn"/>
        <w:ind w:firstLine="0"/>
        <w:jc w:val="center"/>
      </w:pPr>
      <w:r w:rsidRPr="00F87A2D">
        <w:rPr>
          <w:noProof/>
        </w:rPr>
        <w:drawing>
          <wp:inline distT="0" distB="0" distL="0" distR="0" wp14:anchorId="68A66DD8" wp14:editId="53D0E9BC">
            <wp:extent cx="5303520" cy="5960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3520" cy="596079"/>
                    </a:xfrm>
                    <a:prstGeom prst="rect">
                      <a:avLst/>
                    </a:prstGeom>
                  </pic:spPr>
                </pic:pic>
              </a:graphicData>
            </a:graphic>
          </wp:inline>
        </w:drawing>
      </w:r>
    </w:p>
    <w:p w14:paraId="0DFB94BB" w14:textId="659C5315" w:rsidR="0013385C" w:rsidRPr="00F87A2D" w:rsidRDefault="0013385C" w:rsidP="0013385C">
      <w:pPr>
        <w:pStyle w:val="Caption"/>
        <w:spacing w:after="0" w:line="360" w:lineRule="auto"/>
        <w:rPr>
          <w:sz w:val="24"/>
          <w:szCs w:val="24"/>
        </w:rPr>
      </w:pPr>
      <w:bookmarkStart w:id="154" w:name="_Toc106450323"/>
      <w:bookmarkStart w:id="155" w:name="_Toc106450455"/>
      <w:bookmarkStart w:id="156" w:name="_Toc106825458"/>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21</w:t>
      </w:r>
      <w:r w:rsidR="002A6F8A">
        <w:rPr>
          <w:sz w:val="24"/>
          <w:szCs w:val="24"/>
        </w:rPr>
        <w:fldChar w:fldCharType="end"/>
      </w:r>
      <w:r w:rsidRPr="00F87A2D">
        <w:rPr>
          <w:sz w:val="24"/>
          <w:szCs w:val="24"/>
        </w:rPr>
        <w:t>: Câu lệnh khởi tạo Celery application.</w:t>
      </w:r>
      <w:bookmarkEnd w:id="154"/>
      <w:bookmarkEnd w:id="155"/>
      <w:bookmarkEnd w:id="156"/>
    </w:p>
    <w:p w14:paraId="0785874E" w14:textId="77777777" w:rsidR="0013385C" w:rsidRPr="00F87A2D" w:rsidRDefault="0013385C" w:rsidP="009F45CD">
      <w:pPr>
        <w:pStyle w:val="Nidungvnbn"/>
        <w:numPr>
          <w:ilvl w:val="0"/>
          <w:numId w:val="15"/>
        </w:numPr>
        <w:ind w:left="714" w:hanging="357"/>
      </w:pPr>
      <w:r w:rsidRPr="00F87A2D">
        <w:t>Khi gửi một message tới queue, message đó chỉ chứa tên của task cần thực thi.</w:t>
      </w:r>
    </w:p>
    <w:p w14:paraId="28A465BF" w14:textId="77777777" w:rsidR="0013385C" w:rsidRPr="00F87A2D" w:rsidRDefault="0013385C" w:rsidP="009F45CD">
      <w:pPr>
        <w:pStyle w:val="Nidungvnbn"/>
        <w:numPr>
          <w:ilvl w:val="0"/>
          <w:numId w:val="15"/>
        </w:numPr>
        <w:ind w:left="714" w:hanging="357"/>
      </w:pPr>
      <w:r w:rsidRPr="00F87A2D">
        <w:t>Các celery worker sẽ map giữa tên của task với hàm thực thi task đó, việc mapping như vậy được gọi là task registry.</w:t>
      </w:r>
    </w:p>
    <w:p w14:paraId="45E022E2" w14:textId="67156F30" w:rsidR="0013385C" w:rsidRPr="009F45CD" w:rsidRDefault="0013385C" w:rsidP="0020056D">
      <w:pPr>
        <w:pStyle w:val="Heading4"/>
      </w:pPr>
      <w:r w:rsidRPr="009F45CD">
        <w:lastRenderedPageBreak/>
        <w:t>Tasks</w:t>
      </w:r>
    </w:p>
    <w:p w14:paraId="42A7116B" w14:textId="77777777" w:rsidR="0013385C" w:rsidRPr="00F87A2D" w:rsidRDefault="0013385C" w:rsidP="009F45CD">
      <w:pPr>
        <w:pStyle w:val="Nidungvnbn"/>
      </w:pPr>
      <w:r w:rsidRPr="00F87A2D">
        <w:t>Task trong celery có hai nhiệm vụ chính:</w:t>
      </w:r>
    </w:p>
    <w:p w14:paraId="1E53FD21" w14:textId="77777777" w:rsidR="0013385C" w:rsidRPr="00F87A2D" w:rsidRDefault="0013385C" w:rsidP="009F45CD">
      <w:pPr>
        <w:pStyle w:val="Nidungvnbn"/>
        <w:numPr>
          <w:ilvl w:val="1"/>
          <w:numId w:val="18"/>
        </w:numPr>
      </w:pPr>
      <w:r w:rsidRPr="00F87A2D">
        <w:t>Định nghĩa những gì sẽ xảy ra sau khi một task được gọi (gửi đi message).</w:t>
      </w:r>
    </w:p>
    <w:p w14:paraId="1722AADD" w14:textId="77777777" w:rsidR="0013385C" w:rsidRPr="00F87A2D" w:rsidRDefault="0013385C" w:rsidP="009F45CD">
      <w:pPr>
        <w:pStyle w:val="Nidungvnbn"/>
        <w:numPr>
          <w:ilvl w:val="1"/>
          <w:numId w:val="18"/>
        </w:numPr>
      </w:pPr>
      <w:r w:rsidRPr="00F87A2D">
        <w:t>Định nghĩa những gì sẽ xảy ra khi một worker nhận được message đó.</w:t>
      </w:r>
    </w:p>
    <w:p w14:paraId="2801ABE4" w14:textId="77777777" w:rsidR="0013385C" w:rsidRPr="00F87A2D" w:rsidRDefault="0013385C" w:rsidP="009F45CD">
      <w:pPr>
        <w:pStyle w:val="Nidungvnbn"/>
      </w:pPr>
      <w:r w:rsidRPr="00F87A2D">
        <w:t>Mỗi task có một tên riêng không trùng lặp, tên này sẽ được refer trong message để worker có thể tìm được đúng hàm để thực thi. Nếu không định nghĩa tên cho task thì task đó sẽ được tự đặt tên dựa vào module mà task được định nghĩa và tên function của task.</w:t>
      </w:r>
    </w:p>
    <w:p w14:paraId="632C07DE" w14:textId="77777777" w:rsidR="0013385C" w:rsidRPr="00F87A2D" w:rsidRDefault="0013385C" w:rsidP="009F45CD">
      <w:pPr>
        <w:pStyle w:val="Nidungvnbn"/>
      </w:pPr>
      <w:r w:rsidRPr="00F87A2D">
        <w:t>Các message của task sẽ không bị xóa khỏi queue chừng nào message đó chưa được một worker xử lý. Một worker có thể xử lý nhiều message, nếu worker bị crash mà chưa xử lý hết các message đó thì chúng vẫn có thể được gửi lại tới một worker khác.</w:t>
      </w:r>
    </w:p>
    <w:p w14:paraId="2B36B8C6" w14:textId="77777777" w:rsidR="0013385C" w:rsidRPr="00F87A2D" w:rsidRDefault="0013385C" w:rsidP="009F45CD">
      <w:pPr>
        <w:pStyle w:val="Nidungvnbn"/>
      </w:pPr>
      <w:r w:rsidRPr="00F87A2D">
        <w:t>Các function của task nên ở trạng thái idempotent: function không gây ra ảnh hưởng gì kể cả khi có bị gọi nhiều lần với cùng một tham số vậy nên một task đã thực thi sẽ đảm bảo không bị chạy lại lần nữa.</w:t>
      </w:r>
    </w:p>
    <w:p w14:paraId="6D5B57B2" w14:textId="71488A9C" w:rsidR="0013385C" w:rsidRPr="009F45CD" w:rsidRDefault="0013385C" w:rsidP="0020056D">
      <w:pPr>
        <w:pStyle w:val="Heading4"/>
      </w:pPr>
      <w:r w:rsidRPr="009F45CD">
        <w:t>Cách tạo Task</w:t>
      </w:r>
    </w:p>
    <w:p w14:paraId="64404AB6" w14:textId="77777777" w:rsidR="0013385C" w:rsidRPr="00F87A2D" w:rsidRDefault="0013385C" w:rsidP="009F45CD">
      <w:pPr>
        <w:pStyle w:val="Nidungvnbn"/>
        <w:rPr>
          <w:rStyle w:val="HTMLCode"/>
          <w:rFonts w:ascii="Times New Roman" w:hAnsi="Times New Roman" w:cs="Times New Roman"/>
        </w:rPr>
      </w:pPr>
      <w:r w:rsidRPr="00F87A2D">
        <w:t>Để tạo task chúng ta dùng decorator </w:t>
      </w:r>
      <w:r w:rsidRPr="009F45CD">
        <w:t>@task</w:t>
      </w:r>
      <w:r w:rsidRPr="00F87A2D">
        <w:rPr>
          <w:rStyle w:val="HTMLCode"/>
          <w:rFonts w:ascii="Times New Roman" w:hAnsi="Times New Roman" w:cs="Times New Roman"/>
        </w:rPr>
        <w:t>.</w:t>
      </w:r>
    </w:p>
    <w:p w14:paraId="117F1C7C" w14:textId="77777777" w:rsidR="0013385C" w:rsidRPr="00F87A2D" w:rsidRDefault="0013385C" w:rsidP="0013385C">
      <w:pPr>
        <w:pStyle w:val="Nidungvnbn"/>
        <w:ind w:firstLine="0"/>
        <w:jc w:val="center"/>
        <w:rPr>
          <w:rStyle w:val="HTMLCode"/>
          <w:rFonts w:ascii="Times New Roman" w:hAnsi="Times New Roman" w:cs="Times New Roman"/>
          <w:sz w:val="24"/>
          <w:szCs w:val="24"/>
        </w:rPr>
      </w:pPr>
      <w:r w:rsidRPr="00F87A2D">
        <w:rPr>
          <w:noProof/>
          <w:sz w:val="24"/>
          <w:szCs w:val="24"/>
        </w:rPr>
        <w:drawing>
          <wp:inline distT="0" distB="0" distL="0" distR="0" wp14:anchorId="10A3B6AE" wp14:editId="73A3DB78">
            <wp:extent cx="5303520" cy="91281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3520" cy="912817"/>
                    </a:xfrm>
                    <a:prstGeom prst="rect">
                      <a:avLst/>
                    </a:prstGeom>
                  </pic:spPr>
                </pic:pic>
              </a:graphicData>
            </a:graphic>
          </wp:inline>
        </w:drawing>
      </w:r>
    </w:p>
    <w:p w14:paraId="547477E5" w14:textId="53521242" w:rsidR="0013385C" w:rsidRPr="00F87A2D" w:rsidRDefault="0013385C" w:rsidP="0013385C">
      <w:pPr>
        <w:pStyle w:val="Caption"/>
        <w:spacing w:after="0" w:line="360" w:lineRule="auto"/>
        <w:rPr>
          <w:rStyle w:val="HTMLCode"/>
          <w:rFonts w:ascii="Times New Roman" w:hAnsi="Times New Roman" w:cs="Times New Roman"/>
        </w:rPr>
      </w:pPr>
      <w:bookmarkStart w:id="157" w:name="_Toc106450324"/>
      <w:bookmarkStart w:id="158" w:name="_Toc106450456"/>
      <w:bookmarkStart w:id="159" w:name="_Toc106825459"/>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22</w:t>
      </w:r>
      <w:r w:rsidR="002A6F8A">
        <w:rPr>
          <w:sz w:val="24"/>
          <w:szCs w:val="24"/>
        </w:rPr>
        <w:fldChar w:fldCharType="end"/>
      </w:r>
      <w:r w:rsidRPr="00F87A2D">
        <w:rPr>
          <w:sz w:val="24"/>
          <w:szCs w:val="24"/>
        </w:rPr>
        <w:t>: Câu lệnh khởi tạo task trong Flask.</w:t>
      </w:r>
      <w:bookmarkEnd w:id="157"/>
      <w:bookmarkEnd w:id="158"/>
      <w:bookmarkEnd w:id="159"/>
    </w:p>
    <w:p w14:paraId="13286489" w14:textId="77777777" w:rsidR="0013385C" w:rsidRPr="00F87A2D" w:rsidRDefault="0013385C" w:rsidP="009F45CD">
      <w:pPr>
        <w:pStyle w:val="Nidungvnbn"/>
        <w:rPr>
          <w:rStyle w:val="HTMLCode"/>
          <w:rFonts w:ascii="Times New Roman" w:hAnsi="Times New Roman" w:cs="Times New Roman"/>
        </w:rPr>
      </w:pPr>
      <w:r w:rsidRPr="00F87A2D">
        <w:t>Để biết thêm thông tin và trạng thái của task chúng ta có thể sử dụng </w:t>
      </w:r>
      <w:r w:rsidRPr="00F87A2D">
        <w:rPr>
          <w:rStyle w:val="HTMLCode"/>
          <w:rFonts w:ascii="Times New Roman" w:hAnsi="Times New Roman" w:cs="Times New Roman"/>
        </w:rPr>
        <w:t>Task.request.</w:t>
      </w:r>
    </w:p>
    <w:p w14:paraId="0FA5952B" w14:textId="77777777" w:rsidR="0013385C" w:rsidRPr="00F87A2D" w:rsidRDefault="0013385C" w:rsidP="009F45CD">
      <w:pPr>
        <w:pStyle w:val="Nidungvnbn"/>
        <w:numPr>
          <w:ilvl w:val="0"/>
          <w:numId w:val="17"/>
        </w:numPr>
      </w:pPr>
      <w:r w:rsidRPr="00F87A2D">
        <w:t>PENDING: task đợi được thực thi.</w:t>
      </w:r>
    </w:p>
    <w:p w14:paraId="5E584B57" w14:textId="77777777" w:rsidR="0013385C" w:rsidRPr="00F87A2D" w:rsidRDefault="0013385C" w:rsidP="009F45CD">
      <w:pPr>
        <w:pStyle w:val="Nidungvnbn"/>
        <w:numPr>
          <w:ilvl w:val="0"/>
          <w:numId w:val="17"/>
        </w:numPr>
      </w:pPr>
      <w:r w:rsidRPr="00F87A2D">
        <w:t>STARTED: task đã khởi chạy.</w:t>
      </w:r>
    </w:p>
    <w:p w14:paraId="7C4F35B3" w14:textId="77777777" w:rsidR="0013385C" w:rsidRPr="00F87A2D" w:rsidRDefault="0013385C" w:rsidP="009F45CD">
      <w:pPr>
        <w:pStyle w:val="Nidungvnbn"/>
        <w:numPr>
          <w:ilvl w:val="0"/>
          <w:numId w:val="17"/>
        </w:numPr>
      </w:pPr>
      <w:r w:rsidRPr="00F87A2D">
        <w:t>SUCCESS: task đã chạy thành công.</w:t>
      </w:r>
    </w:p>
    <w:p w14:paraId="05CBFFDA" w14:textId="77777777" w:rsidR="0013385C" w:rsidRPr="00F87A2D" w:rsidRDefault="0013385C" w:rsidP="009F45CD">
      <w:pPr>
        <w:pStyle w:val="Nidungvnbn"/>
        <w:numPr>
          <w:ilvl w:val="0"/>
          <w:numId w:val="17"/>
        </w:numPr>
      </w:pPr>
      <w:r w:rsidRPr="00F87A2D">
        <w:t>FAILURE: task gặp lỗi sau khi khởi chạy.</w:t>
      </w:r>
    </w:p>
    <w:p w14:paraId="7E23105B" w14:textId="77777777" w:rsidR="0013385C" w:rsidRPr="00F87A2D" w:rsidRDefault="0013385C" w:rsidP="009F45CD">
      <w:pPr>
        <w:pStyle w:val="Nidungvnbn"/>
        <w:numPr>
          <w:ilvl w:val="0"/>
          <w:numId w:val="17"/>
        </w:numPr>
      </w:pPr>
      <w:r w:rsidRPr="00F87A2D">
        <w:t>RETRY: task đang được chạy lại.</w:t>
      </w:r>
    </w:p>
    <w:p w14:paraId="22375BCF" w14:textId="77777777" w:rsidR="0013385C" w:rsidRPr="00F87A2D" w:rsidRDefault="0013385C" w:rsidP="009F45CD">
      <w:pPr>
        <w:pStyle w:val="Nidungvnbn"/>
        <w:numPr>
          <w:ilvl w:val="0"/>
          <w:numId w:val="17"/>
        </w:numPr>
      </w:pPr>
      <w:r w:rsidRPr="00F87A2D">
        <w:lastRenderedPageBreak/>
        <w:t>REVOKED: task được thu hồi lại.</w:t>
      </w:r>
    </w:p>
    <w:p w14:paraId="40C9EBA4" w14:textId="5ECE18C1" w:rsidR="0013385C" w:rsidRPr="009F45CD" w:rsidRDefault="0013385C" w:rsidP="0020056D">
      <w:pPr>
        <w:pStyle w:val="Heading4"/>
      </w:pPr>
      <w:r w:rsidRPr="009F45CD">
        <w:t>Cách gọi Task</w:t>
      </w:r>
    </w:p>
    <w:p w14:paraId="1D61CB72" w14:textId="77777777" w:rsidR="0013385C" w:rsidRPr="00F87A2D" w:rsidRDefault="0013385C" w:rsidP="009F45CD">
      <w:pPr>
        <w:pStyle w:val="Nidungvnbn"/>
      </w:pPr>
      <w:r w:rsidRPr="00F87A2D">
        <w:t>Celery cung cấp các API để gọi task sau khi đã định nghĩa chúng ở trên.</w:t>
      </w:r>
    </w:p>
    <w:p w14:paraId="4BC69839" w14:textId="77777777" w:rsidR="0013385C" w:rsidRPr="00F87A2D" w:rsidRDefault="0013385C" w:rsidP="009F45CD">
      <w:pPr>
        <w:pStyle w:val="Nidungvnbn"/>
      </w:pPr>
      <w:r w:rsidRPr="00F87A2D">
        <w:t>Ba method chính:</w:t>
      </w:r>
    </w:p>
    <w:p w14:paraId="1CCAAB4F" w14:textId="77777777" w:rsidR="0013385C" w:rsidRPr="00F87A2D" w:rsidRDefault="0013385C" w:rsidP="009F45CD">
      <w:pPr>
        <w:pStyle w:val="Nidungvnbn"/>
        <w:numPr>
          <w:ilvl w:val="0"/>
          <w:numId w:val="19"/>
        </w:numPr>
      </w:pPr>
      <w:r w:rsidRPr="00F87A2D">
        <w:t>apply_async: gửi task message.</w:t>
      </w:r>
    </w:p>
    <w:p w14:paraId="261ABF0E" w14:textId="77777777" w:rsidR="0013385C" w:rsidRPr="00F87A2D" w:rsidRDefault="0013385C" w:rsidP="009F45CD">
      <w:pPr>
        <w:pStyle w:val="Nidungvnbn"/>
        <w:numPr>
          <w:ilvl w:val="0"/>
          <w:numId w:val="19"/>
        </w:numPr>
      </w:pPr>
      <w:r w:rsidRPr="00F87A2D">
        <w:t>delay: gửi task message</w:t>
      </w:r>
    </w:p>
    <w:p w14:paraId="6B204F41" w14:textId="77777777" w:rsidR="0013385C" w:rsidRPr="00F87A2D" w:rsidRDefault="0013385C" w:rsidP="009F45CD">
      <w:pPr>
        <w:pStyle w:val="Nidungvnbn"/>
        <w:numPr>
          <w:ilvl w:val="0"/>
          <w:numId w:val="19"/>
        </w:numPr>
      </w:pPr>
      <w:r w:rsidRPr="00F87A2D">
        <w:t>calling: task message sẽ không được gửi đi tới worker mà task sẽ được thực thi luôn bởi process hiện tại.</w:t>
      </w:r>
    </w:p>
    <w:p w14:paraId="59ABC552" w14:textId="254D4783" w:rsidR="00867861" w:rsidRPr="00F87A2D" w:rsidRDefault="0013385C" w:rsidP="009F45CD">
      <w:pPr>
        <w:pStyle w:val="Nidungvnbn"/>
      </w:pPr>
      <w:r w:rsidRPr="00F87A2D">
        <w:t xml:space="preserve">Ví dụ chúng ta có một task add: </w:t>
      </w:r>
    </w:p>
    <w:p w14:paraId="38002CC3" w14:textId="254D4783" w:rsidR="0013385C" w:rsidRPr="00F87A2D" w:rsidRDefault="0013385C" w:rsidP="0013385C">
      <w:pPr>
        <w:shd w:val="clear" w:color="auto" w:fill="FFFFFF"/>
        <w:spacing w:line="360" w:lineRule="auto"/>
        <w:jc w:val="center"/>
        <w:rPr>
          <w:color w:val="1B1B1B"/>
          <w:spacing w:val="-1"/>
          <w:sz w:val="27"/>
          <w:szCs w:val="27"/>
        </w:rPr>
      </w:pPr>
      <w:r w:rsidRPr="00F87A2D">
        <w:rPr>
          <w:noProof/>
          <w:color w:val="1B1B1B"/>
          <w:spacing w:val="-1"/>
          <w:sz w:val="27"/>
          <w:szCs w:val="27"/>
        </w:rPr>
        <w:drawing>
          <wp:inline distT="0" distB="0" distL="0" distR="0" wp14:anchorId="70277584" wp14:editId="34D42A96">
            <wp:extent cx="5303520" cy="7445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3520" cy="744533"/>
                    </a:xfrm>
                    <a:prstGeom prst="rect">
                      <a:avLst/>
                    </a:prstGeom>
                  </pic:spPr>
                </pic:pic>
              </a:graphicData>
            </a:graphic>
          </wp:inline>
        </w:drawing>
      </w:r>
    </w:p>
    <w:p w14:paraId="79C20F0D" w14:textId="5579D439" w:rsidR="0013385C" w:rsidRPr="00F87A2D" w:rsidRDefault="0013385C" w:rsidP="0013385C">
      <w:pPr>
        <w:pStyle w:val="Caption"/>
        <w:spacing w:after="0" w:line="360" w:lineRule="auto"/>
        <w:rPr>
          <w:color w:val="1B1B1B"/>
          <w:spacing w:val="-1"/>
          <w:sz w:val="24"/>
          <w:szCs w:val="24"/>
        </w:rPr>
      </w:pPr>
      <w:bookmarkStart w:id="160" w:name="_Toc106450325"/>
      <w:bookmarkStart w:id="161" w:name="_Toc106450457"/>
      <w:bookmarkStart w:id="162" w:name="_Toc106825460"/>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23</w:t>
      </w:r>
      <w:r w:rsidR="002A6F8A">
        <w:rPr>
          <w:sz w:val="24"/>
          <w:szCs w:val="24"/>
        </w:rPr>
        <w:fldChar w:fldCharType="end"/>
      </w:r>
      <w:r w:rsidRPr="00F87A2D">
        <w:rPr>
          <w:sz w:val="24"/>
          <w:szCs w:val="24"/>
        </w:rPr>
        <w:t>: Task add.</w:t>
      </w:r>
      <w:bookmarkEnd w:id="160"/>
      <w:bookmarkEnd w:id="161"/>
      <w:bookmarkEnd w:id="162"/>
    </w:p>
    <w:p w14:paraId="24C85A3D" w14:textId="77777777" w:rsidR="0013385C" w:rsidRPr="00F87A2D" w:rsidRDefault="0013385C" w:rsidP="009F45CD">
      <w:pPr>
        <w:pStyle w:val="Nidungvnbn"/>
        <w:rPr>
          <w:rStyle w:val="HTMLCode"/>
          <w:rFonts w:ascii="Times New Roman" w:hAnsi="Times New Roman" w:cs="Times New Roman"/>
        </w:rPr>
      </w:pPr>
      <w:r w:rsidRPr="00F87A2D">
        <w:t>Để gọi task này chúng ta sẽ thử dùng 2 method là </w:t>
      </w:r>
      <w:r w:rsidRPr="00F87A2D">
        <w:rPr>
          <w:rStyle w:val="HTMLCode"/>
          <w:rFonts w:ascii="Times New Roman" w:hAnsi="Times New Roman" w:cs="Times New Roman"/>
        </w:rPr>
        <w:t>apply_async</w:t>
      </w:r>
      <w:r w:rsidRPr="00F87A2D">
        <w:t> và </w:t>
      </w:r>
      <w:r w:rsidRPr="00F87A2D">
        <w:rPr>
          <w:rStyle w:val="HTMLCode"/>
          <w:rFonts w:ascii="Times New Roman" w:hAnsi="Times New Roman" w:cs="Times New Roman"/>
        </w:rPr>
        <w:t>delay</w:t>
      </w:r>
    </w:p>
    <w:p w14:paraId="353A9B05" w14:textId="77777777" w:rsidR="0013385C" w:rsidRPr="00F87A2D" w:rsidRDefault="0013385C" w:rsidP="009F45CD">
      <w:pPr>
        <w:pStyle w:val="Nidungvnbn"/>
      </w:pPr>
      <w:r w:rsidRPr="00F87A2D">
        <w:t>Với delay chúng ta sẽ viết như sau:</w:t>
      </w:r>
    </w:p>
    <w:p w14:paraId="2459E5E3" w14:textId="77777777" w:rsidR="0013385C" w:rsidRPr="00F87A2D" w:rsidRDefault="0013385C" w:rsidP="0013385C">
      <w:pPr>
        <w:pStyle w:val="Nidungvnbn"/>
      </w:pPr>
      <w:r w:rsidRPr="00F87A2D">
        <w:rPr>
          <w:noProof/>
        </w:rPr>
        <w:drawing>
          <wp:inline distT="0" distB="0" distL="0" distR="0" wp14:anchorId="4A728A0B" wp14:editId="2726A1C3">
            <wp:extent cx="5303520" cy="46859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3520" cy="468591"/>
                    </a:xfrm>
                    <a:prstGeom prst="rect">
                      <a:avLst/>
                    </a:prstGeom>
                  </pic:spPr>
                </pic:pic>
              </a:graphicData>
            </a:graphic>
          </wp:inline>
        </w:drawing>
      </w:r>
    </w:p>
    <w:p w14:paraId="27D4EB7D" w14:textId="20FF2BD8" w:rsidR="0013385C" w:rsidRPr="00F87A2D" w:rsidRDefault="0013385C" w:rsidP="0013385C">
      <w:pPr>
        <w:pStyle w:val="Caption"/>
        <w:spacing w:after="0" w:line="360" w:lineRule="auto"/>
        <w:rPr>
          <w:sz w:val="24"/>
          <w:szCs w:val="24"/>
        </w:rPr>
      </w:pPr>
      <w:bookmarkStart w:id="163" w:name="_Toc106450326"/>
      <w:bookmarkStart w:id="164" w:name="_Toc106450458"/>
      <w:bookmarkStart w:id="165" w:name="_Toc106825461"/>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24</w:t>
      </w:r>
      <w:r w:rsidR="002A6F8A">
        <w:rPr>
          <w:sz w:val="24"/>
          <w:szCs w:val="24"/>
        </w:rPr>
        <w:fldChar w:fldCharType="end"/>
      </w:r>
      <w:r w:rsidRPr="00F87A2D">
        <w:rPr>
          <w:sz w:val="24"/>
          <w:szCs w:val="24"/>
        </w:rPr>
        <w:t>: Gọi task với câu lệnh delay.</w:t>
      </w:r>
      <w:bookmarkEnd w:id="163"/>
      <w:bookmarkEnd w:id="164"/>
      <w:bookmarkEnd w:id="165"/>
    </w:p>
    <w:p w14:paraId="2E5AF2D4" w14:textId="77777777" w:rsidR="0013385C" w:rsidRPr="00F87A2D" w:rsidRDefault="0013385C" w:rsidP="009F45CD">
      <w:pPr>
        <w:pStyle w:val="Nidungvnbn"/>
      </w:pPr>
      <w:r w:rsidRPr="00F87A2D">
        <w:t>Dùng apply_async thì phải viết phức tạp hơn một chút</w:t>
      </w:r>
    </w:p>
    <w:p w14:paraId="72226F60" w14:textId="77777777" w:rsidR="0013385C" w:rsidRPr="00F87A2D" w:rsidRDefault="0013385C" w:rsidP="0013385C">
      <w:pPr>
        <w:pStyle w:val="Nidungvnbn"/>
        <w:jc w:val="center"/>
        <w:rPr>
          <w:sz w:val="24"/>
          <w:szCs w:val="24"/>
        </w:rPr>
      </w:pPr>
      <w:r w:rsidRPr="00F87A2D">
        <w:rPr>
          <w:noProof/>
          <w:sz w:val="24"/>
          <w:szCs w:val="24"/>
        </w:rPr>
        <w:drawing>
          <wp:inline distT="0" distB="0" distL="0" distR="0" wp14:anchorId="1018808C" wp14:editId="17083202">
            <wp:extent cx="5303520" cy="4232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3520" cy="423262"/>
                    </a:xfrm>
                    <a:prstGeom prst="rect">
                      <a:avLst/>
                    </a:prstGeom>
                  </pic:spPr>
                </pic:pic>
              </a:graphicData>
            </a:graphic>
          </wp:inline>
        </w:drawing>
      </w:r>
    </w:p>
    <w:p w14:paraId="2E17B734" w14:textId="20256698" w:rsidR="0013385C" w:rsidRPr="00F87A2D" w:rsidRDefault="0013385C" w:rsidP="0013385C">
      <w:pPr>
        <w:pStyle w:val="Caption"/>
        <w:spacing w:after="0" w:line="360" w:lineRule="auto"/>
        <w:rPr>
          <w:sz w:val="24"/>
          <w:szCs w:val="24"/>
        </w:rPr>
      </w:pPr>
      <w:bookmarkStart w:id="166" w:name="_Toc106450327"/>
      <w:bookmarkStart w:id="167" w:name="_Toc106450459"/>
      <w:bookmarkStart w:id="168" w:name="_Toc106825462"/>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25</w:t>
      </w:r>
      <w:r w:rsidR="002A6F8A">
        <w:rPr>
          <w:sz w:val="24"/>
          <w:szCs w:val="24"/>
        </w:rPr>
        <w:fldChar w:fldCharType="end"/>
      </w:r>
      <w:r w:rsidRPr="00F87A2D">
        <w:rPr>
          <w:sz w:val="24"/>
          <w:szCs w:val="24"/>
        </w:rPr>
        <w:t>: Gọi task với câu lệnh apply_async.</w:t>
      </w:r>
      <w:bookmarkEnd w:id="166"/>
      <w:bookmarkEnd w:id="167"/>
      <w:bookmarkEnd w:id="168"/>
    </w:p>
    <w:p w14:paraId="5EDC0D25" w14:textId="77777777" w:rsidR="0013385C" w:rsidRPr="00F87A2D" w:rsidRDefault="0013385C" w:rsidP="009F45CD">
      <w:pPr>
        <w:pStyle w:val="Nidungvnbn"/>
      </w:pPr>
      <w:r w:rsidRPr="00F87A2D">
        <w:t>Về bản chất delay và apply_async là như nhau nhưng delay đã có sẵn các thiết lập mặc định và chúng ta chỉ có thể truyền vào những tham số bắt buộc đã định nghĩa trong function của task, còn với apply_async chúng ta có thể truyền thêm các tham số khác như queue chúng ta muốn gửi message vào.</w:t>
      </w:r>
    </w:p>
    <w:p w14:paraId="3AF13AAE" w14:textId="4E2D1BA2" w:rsidR="0013385C" w:rsidRPr="009F45CD" w:rsidRDefault="0013385C" w:rsidP="0020056D">
      <w:pPr>
        <w:pStyle w:val="Heading3"/>
      </w:pPr>
      <w:bookmarkStart w:id="169" w:name="_Toc106450561"/>
      <w:bookmarkStart w:id="170" w:name="_Toc106825923"/>
      <w:r w:rsidRPr="009F45CD">
        <w:lastRenderedPageBreak/>
        <w:t>Cách sử dụng Celery</w:t>
      </w:r>
      <w:bookmarkEnd w:id="169"/>
      <w:bookmarkEnd w:id="170"/>
    </w:p>
    <w:p w14:paraId="5364F0D0" w14:textId="75C207FB" w:rsidR="0013385C" w:rsidRPr="009F45CD" w:rsidRDefault="0013385C" w:rsidP="0020056D">
      <w:pPr>
        <w:pStyle w:val="Heading4"/>
      </w:pPr>
      <w:r w:rsidRPr="009F45CD">
        <w:t>Cài đặt</w:t>
      </w:r>
    </w:p>
    <w:p w14:paraId="377F2C7E" w14:textId="6ED94E82" w:rsidR="008A2105" w:rsidRDefault="009F45CD" w:rsidP="0013385C">
      <w:pPr>
        <w:pStyle w:val="Nidungvnbn"/>
        <w:ind w:firstLine="0"/>
        <w:jc w:val="center"/>
        <w:rPr>
          <w:sz w:val="24"/>
          <w:szCs w:val="24"/>
        </w:rPr>
      </w:pPr>
      <w:r w:rsidRPr="008A2105">
        <w:rPr>
          <w:noProof/>
        </w:rPr>
        <mc:AlternateContent>
          <mc:Choice Requires="wps">
            <w:drawing>
              <wp:anchor distT="45720" distB="45720" distL="114300" distR="114300" simplePos="0" relativeHeight="251669504" behindDoc="0" locked="0" layoutInCell="1" allowOverlap="1" wp14:anchorId="5B85E838" wp14:editId="5BED2439">
                <wp:simplePos x="0" y="0"/>
                <wp:positionH relativeFrom="column">
                  <wp:posOffset>240665</wp:posOffset>
                </wp:positionH>
                <wp:positionV relativeFrom="paragraph">
                  <wp:posOffset>184150</wp:posOffset>
                </wp:positionV>
                <wp:extent cx="5166360" cy="1404620"/>
                <wp:effectExtent l="0" t="0" r="15240" b="1016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360" cy="1404620"/>
                        </a:xfrm>
                        <a:prstGeom prst="rect">
                          <a:avLst/>
                        </a:prstGeom>
                        <a:solidFill>
                          <a:srgbClr val="FFFFFF"/>
                        </a:solidFill>
                        <a:ln w="9525">
                          <a:solidFill>
                            <a:srgbClr val="000000"/>
                          </a:solidFill>
                          <a:miter lim="800000"/>
                          <a:headEnd/>
                          <a:tailEnd/>
                        </a:ln>
                      </wps:spPr>
                      <wps:txbx>
                        <w:txbxContent>
                          <w:p w14:paraId="44DB986C" w14:textId="01526FAE" w:rsidR="006B2530" w:rsidRDefault="006B2530">
                            <w:r>
                              <w:t>pip install –U Celery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85E838" id="_x0000_t202" coordsize="21600,21600" o:spt="202" path="m,l,21600r21600,l21600,xe">
                <v:stroke joinstyle="miter"/>
                <v:path gradientshapeok="t" o:connecttype="rect"/>
              </v:shapetype>
              <v:shape id="Text Box 2" o:spid="_x0000_s1026" type="#_x0000_t202" style="position:absolute;left:0;text-align:left;margin-left:18.95pt;margin-top:14.5pt;width:406.8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">
                <v:textbox style="mso-fit-shape-to-text:t">
                  <w:txbxContent>
                    <w:p w14:paraId="44DB986C" w14:textId="01526FAE" w:rsidR="006B2530" w:rsidRDefault="006B2530">
                      <w:r>
                        <w:t>pip install –U Celery</w:t>
                      </w:r>
                    </w:p>
                  </w:txbxContent>
                </v:textbox>
                <w10:wrap type="square"/>
              </v:shape>
            </w:pict>
          </mc:Fallback>
        </mc:AlternateContent>
      </w:r>
    </w:p>
    <w:p w14:paraId="13DDCFDC" w14:textId="6C038CAE" w:rsidR="0013385C" w:rsidRPr="00F87A2D" w:rsidRDefault="0013385C" w:rsidP="0013385C">
      <w:pPr>
        <w:pStyle w:val="Caption"/>
        <w:spacing w:after="0" w:line="360" w:lineRule="auto"/>
        <w:rPr>
          <w:sz w:val="24"/>
          <w:szCs w:val="24"/>
        </w:rPr>
      </w:pPr>
      <w:bookmarkStart w:id="171" w:name="_Toc106450328"/>
      <w:bookmarkStart w:id="172" w:name="_Toc106450460"/>
      <w:bookmarkStart w:id="173" w:name="_Toc106825463"/>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26</w:t>
      </w:r>
      <w:r w:rsidR="002A6F8A">
        <w:rPr>
          <w:sz w:val="24"/>
          <w:szCs w:val="24"/>
        </w:rPr>
        <w:fldChar w:fldCharType="end"/>
      </w:r>
      <w:r w:rsidRPr="00F87A2D">
        <w:rPr>
          <w:sz w:val="24"/>
          <w:szCs w:val="24"/>
        </w:rPr>
        <w:t>: Câu lệnh cài đặt Celery.</w:t>
      </w:r>
      <w:bookmarkEnd w:id="171"/>
      <w:bookmarkEnd w:id="172"/>
      <w:bookmarkEnd w:id="173"/>
    </w:p>
    <w:p w14:paraId="3F7BD854" w14:textId="3D680AC2" w:rsidR="0013385C" w:rsidRPr="009F45CD" w:rsidRDefault="0013385C" w:rsidP="0020056D">
      <w:pPr>
        <w:pStyle w:val="Heading4"/>
      </w:pPr>
      <w:r w:rsidRPr="009F45CD">
        <w:t>Sử dụng</w:t>
      </w:r>
    </w:p>
    <w:p w14:paraId="0D26EB35" w14:textId="77777777" w:rsidR="0013385C" w:rsidRPr="00F87A2D" w:rsidRDefault="0013385C" w:rsidP="009F45CD">
      <w:pPr>
        <w:pStyle w:val="Nidungvnbn"/>
        <w:numPr>
          <w:ilvl w:val="0"/>
          <w:numId w:val="23"/>
        </w:numPr>
        <w:ind w:left="1077" w:hanging="357"/>
      </w:pPr>
      <w:r w:rsidRPr="00F87A2D">
        <w:t>Lựa chọn loại message broker phù hợp với dự án. Như đã nói ở trên Celery hỗ trợ 3 loại message broker là RabbitMQ, Redis, SQS.</w:t>
      </w:r>
    </w:p>
    <w:p w14:paraId="2919F7D1" w14:textId="77777777" w:rsidR="0013385C" w:rsidRPr="00F87A2D" w:rsidRDefault="0013385C" w:rsidP="009F45CD">
      <w:pPr>
        <w:pStyle w:val="Nidungvnbn"/>
        <w:numPr>
          <w:ilvl w:val="0"/>
          <w:numId w:val="23"/>
        </w:numPr>
        <w:ind w:left="1077" w:hanging="357"/>
        <w:rPr>
          <w:rStyle w:val="HTMLCode"/>
          <w:rFonts w:ascii="Times New Roman" w:hAnsi="Times New Roman" w:cs="Times New Roman"/>
        </w:rPr>
      </w:pPr>
      <w:r w:rsidRPr="00F87A2D">
        <w:t>Tạo một celery worker với task </w:t>
      </w:r>
      <w:r w:rsidRPr="00197EA1">
        <w:t>add</w:t>
      </w:r>
      <w:r w:rsidRPr="00F87A2D">
        <w:rPr>
          <w:rStyle w:val="HTMLCode"/>
          <w:rFonts w:ascii="Times New Roman" w:hAnsi="Times New Roman" w:cs="Times New Roman"/>
        </w:rPr>
        <w:t>.</w:t>
      </w:r>
    </w:p>
    <w:p w14:paraId="6444E32B" w14:textId="77777777" w:rsidR="0013385C" w:rsidRPr="00F87A2D" w:rsidRDefault="0013385C" w:rsidP="0013385C">
      <w:pPr>
        <w:pStyle w:val="Nidungvnbn"/>
        <w:ind w:firstLine="0"/>
        <w:jc w:val="center"/>
        <w:rPr>
          <w:b/>
          <w:sz w:val="24"/>
          <w:szCs w:val="24"/>
        </w:rPr>
      </w:pPr>
      <w:r w:rsidRPr="00F87A2D">
        <w:rPr>
          <w:b/>
          <w:noProof/>
          <w:sz w:val="24"/>
          <w:szCs w:val="24"/>
        </w:rPr>
        <w:drawing>
          <wp:inline distT="0" distB="0" distL="0" distR="0" wp14:anchorId="0806AD38" wp14:editId="032FF5FE">
            <wp:extent cx="5303520" cy="12822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03520" cy="1282251"/>
                    </a:xfrm>
                    <a:prstGeom prst="rect">
                      <a:avLst/>
                    </a:prstGeom>
                  </pic:spPr>
                </pic:pic>
              </a:graphicData>
            </a:graphic>
          </wp:inline>
        </w:drawing>
      </w:r>
    </w:p>
    <w:p w14:paraId="41CBC515" w14:textId="561C637A" w:rsidR="0013385C" w:rsidRPr="00F87A2D" w:rsidRDefault="0013385C" w:rsidP="0013385C">
      <w:pPr>
        <w:pStyle w:val="Caption"/>
        <w:spacing w:after="0" w:line="360" w:lineRule="auto"/>
        <w:rPr>
          <w:b/>
          <w:sz w:val="24"/>
          <w:szCs w:val="24"/>
        </w:rPr>
      </w:pPr>
      <w:bookmarkStart w:id="174" w:name="_Toc106450329"/>
      <w:bookmarkStart w:id="175" w:name="_Toc106450461"/>
      <w:bookmarkStart w:id="176" w:name="_Toc106825464"/>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27</w:t>
      </w:r>
      <w:r w:rsidR="002A6F8A">
        <w:rPr>
          <w:sz w:val="24"/>
          <w:szCs w:val="24"/>
        </w:rPr>
        <w:fldChar w:fldCharType="end"/>
      </w:r>
      <w:r w:rsidRPr="00F87A2D">
        <w:rPr>
          <w:sz w:val="24"/>
          <w:szCs w:val="24"/>
        </w:rPr>
        <w:t>: Khởi tạo task trong Celery.</w:t>
      </w:r>
      <w:bookmarkEnd w:id="174"/>
      <w:bookmarkEnd w:id="175"/>
      <w:bookmarkEnd w:id="176"/>
    </w:p>
    <w:p w14:paraId="41549603" w14:textId="30145E40" w:rsidR="0013385C" w:rsidRDefault="0013385C" w:rsidP="009F45CD">
      <w:pPr>
        <w:pStyle w:val="Nidungvnbn"/>
        <w:numPr>
          <w:ilvl w:val="0"/>
          <w:numId w:val="22"/>
        </w:numPr>
        <w:ind w:left="1077" w:hanging="357"/>
      </w:pPr>
      <w:r w:rsidRPr="00F87A2D">
        <w:t>Chạy worker.</w:t>
      </w:r>
    </w:p>
    <w:p w14:paraId="650BD3B2" w14:textId="187090B9" w:rsidR="0013385C" w:rsidRPr="0078228A" w:rsidRDefault="00BB2439" w:rsidP="0078228A">
      <w:pPr>
        <w:pStyle w:val="Nidungvnbn"/>
        <w:spacing w:before="240" w:after="240"/>
        <w:ind w:firstLine="0"/>
      </w:pPr>
      <w:r>
        <w:rPr>
          <w:noProof/>
        </w:rPr>
        <mc:AlternateContent>
          <mc:Choice Requires="wps">
            <w:drawing>
              <wp:anchor distT="45720" distB="45720" distL="114300" distR="114300" simplePos="0" relativeHeight="251671552" behindDoc="0" locked="0" layoutInCell="1" allowOverlap="1" wp14:anchorId="33C5E5A5" wp14:editId="3D3F4222">
                <wp:simplePos x="0" y="0"/>
                <wp:positionH relativeFrom="column">
                  <wp:posOffset>301625</wp:posOffset>
                </wp:positionH>
                <wp:positionV relativeFrom="paragraph">
                  <wp:posOffset>104775</wp:posOffset>
                </wp:positionV>
                <wp:extent cx="5105400" cy="1404620"/>
                <wp:effectExtent l="0" t="0" r="19050" b="1016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1404620"/>
                        </a:xfrm>
                        <a:prstGeom prst="rect">
                          <a:avLst/>
                        </a:prstGeom>
                        <a:solidFill>
                          <a:srgbClr val="FFFFFF"/>
                        </a:solidFill>
                        <a:ln w="9525">
                          <a:solidFill>
                            <a:srgbClr val="000000"/>
                          </a:solidFill>
                          <a:miter lim="800000"/>
                          <a:headEnd/>
                          <a:tailEnd/>
                        </a:ln>
                      </wps:spPr>
                      <wps:txbx>
                        <w:txbxContent>
                          <w:p w14:paraId="3A355075" w14:textId="41D74FE8" w:rsidR="006B2530" w:rsidRDefault="006B2530" w:rsidP="00563DC0">
                            <w:r>
                              <w:t>$ celery –A tasks worker –loglevel=info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C5E5A5" id="_x0000_s1027" type="#_x0000_t202" style="position:absolute;left:0;text-align:left;margin-left:23.75pt;margin-top:8.25pt;width:402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">
                <v:textbox style="mso-fit-shape-to-text:t">
                  <w:txbxContent>
                    <w:p w14:paraId="3A355075" w14:textId="41D74FE8" w:rsidR="006B2530" w:rsidRDefault="006B2530" w:rsidP="00563DC0">
                      <w:r>
                        <w:t>$ celery –A tasks worker –loglevel=info</w:t>
                      </w:r>
                    </w:p>
                  </w:txbxContent>
                </v:textbox>
                <w10:wrap type="square"/>
              </v:shape>
            </w:pict>
          </mc:Fallback>
        </mc:AlternateContent>
      </w:r>
    </w:p>
    <w:p w14:paraId="11C52F01" w14:textId="442D4BF1" w:rsidR="0013385C" w:rsidRPr="00F87A2D" w:rsidRDefault="0013385C" w:rsidP="0013385C">
      <w:pPr>
        <w:pStyle w:val="Caption"/>
        <w:spacing w:after="0" w:line="360" w:lineRule="auto"/>
        <w:rPr>
          <w:b/>
          <w:sz w:val="24"/>
          <w:szCs w:val="24"/>
        </w:rPr>
      </w:pPr>
      <w:bookmarkStart w:id="177" w:name="_Toc106450330"/>
      <w:bookmarkStart w:id="178" w:name="_Toc106450462"/>
      <w:bookmarkStart w:id="179" w:name="_Toc106825465"/>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28</w:t>
      </w:r>
      <w:r w:rsidR="002A6F8A">
        <w:rPr>
          <w:sz w:val="24"/>
          <w:szCs w:val="24"/>
        </w:rPr>
        <w:fldChar w:fldCharType="end"/>
      </w:r>
      <w:r w:rsidRPr="00F87A2D">
        <w:rPr>
          <w:sz w:val="24"/>
          <w:szCs w:val="24"/>
        </w:rPr>
        <w:t>: Câu lệnh chạy worker trong Celery.</w:t>
      </w:r>
      <w:bookmarkEnd w:id="177"/>
      <w:bookmarkEnd w:id="178"/>
      <w:bookmarkEnd w:id="179"/>
    </w:p>
    <w:p w14:paraId="54A8FCF3" w14:textId="77777777" w:rsidR="0013385C" w:rsidRPr="00F87A2D" w:rsidRDefault="0013385C" w:rsidP="009F45CD">
      <w:pPr>
        <w:pStyle w:val="Nidungvnbn"/>
        <w:numPr>
          <w:ilvl w:val="0"/>
          <w:numId w:val="21"/>
        </w:numPr>
        <w:ind w:left="1077" w:hanging="357"/>
      </w:pPr>
      <w:r w:rsidRPr="00F87A2D">
        <w:t>Gọi task.</w:t>
      </w:r>
    </w:p>
    <w:p w14:paraId="71FCC9F8" w14:textId="77777777" w:rsidR="0013385C" w:rsidRPr="00F87A2D" w:rsidRDefault="0013385C" w:rsidP="0013385C">
      <w:pPr>
        <w:pStyle w:val="Nidungvnbn"/>
        <w:ind w:firstLine="0"/>
        <w:jc w:val="center"/>
        <w:rPr>
          <w:b/>
          <w:sz w:val="28"/>
          <w:szCs w:val="28"/>
        </w:rPr>
      </w:pPr>
      <w:r w:rsidRPr="00F87A2D">
        <w:rPr>
          <w:b/>
          <w:noProof/>
          <w:sz w:val="28"/>
          <w:szCs w:val="28"/>
        </w:rPr>
        <w:drawing>
          <wp:inline distT="0" distB="0" distL="0" distR="0" wp14:anchorId="12E8B4B3" wp14:editId="0468ECE8">
            <wp:extent cx="5303520" cy="550750"/>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3520" cy="550750"/>
                    </a:xfrm>
                    <a:prstGeom prst="rect">
                      <a:avLst/>
                    </a:prstGeom>
                  </pic:spPr>
                </pic:pic>
              </a:graphicData>
            </a:graphic>
          </wp:inline>
        </w:drawing>
      </w:r>
    </w:p>
    <w:p w14:paraId="09DD2B2E" w14:textId="6E472109" w:rsidR="0013385C" w:rsidRPr="00F87A2D" w:rsidRDefault="0013385C" w:rsidP="0013385C">
      <w:pPr>
        <w:pStyle w:val="Caption"/>
        <w:spacing w:after="0" w:line="360" w:lineRule="auto"/>
        <w:rPr>
          <w:b/>
          <w:sz w:val="24"/>
          <w:szCs w:val="24"/>
        </w:rPr>
      </w:pPr>
      <w:bookmarkStart w:id="180" w:name="_Toc106450331"/>
      <w:bookmarkStart w:id="181" w:name="_Toc106450463"/>
      <w:bookmarkStart w:id="182" w:name="_Toc106825466"/>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29</w:t>
      </w:r>
      <w:r w:rsidR="002A6F8A">
        <w:rPr>
          <w:sz w:val="24"/>
          <w:szCs w:val="24"/>
        </w:rPr>
        <w:fldChar w:fldCharType="end"/>
      </w:r>
      <w:r w:rsidRPr="00F87A2D">
        <w:rPr>
          <w:sz w:val="24"/>
          <w:szCs w:val="24"/>
        </w:rPr>
        <w:t>: Gọi task trong Celery.</w:t>
      </w:r>
      <w:bookmarkEnd w:id="180"/>
      <w:bookmarkEnd w:id="181"/>
      <w:bookmarkEnd w:id="182"/>
    </w:p>
    <w:p w14:paraId="04CE2F66" w14:textId="1B42C2E2" w:rsidR="0013385C" w:rsidRPr="009F45CD" w:rsidRDefault="0013385C" w:rsidP="0020056D">
      <w:pPr>
        <w:pStyle w:val="Heading4"/>
      </w:pPr>
      <w:r w:rsidRPr="009F45CD">
        <w:lastRenderedPageBreak/>
        <w:t>Lưu kết quả</w:t>
      </w:r>
    </w:p>
    <w:p w14:paraId="74FD0B8E" w14:textId="77777777" w:rsidR="0013385C" w:rsidRPr="00F87A2D" w:rsidRDefault="0013385C" w:rsidP="009F45CD">
      <w:pPr>
        <w:pStyle w:val="Nidungvnbn"/>
      </w:pPr>
      <w:r w:rsidRPr="00F87A2D">
        <w:t>Celery có thể lưu lại trạng thái của tasks nếu chúng ta cần theo dõi tasks sau này. Với các hệ thống thực hiện task theo phương thức state machine thì việc hệ thống cần nắm được luồng trạng thái của task là vô cùng quan trọng.</w:t>
      </w:r>
    </w:p>
    <w:p w14:paraId="2AB14CEF" w14:textId="77777777" w:rsidR="0013385C" w:rsidRPr="00F87A2D" w:rsidRDefault="0013385C" w:rsidP="009F45CD">
      <w:pPr>
        <w:pStyle w:val="Nidungvnbn"/>
      </w:pPr>
      <w:r w:rsidRPr="00F87A2D">
        <w:t>Các hệ thống celery dùng để lưu trạng thái task:</w:t>
      </w:r>
    </w:p>
    <w:p w14:paraId="6EE13A86" w14:textId="77777777" w:rsidR="0013385C" w:rsidRPr="00F87A2D" w:rsidRDefault="0013385C" w:rsidP="009F45CD">
      <w:pPr>
        <w:pStyle w:val="Nidungvnbn"/>
        <w:numPr>
          <w:ilvl w:val="0"/>
          <w:numId w:val="20"/>
        </w:numPr>
      </w:pPr>
      <w:r w:rsidRPr="00F87A2D">
        <w:t>SQLAlchemy</w:t>
      </w:r>
    </w:p>
    <w:p w14:paraId="518F0E61" w14:textId="77777777" w:rsidR="0013385C" w:rsidRPr="00F87A2D" w:rsidRDefault="0013385C" w:rsidP="009F45CD">
      <w:pPr>
        <w:pStyle w:val="Nidungvnbn"/>
        <w:numPr>
          <w:ilvl w:val="0"/>
          <w:numId w:val="20"/>
        </w:numPr>
      </w:pPr>
      <w:r w:rsidRPr="00F87A2D">
        <w:t>Memcached</w:t>
      </w:r>
    </w:p>
    <w:p w14:paraId="7827880F" w14:textId="77777777" w:rsidR="0013385C" w:rsidRPr="00F87A2D" w:rsidRDefault="0013385C" w:rsidP="009F45CD">
      <w:pPr>
        <w:pStyle w:val="Nidungvnbn"/>
        <w:numPr>
          <w:ilvl w:val="0"/>
          <w:numId w:val="20"/>
        </w:numPr>
      </w:pPr>
      <w:r w:rsidRPr="00F87A2D">
        <w:t>Redis</w:t>
      </w:r>
    </w:p>
    <w:p w14:paraId="1F9BAC13" w14:textId="77777777" w:rsidR="0013385C" w:rsidRPr="00F87A2D" w:rsidRDefault="0013385C" w:rsidP="009F45CD">
      <w:pPr>
        <w:pStyle w:val="Nidungvnbn"/>
      </w:pPr>
      <w:r w:rsidRPr="00F87A2D">
        <w:t>Để sử dụng cơ chế lưu kết quả trong Celery chúng ta khai báo celery worker có tham số </w:t>
      </w:r>
      <w:r w:rsidRPr="00197EA1">
        <w:t>backend</w:t>
      </w:r>
      <w:r w:rsidRPr="00F87A2D">
        <w:t>. Ở đây mình sử dụng redis cho cả việc lưu kết quả task lẫn làm message broker.</w:t>
      </w:r>
    </w:p>
    <w:p w14:paraId="32251BDC" w14:textId="3E6A5D60" w:rsidR="0013385C" w:rsidRPr="009F45CD" w:rsidRDefault="0013385C" w:rsidP="0020056D">
      <w:pPr>
        <w:pStyle w:val="Heading4"/>
      </w:pPr>
      <w:r w:rsidRPr="009F45CD">
        <w:t>Cấu hình Celery</w:t>
      </w:r>
    </w:p>
    <w:p w14:paraId="54AAA149" w14:textId="77777777" w:rsidR="0013385C" w:rsidRPr="00F87A2D" w:rsidRDefault="0013385C" w:rsidP="009F45CD">
      <w:pPr>
        <w:pStyle w:val="Nidungvnbn"/>
      </w:pPr>
      <w:r w:rsidRPr="00F87A2D">
        <w:t>Cách tích hợp Celery với Flask:</w:t>
      </w:r>
    </w:p>
    <w:p w14:paraId="30FA499C" w14:textId="77777777" w:rsidR="0013385C" w:rsidRPr="00F87A2D" w:rsidRDefault="0013385C" w:rsidP="0013385C">
      <w:pPr>
        <w:pStyle w:val="Nidungvnbn"/>
        <w:ind w:firstLine="0"/>
        <w:jc w:val="center"/>
        <w:rPr>
          <w:sz w:val="28"/>
          <w:szCs w:val="28"/>
        </w:rPr>
      </w:pPr>
      <w:r w:rsidRPr="00F87A2D">
        <w:rPr>
          <w:noProof/>
          <w:sz w:val="28"/>
          <w:szCs w:val="28"/>
        </w:rPr>
        <w:drawing>
          <wp:inline distT="0" distB="0" distL="0" distR="0" wp14:anchorId="48552466" wp14:editId="056225AA">
            <wp:extent cx="5303520" cy="180726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8169"/>
                    <a:stretch/>
                  </pic:blipFill>
                  <pic:spPr bwMode="auto">
                    <a:xfrm>
                      <a:off x="0" y="0"/>
                      <a:ext cx="5303520" cy="1807264"/>
                    </a:xfrm>
                    <a:prstGeom prst="rect">
                      <a:avLst/>
                    </a:prstGeom>
                    <a:ln>
                      <a:noFill/>
                    </a:ln>
                    <a:extLst>
                      <a:ext uri="{53640926-AAD7-44D8-BBD7-CCE9431645EC}">
                        <a14:shadowObscured xmlns:a14="http://schemas.microsoft.com/office/drawing/2010/main"/>
                      </a:ext>
                    </a:extLst>
                  </pic:spPr>
                </pic:pic>
              </a:graphicData>
            </a:graphic>
          </wp:inline>
        </w:drawing>
      </w:r>
    </w:p>
    <w:p w14:paraId="0CE6A238" w14:textId="5BC19AA0" w:rsidR="0013385C" w:rsidRPr="00F87A2D" w:rsidRDefault="0013385C" w:rsidP="0013385C">
      <w:pPr>
        <w:pStyle w:val="Caption"/>
        <w:spacing w:after="0" w:line="360" w:lineRule="auto"/>
        <w:rPr>
          <w:sz w:val="24"/>
          <w:szCs w:val="24"/>
        </w:rPr>
      </w:pPr>
      <w:bookmarkStart w:id="183" w:name="_Toc106450332"/>
      <w:bookmarkStart w:id="184" w:name="_Toc106450464"/>
      <w:bookmarkStart w:id="185" w:name="_Toc106825467"/>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30</w:t>
      </w:r>
      <w:r w:rsidR="002A6F8A">
        <w:rPr>
          <w:sz w:val="24"/>
          <w:szCs w:val="24"/>
        </w:rPr>
        <w:fldChar w:fldCharType="end"/>
      </w:r>
      <w:r w:rsidRPr="00F87A2D">
        <w:rPr>
          <w:sz w:val="24"/>
          <w:szCs w:val="24"/>
        </w:rPr>
        <w:t>: Hàm make_celery tích hợp Celery với Flask.</w:t>
      </w:r>
      <w:bookmarkEnd w:id="183"/>
      <w:bookmarkEnd w:id="184"/>
      <w:bookmarkEnd w:id="185"/>
    </w:p>
    <w:p w14:paraId="06E9E8D5" w14:textId="77777777" w:rsidR="0013385C" w:rsidRPr="00F87A2D" w:rsidRDefault="0013385C" w:rsidP="009F45CD">
      <w:pPr>
        <w:pStyle w:val="Nidungvnbn"/>
      </w:pPr>
      <w:r w:rsidRPr="00F87A2D">
        <w:t>Hàm tạo một đồi tượng Celery mới, cấu hình nó với broker từ application config. Cập nhật phần còn lại của cấu hình Celery từ cấu hình Flask.</w:t>
      </w:r>
    </w:p>
    <w:p w14:paraId="5695E67B" w14:textId="77777777" w:rsidR="0013385C" w:rsidRPr="00F87A2D" w:rsidRDefault="0013385C" w:rsidP="009F45CD">
      <w:pPr>
        <w:pStyle w:val="Nidungvnbn"/>
      </w:pPr>
      <w:r w:rsidRPr="00F87A2D">
        <w:t>Sau đây là một ví dụ sử dụng Celery đối với Flask. Boker và Backend trong trường hợp này sẽ sử dụng Redis. Tạo một Celery application bằng function make_celery đã định nghĩa trước đó.</w:t>
      </w:r>
    </w:p>
    <w:p w14:paraId="4FB7D1E0" w14:textId="77777777" w:rsidR="0013385C" w:rsidRPr="00F87A2D" w:rsidRDefault="0013385C" w:rsidP="0013385C">
      <w:pPr>
        <w:pStyle w:val="Nidungvnbn"/>
        <w:ind w:firstLine="0"/>
        <w:jc w:val="center"/>
        <w:rPr>
          <w:sz w:val="28"/>
          <w:szCs w:val="28"/>
        </w:rPr>
      </w:pPr>
      <w:r w:rsidRPr="00F87A2D">
        <w:rPr>
          <w:noProof/>
          <w:sz w:val="28"/>
          <w:szCs w:val="28"/>
        </w:rPr>
        <w:lastRenderedPageBreak/>
        <w:drawing>
          <wp:inline distT="0" distB="0" distL="0" distR="0" wp14:anchorId="214B9E9C" wp14:editId="6D1094D2">
            <wp:extent cx="5303520" cy="1636952"/>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03520" cy="1636952"/>
                    </a:xfrm>
                    <a:prstGeom prst="rect">
                      <a:avLst/>
                    </a:prstGeom>
                  </pic:spPr>
                </pic:pic>
              </a:graphicData>
            </a:graphic>
          </wp:inline>
        </w:drawing>
      </w:r>
    </w:p>
    <w:p w14:paraId="59FB6C5E" w14:textId="263B54D6" w:rsidR="0013385C" w:rsidRPr="00F87A2D" w:rsidRDefault="0013385C" w:rsidP="0013385C">
      <w:pPr>
        <w:pStyle w:val="Caption"/>
        <w:spacing w:after="0" w:line="360" w:lineRule="auto"/>
        <w:rPr>
          <w:sz w:val="24"/>
          <w:szCs w:val="24"/>
        </w:rPr>
      </w:pPr>
      <w:bookmarkStart w:id="186" w:name="_Toc106450333"/>
      <w:bookmarkStart w:id="187" w:name="_Toc106450465"/>
      <w:bookmarkStart w:id="188" w:name="_Toc106825468"/>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31</w:t>
      </w:r>
      <w:r w:rsidR="002A6F8A">
        <w:rPr>
          <w:sz w:val="24"/>
          <w:szCs w:val="24"/>
        </w:rPr>
        <w:fldChar w:fldCharType="end"/>
      </w:r>
      <w:r w:rsidRPr="00F87A2D">
        <w:rPr>
          <w:sz w:val="24"/>
          <w:szCs w:val="24"/>
        </w:rPr>
        <w:t>: Cấu hình Celery cho Flask.</w:t>
      </w:r>
      <w:bookmarkEnd w:id="186"/>
      <w:bookmarkEnd w:id="187"/>
      <w:bookmarkEnd w:id="188"/>
    </w:p>
    <w:p w14:paraId="1D7944DE" w14:textId="79FC9564" w:rsidR="0013385C" w:rsidRDefault="0013385C" w:rsidP="009F45CD">
      <w:pPr>
        <w:pStyle w:val="Nidungvnbn"/>
      </w:pPr>
      <w:r w:rsidRPr="00F87A2D">
        <w:t>Chạy worker:</w:t>
      </w:r>
    </w:p>
    <w:p w14:paraId="5053AFA5" w14:textId="5817ED9D" w:rsidR="0013385C" w:rsidRPr="00EC76DB" w:rsidRDefault="00221F91" w:rsidP="00EC76DB">
      <w:pPr>
        <w:pStyle w:val="Nidungvnbn"/>
        <w:spacing w:before="240" w:after="240"/>
        <w:ind w:firstLine="0"/>
      </w:pPr>
      <w:r>
        <w:rPr>
          <w:noProof/>
        </w:rPr>
        <mc:AlternateContent>
          <mc:Choice Requires="wps">
            <w:drawing>
              <wp:anchor distT="45720" distB="45720" distL="114300" distR="114300" simplePos="0" relativeHeight="251673600" behindDoc="0" locked="0" layoutInCell="1" allowOverlap="1" wp14:anchorId="585F06D8" wp14:editId="635DB50D">
                <wp:simplePos x="0" y="0"/>
                <wp:positionH relativeFrom="column">
                  <wp:posOffset>240665</wp:posOffset>
                </wp:positionH>
                <wp:positionV relativeFrom="paragraph">
                  <wp:posOffset>33655</wp:posOffset>
                </wp:positionV>
                <wp:extent cx="5151120" cy="313690"/>
                <wp:effectExtent l="0" t="0" r="11430" b="1016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313690"/>
                        </a:xfrm>
                        <a:prstGeom prst="rect">
                          <a:avLst/>
                        </a:prstGeom>
                        <a:solidFill>
                          <a:srgbClr val="FFFFFF"/>
                        </a:solidFill>
                        <a:ln w="9525">
                          <a:solidFill>
                            <a:srgbClr val="000000"/>
                          </a:solidFill>
                          <a:miter lim="800000"/>
                          <a:headEnd/>
                          <a:tailEnd/>
                        </a:ln>
                      </wps:spPr>
                      <wps:txbx>
                        <w:txbxContent>
                          <w:p w14:paraId="55DDF52E" w14:textId="3A14AC67" w:rsidR="006B2530" w:rsidRDefault="006B2530">
                            <w:r>
                              <w:t>$ celery –A your_application.celery worker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F06D8" id="_x0000_s1028" type="#_x0000_t202" style="position:absolute;left:0;text-align:left;margin-left:18.95pt;margin-top:2.65pt;width:405.6pt;height:24.7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">
                <v:textbox>
                  <w:txbxContent>
                    <w:p w14:paraId="55DDF52E" w14:textId="3A14AC67" w:rsidR="006B2530" w:rsidRDefault="006B2530">
                      <w:r>
                        <w:t>$ celery –A your_application.celery worker</w:t>
                      </w:r>
                    </w:p>
                  </w:txbxContent>
                </v:textbox>
                <w10:wrap type="square"/>
              </v:shape>
            </w:pict>
          </mc:Fallback>
        </mc:AlternateContent>
      </w:r>
    </w:p>
    <w:p w14:paraId="35863338" w14:textId="6644A570" w:rsidR="0013385C" w:rsidRPr="00F87A2D" w:rsidRDefault="0013385C" w:rsidP="0013385C">
      <w:pPr>
        <w:pStyle w:val="Caption"/>
        <w:spacing w:after="0" w:line="360" w:lineRule="auto"/>
        <w:rPr>
          <w:sz w:val="24"/>
          <w:szCs w:val="24"/>
        </w:rPr>
      </w:pPr>
      <w:bookmarkStart w:id="189" w:name="_Toc106450334"/>
      <w:bookmarkStart w:id="190" w:name="_Toc106450466"/>
      <w:bookmarkStart w:id="191" w:name="_Toc106825469"/>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32</w:t>
      </w:r>
      <w:r w:rsidR="002A6F8A">
        <w:rPr>
          <w:sz w:val="24"/>
          <w:szCs w:val="24"/>
        </w:rPr>
        <w:fldChar w:fldCharType="end"/>
      </w:r>
      <w:r w:rsidRPr="00F87A2D">
        <w:rPr>
          <w:sz w:val="24"/>
          <w:szCs w:val="24"/>
        </w:rPr>
        <w:t>: Câu lệnh chạy worker.</w:t>
      </w:r>
      <w:bookmarkEnd w:id="189"/>
      <w:bookmarkEnd w:id="190"/>
      <w:bookmarkEnd w:id="191"/>
    </w:p>
    <w:p w14:paraId="7867C2DB" w14:textId="150D63A7" w:rsidR="0013385C" w:rsidRPr="009F45CD" w:rsidRDefault="0013385C" w:rsidP="009F45CD">
      <w:pPr>
        <w:pStyle w:val="Heading3"/>
        <w:rPr>
          <w:rFonts w:cs="Times New Roman"/>
          <w:szCs w:val="26"/>
        </w:rPr>
      </w:pPr>
      <w:bookmarkStart w:id="192" w:name="_Toc106450562"/>
      <w:bookmarkStart w:id="193" w:name="_Toc106825924"/>
      <w:r w:rsidRPr="009F45CD">
        <w:rPr>
          <w:rFonts w:cs="Times New Roman"/>
          <w:szCs w:val="26"/>
        </w:rPr>
        <w:t>Hiểu thêm về Celery worker</w:t>
      </w:r>
      <w:bookmarkEnd w:id="192"/>
      <w:bookmarkEnd w:id="193"/>
    </w:p>
    <w:p w14:paraId="3FAB51C1" w14:textId="77777777" w:rsidR="0013385C" w:rsidRPr="00F87A2D" w:rsidRDefault="0013385C" w:rsidP="009F45CD">
      <w:pPr>
        <w:pStyle w:val="Nidungvnbn"/>
      </w:pPr>
      <w:r w:rsidRPr="00F87A2D">
        <w:t>Khi bắt đầu một Celery worker trên dòng lệnh celery –app=…, lập trình viên chỉ cần bắt đầu một quá trình giám sát. Bản thân Celery worker không xử lý bất kỳ nhiệm vụ nào. Nó sinh ra các quy trình con (hoặc các chuỗi) và xử lý các nội dung. Các quy trình con hoặc các luồng thực thi các tác vụ thực tế. Các quy trình con hoặc các luồng này còn được gọi là nhóm thực thi.</w:t>
      </w:r>
    </w:p>
    <w:p w14:paraId="2A6C3F3E" w14:textId="77777777" w:rsidR="0013385C" w:rsidRPr="00F87A2D" w:rsidRDefault="0013385C" w:rsidP="009F45CD">
      <w:pPr>
        <w:pStyle w:val="Nidungvnbn"/>
      </w:pPr>
      <w:r w:rsidRPr="00F87A2D">
        <w:t>Kích thước của nhóm thực thi xác định số lượng tác vụ Celery worker có thể xử lý. Worker càng tạo ra nhiều quy trình (hoặc luồng), thì càng có nhiều tác vụ mà nó có thể xử lý đồng thời. Nếu cần xử lý nhiều task càng nhanh càng tốt, lập trình viên cần một nhóm thực thi lớn hơn.</w:t>
      </w:r>
    </w:p>
    <w:p w14:paraId="15C2F71B" w14:textId="77777777" w:rsidR="0013385C" w:rsidRPr="00F87A2D" w:rsidRDefault="0013385C" w:rsidP="009F45CD">
      <w:pPr>
        <w:pStyle w:val="Nidungvnbn"/>
      </w:pPr>
      <w:r w:rsidRPr="00F87A2D">
        <w:t>Celery hỗ trợ bốn cách triển khai nhóm thực thi, lập trình viên phải chọn “pool” dựa trên loại task đang thực hiện(liên kết CPU hoặc I/O hoặc ràng buộc mạng) :</w:t>
      </w:r>
    </w:p>
    <w:p w14:paraId="738E8885" w14:textId="77777777" w:rsidR="0013385C" w:rsidRPr="00F87A2D" w:rsidRDefault="0013385C" w:rsidP="009F45CD">
      <w:pPr>
        <w:pStyle w:val="Nidungvnbn"/>
        <w:numPr>
          <w:ilvl w:val="0"/>
          <w:numId w:val="24"/>
        </w:numPr>
      </w:pPr>
      <w:r w:rsidRPr="00F87A2D">
        <w:t>Prefork</w:t>
      </w:r>
    </w:p>
    <w:p w14:paraId="3E183B9F" w14:textId="77777777" w:rsidR="0013385C" w:rsidRPr="00F87A2D" w:rsidRDefault="0013385C" w:rsidP="009F45CD">
      <w:pPr>
        <w:pStyle w:val="Nidungvnbn"/>
        <w:numPr>
          <w:ilvl w:val="0"/>
          <w:numId w:val="24"/>
        </w:numPr>
      </w:pPr>
      <w:r w:rsidRPr="00F87A2D">
        <w:t>Solo</w:t>
      </w:r>
    </w:p>
    <w:p w14:paraId="42B40C6B" w14:textId="77777777" w:rsidR="0013385C" w:rsidRPr="00F87A2D" w:rsidRDefault="0013385C" w:rsidP="009F45CD">
      <w:pPr>
        <w:pStyle w:val="Nidungvnbn"/>
        <w:numPr>
          <w:ilvl w:val="0"/>
          <w:numId w:val="24"/>
        </w:numPr>
      </w:pPr>
      <w:r w:rsidRPr="00F87A2D">
        <w:t>Eventlet</w:t>
      </w:r>
    </w:p>
    <w:p w14:paraId="104D2D8E" w14:textId="77777777" w:rsidR="0013385C" w:rsidRPr="00F87A2D" w:rsidRDefault="0013385C" w:rsidP="009F45CD">
      <w:pPr>
        <w:pStyle w:val="Nidungvnbn"/>
        <w:numPr>
          <w:ilvl w:val="0"/>
          <w:numId w:val="24"/>
        </w:numPr>
      </w:pPr>
      <w:r w:rsidRPr="00F87A2D">
        <w:lastRenderedPageBreak/>
        <w:t>Getvent</w:t>
      </w:r>
    </w:p>
    <w:p w14:paraId="7BD95B67" w14:textId="6B82772C" w:rsidR="0013385C" w:rsidRPr="00F87A2D" w:rsidRDefault="0013385C" w:rsidP="009F45CD">
      <w:pPr>
        <w:pStyle w:val="Nidungvnbn"/>
      </w:pPr>
      <w:r w:rsidRPr="00F87A2D">
        <w:t>Ví dụ khi dùng đối số pool, sử dụng nhóm thực thi gevent:</w:t>
      </w:r>
    </w:p>
    <w:p w14:paraId="5C946ECF" w14:textId="0722BC0A" w:rsidR="0013385C" w:rsidRPr="00F87A2D" w:rsidRDefault="00314CC7" w:rsidP="00A856F8">
      <w:pPr>
        <w:pStyle w:val="Nidungvnbn"/>
        <w:spacing w:before="240" w:after="240"/>
        <w:ind w:firstLine="0"/>
      </w:pPr>
      <w:r w:rsidRPr="00F87A2D">
        <w:rPr>
          <w:noProof/>
        </w:rPr>
        <mc:AlternateContent>
          <mc:Choice Requires="wps">
            <w:drawing>
              <wp:anchor distT="45720" distB="45720" distL="114300" distR="114300" simplePos="0" relativeHeight="251660288" behindDoc="0" locked="0" layoutInCell="1" allowOverlap="1" wp14:anchorId="62649644" wp14:editId="02C3792F">
                <wp:simplePos x="0" y="0"/>
                <wp:positionH relativeFrom="column">
                  <wp:posOffset>187325</wp:posOffset>
                </wp:positionH>
                <wp:positionV relativeFrom="paragraph">
                  <wp:posOffset>53340</wp:posOffset>
                </wp:positionV>
                <wp:extent cx="5181600" cy="312420"/>
                <wp:effectExtent l="0" t="0" r="19050" b="1143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312420"/>
                        </a:xfrm>
                        <a:prstGeom prst="rect">
                          <a:avLst/>
                        </a:prstGeom>
                        <a:solidFill>
                          <a:srgbClr val="FFFFFF"/>
                        </a:solidFill>
                        <a:ln w="9525">
                          <a:solidFill>
                            <a:srgbClr val="000000"/>
                          </a:solidFill>
                          <a:miter lim="800000"/>
                          <a:headEnd/>
                          <a:tailEnd/>
                        </a:ln>
                      </wps:spPr>
                      <wps:txbx>
                        <w:txbxContent>
                          <w:p w14:paraId="45DFDF17" w14:textId="40E8F6FB" w:rsidR="006B2530" w:rsidRPr="00082C5B" w:rsidRDefault="006B2530" w:rsidP="00082C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6" w:lineRule="atLeast"/>
                              <w:textAlignment w:val="baseline"/>
                              <w:rPr>
                                <w:sz w:val="26"/>
                                <w:szCs w:val="26"/>
                              </w:rPr>
                            </w:pPr>
                            <w:r w:rsidRPr="00082C5B">
                              <w:rPr>
                                <w:sz w:val="26"/>
                                <w:szCs w:val="26"/>
                                <w:bdr w:val="none" w:sz="0" w:space="0" w:color="auto" w:frame="1"/>
                                <w:shd w:val="clear" w:color="auto" w:fill="EDEDED"/>
                              </w:rPr>
                              <w:t>celery worker --app=worker.app --pool=gevent --concurrency=100</w:t>
                            </w:r>
                          </w:p>
                          <w:p w14:paraId="387E400F" w14:textId="77777777" w:rsidR="006B2530" w:rsidRDefault="006B2530" w:rsidP="0013385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49644" id="_x0000_s1029" type="#_x0000_t202" style="position:absolute;left:0;text-align:left;margin-left:14.75pt;margin-top:4.2pt;width:408pt;height:2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">
                <v:textbox>
                  <w:txbxContent>
                    <w:p w14:paraId="45DFDF17" w14:textId="40E8F6FB" w:rsidR="006B2530" w:rsidRPr="00082C5B" w:rsidRDefault="006B2530" w:rsidP="00082C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6" w:lineRule="atLeast"/>
                        <w:textAlignment w:val="baseline"/>
                        <w:rPr>
                          <w:sz w:val="26"/>
                          <w:szCs w:val="26"/>
                        </w:rPr>
                      </w:pPr>
                      <w:r w:rsidRPr="00082C5B">
                        <w:rPr>
                          <w:sz w:val="26"/>
                          <w:szCs w:val="26"/>
                          <w:bdr w:val="none" w:sz="0" w:space="0" w:color="auto" w:frame="1"/>
                          <w:shd w:val="clear" w:color="auto" w:fill="EDEDED"/>
                        </w:rPr>
                        <w:t>celery worker --app=worker.app --pool=gevent --concurrency=100</w:t>
                      </w:r>
                    </w:p>
                    <w:p w14:paraId="387E400F" w14:textId="77777777" w:rsidR="006B2530" w:rsidRDefault="006B2530" w:rsidP="0013385C">
                      <w:pPr>
                        <w:jc w:val="center"/>
                      </w:pPr>
                    </w:p>
                  </w:txbxContent>
                </v:textbox>
                <w10:wrap type="square"/>
              </v:shape>
            </w:pict>
          </mc:Fallback>
        </mc:AlternateContent>
      </w:r>
    </w:p>
    <w:p w14:paraId="456BE6B9" w14:textId="71DF3201" w:rsidR="0013385C" w:rsidRPr="00F87A2D" w:rsidRDefault="0013385C" w:rsidP="0013385C">
      <w:pPr>
        <w:pStyle w:val="Caption"/>
        <w:rPr>
          <w:sz w:val="24"/>
          <w:szCs w:val="24"/>
        </w:rPr>
      </w:pPr>
      <w:bookmarkStart w:id="194" w:name="_Toc106450335"/>
      <w:bookmarkStart w:id="195" w:name="_Toc106450467"/>
      <w:bookmarkStart w:id="196" w:name="_Toc106825470"/>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33</w:t>
      </w:r>
      <w:r w:rsidR="002A6F8A">
        <w:rPr>
          <w:sz w:val="24"/>
          <w:szCs w:val="24"/>
        </w:rPr>
        <w:fldChar w:fldCharType="end"/>
      </w:r>
      <w:r w:rsidRPr="00F87A2D">
        <w:rPr>
          <w:sz w:val="24"/>
          <w:szCs w:val="24"/>
        </w:rPr>
        <w:t>: Ví dụ về câu lệnh chạy worker.</w:t>
      </w:r>
      <w:bookmarkEnd w:id="194"/>
      <w:bookmarkEnd w:id="195"/>
      <w:bookmarkEnd w:id="196"/>
    </w:p>
    <w:p w14:paraId="577F13C8" w14:textId="77777777" w:rsidR="0013385C" w:rsidRPr="00F87A2D" w:rsidRDefault="0013385C" w:rsidP="009F45CD">
      <w:pPr>
        <w:pStyle w:val="Nidungvnbn"/>
      </w:pPr>
      <w:r w:rsidRPr="00F87A2D">
        <w:t>Trong đó:</w:t>
      </w:r>
    </w:p>
    <w:p w14:paraId="4126D1EC" w14:textId="77777777" w:rsidR="0013385C" w:rsidRPr="00F87A2D" w:rsidRDefault="0013385C" w:rsidP="009F45CD">
      <w:pPr>
        <w:pStyle w:val="Nidungvnbn"/>
        <w:numPr>
          <w:ilvl w:val="0"/>
          <w:numId w:val="25"/>
        </w:numPr>
      </w:pPr>
      <w:r w:rsidRPr="00F87A2D">
        <w:t>Concurrency: Chỉnh định số lượng task muốn chạy đồng thời với worker này.</w:t>
      </w:r>
    </w:p>
    <w:p w14:paraId="095024A7" w14:textId="1374A9B0" w:rsidR="0013385C" w:rsidRPr="009F45CD" w:rsidRDefault="0013385C" w:rsidP="0020056D">
      <w:pPr>
        <w:pStyle w:val="Heading4"/>
      </w:pPr>
      <w:r w:rsidRPr="009F45CD">
        <w:t>Prefork</w:t>
      </w:r>
    </w:p>
    <w:p w14:paraId="67B5352E" w14:textId="7CF9C9DB" w:rsidR="0013385C" w:rsidRPr="00F87A2D" w:rsidRDefault="009F45CD" w:rsidP="009F45CD">
      <w:pPr>
        <w:pStyle w:val="Nidungvnbn"/>
      </w:pPr>
      <w:r w:rsidRPr="00F87A2D">
        <w:rPr>
          <w:noProof/>
        </w:rPr>
        <mc:AlternateContent>
          <mc:Choice Requires="wps">
            <w:drawing>
              <wp:anchor distT="45720" distB="45720" distL="114300" distR="114300" simplePos="0" relativeHeight="251659264" behindDoc="0" locked="0" layoutInCell="1" allowOverlap="1" wp14:anchorId="4FF29D48" wp14:editId="30630E2F">
                <wp:simplePos x="0" y="0"/>
                <wp:positionH relativeFrom="column">
                  <wp:posOffset>289560</wp:posOffset>
                </wp:positionH>
                <wp:positionV relativeFrom="paragraph">
                  <wp:posOffset>1073785</wp:posOffset>
                </wp:positionV>
                <wp:extent cx="5387340" cy="2971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297180"/>
                        </a:xfrm>
                        <a:prstGeom prst="rect">
                          <a:avLst/>
                        </a:prstGeom>
                        <a:solidFill>
                          <a:srgbClr val="FFFFFF"/>
                        </a:solidFill>
                        <a:ln w="9525">
                          <a:solidFill>
                            <a:srgbClr val="000000"/>
                          </a:solidFill>
                          <a:miter lim="800000"/>
                          <a:headEnd/>
                          <a:tailEnd/>
                        </a:ln>
                      </wps:spPr>
                      <wps:txbx>
                        <w:txbxContent>
                          <w:p w14:paraId="5E6C5CF5" w14:textId="77777777" w:rsidR="006B2530" w:rsidRPr="00082C5B" w:rsidRDefault="006B2530" w:rsidP="00082C5B">
                            <w:pPr>
                              <w:rPr>
                                <w:b/>
                                <w:sz w:val="26"/>
                                <w:szCs w:val="26"/>
                              </w:rPr>
                            </w:pPr>
                            <w:r w:rsidRPr="00082C5B">
                              <w:rPr>
                                <w:rStyle w:val="Strong"/>
                                <w:b w:val="0"/>
                                <w:spacing w:val="-5"/>
                                <w:sz w:val="26"/>
                                <w:szCs w:val="26"/>
                                <w:shd w:val="clear" w:color="auto" w:fill="F2F2F2"/>
                              </w:rPr>
                              <w:t>celery -A tasks worker --pool=prefork --concurrency=4 --loglevel=info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29D48" id="_x0000_s1030" type="#_x0000_t202" style="position:absolute;left:0;text-align:left;margin-left:22.8pt;margin-top:84.55pt;width:424.2pt;height:23.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">
                <v:textbox>
                  <w:txbxContent>
                    <w:p w14:paraId="5E6C5CF5" w14:textId="77777777" w:rsidR="006B2530" w:rsidRPr="00082C5B" w:rsidRDefault="006B2530" w:rsidP="00082C5B">
                      <w:pPr>
                        <w:rPr>
                          <w:b/>
                          <w:sz w:val="26"/>
                          <w:szCs w:val="26"/>
                        </w:rPr>
                      </w:pPr>
                      <w:r w:rsidRPr="00082C5B">
                        <w:rPr>
                          <w:rStyle w:val="Strong"/>
                          <w:b w:val="0"/>
                          <w:spacing w:val="-5"/>
                          <w:sz w:val="26"/>
                          <w:szCs w:val="26"/>
                          <w:shd w:val="clear" w:color="auto" w:fill="F2F2F2"/>
                        </w:rPr>
                        <w:t>celery -A tasks worker --pool=prefork --concurrency=4 --loglevel=info</w:t>
                      </w:r>
                    </w:p>
                  </w:txbxContent>
                </v:textbox>
                <w10:wrap type="square"/>
              </v:shape>
            </w:pict>
          </mc:Fallback>
        </mc:AlternateContent>
      </w:r>
      <w:r w:rsidR="0013385C" w:rsidRPr="00F87A2D">
        <w:t>Prefork sử dụng Multiprocessing – có thể tùy chọn số lượng task muốn chạy thông qua đối số concurrency</w:t>
      </w:r>
      <w:r w:rsidR="00197EA1">
        <w:t xml:space="preserve"> </w:t>
      </w:r>
      <w:r w:rsidR="0013385C" w:rsidRPr="00F87A2D">
        <w:t>(Khuyến nghị cung cấp số lượng CPU của m</w:t>
      </w:r>
      <w:r w:rsidR="00897C7A">
        <w:t>áy mà Celery Worker đang chạy).</w:t>
      </w:r>
    </w:p>
    <w:p w14:paraId="2DC61AAD" w14:textId="084C176E" w:rsidR="0013385C" w:rsidRPr="00F87A2D" w:rsidRDefault="0013385C" w:rsidP="0013385C">
      <w:pPr>
        <w:pStyle w:val="Caption"/>
        <w:rPr>
          <w:sz w:val="24"/>
          <w:szCs w:val="24"/>
        </w:rPr>
      </w:pPr>
      <w:bookmarkStart w:id="197" w:name="_Toc106450336"/>
      <w:bookmarkStart w:id="198" w:name="_Toc106450468"/>
      <w:bookmarkStart w:id="199" w:name="_Toc106825471"/>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34</w:t>
      </w:r>
      <w:r w:rsidR="002A6F8A">
        <w:rPr>
          <w:sz w:val="24"/>
          <w:szCs w:val="24"/>
        </w:rPr>
        <w:fldChar w:fldCharType="end"/>
      </w:r>
      <w:r w:rsidRPr="00F87A2D">
        <w:rPr>
          <w:sz w:val="24"/>
          <w:szCs w:val="24"/>
        </w:rPr>
        <w:t>: Câu lệnh chạy worker với prefork.</w:t>
      </w:r>
      <w:bookmarkEnd w:id="197"/>
      <w:bookmarkEnd w:id="198"/>
      <w:bookmarkEnd w:id="199"/>
    </w:p>
    <w:p w14:paraId="23FA2715" w14:textId="77777777" w:rsidR="0013385C" w:rsidRPr="00F87A2D" w:rsidRDefault="0013385C" w:rsidP="009F45CD">
      <w:pPr>
        <w:pStyle w:val="Nidungvnbn"/>
      </w:pPr>
      <w:r w:rsidRPr="00F87A2D">
        <w:t>Ví dụ: Chúng ta có Celery Worker chạy trên máy bốn CPU. Và nhiệm vụ là thực hiện một phép tính toán học phức tạp.</w:t>
      </w:r>
    </w:p>
    <w:p w14:paraId="4EBA0800" w14:textId="77777777" w:rsidR="0013385C" w:rsidRPr="00F87A2D" w:rsidRDefault="0013385C" w:rsidP="009F45CD">
      <w:pPr>
        <w:pStyle w:val="Nidungvnbn"/>
      </w:pPr>
      <w:r w:rsidRPr="00F87A2D">
        <w:t>Bây giờ chúng ta muốn chạy phép tính này trên mười bộ dữ liệu khác nhau và chúng ta đã gửi mười task. Vì chúng ta đang chạy một worker. Worker chọn task từ hàng đợi và bắt đầu chạy trong quy trình này. Vì chúng ta có bốn quy trình ở đây, nó có thể chạy bốn task đồng thời.</w:t>
      </w:r>
    </w:p>
    <w:p w14:paraId="51D1CAC1" w14:textId="5959F9F2" w:rsidR="0013385C" w:rsidRPr="00F87A2D" w:rsidRDefault="0013385C" w:rsidP="0020056D">
      <w:pPr>
        <w:pStyle w:val="Heading4"/>
        <w:rPr>
          <w:b w:val="0"/>
        </w:rPr>
      </w:pPr>
      <w:r w:rsidRPr="00F87A2D">
        <w:t>Solo</w:t>
      </w:r>
    </w:p>
    <w:p w14:paraId="785C3762" w14:textId="77777777" w:rsidR="0013385C" w:rsidRPr="00F87A2D" w:rsidRDefault="0013385C" w:rsidP="009F45CD">
      <w:pPr>
        <w:pStyle w:val="Nidungvnbn"/>
      </w:pPr>
      <w:r w:rsidRPr="00F87A2D">
        <w:t>Solo chỉ tạo một luồng và chạy các task celery trên luồng đó. Không thể truyền đối số concurrency cho kiểu pool này.</w:t>
      </w:r>
    </w:p>
    <w:p w14:paraId="04C5B2AD" w14:textId="77777777" w:rsidR="0013385C" w:rsidRPr="00F87A2D" w:rsidRDefault="0013385C" w:rsidP="0013385C">
      <w:pPr>
        <w:pStyle w:val="Nidungvnbn"/>
        <w:spacing w:before="240" w:after="240"/>
        <w:ind w:firstLine="0"/>
      </w:pPr>
      <w:r w:rsidRPr="00F87A2D">
        <w:rPr>
          <w:noProof/>
        </w:rPr>
        <mc:AlternateContent>
          <mc:Choice Requires="wps">
            <w:drawing>
              <wp:anchor distT="45720" distB="45720" distL="114300" distR="114300" simplePos="0" relativeHeight="251661312" behindDoc="0" locked="0" layoutInCell="1" allowOverlap="1" wp14:anchorId="7D94EAF5" wp14:editId="595CB477">
                <wp:simplePos x="0" y="0"/>
                <wp:positionH relativeFrom="column">
                  <wp:posOffset>362585</wp:posOffset>
                </wp:positionH>
                <wp:positionV relativeFrom="paragraph">
                  <wp:posOffset>47625</wp:posOffset>
                </wp:positionV>
                <wp:extent cx="5250180" cy="1404620"/>
                <wp:effectExtent l="0" t="0" r="26670" b="1460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180" cy="1404620"/>
                        </a:xfrm>
                        <a:prstGeom prst="rect">
                          <a:avLst/>
                        </a:prstGeom>
                        <a:solidFill>
                          <a:srgbClr val="FFFFFF"/>
                        </a:solidFill>
                        <a:ln w="9525">
                          <a:solidFill>
                            <a:srgbClr val="000000"/>
                          </a:solidFill>
                          <a:miter lim="800000"/>
                          <a:headEnd/>
                          <a:tailEnd/>
                        </a:ln>
                      </wps:spPr>
                      <wps:txbx>
                        <w:txbxContent>
                          <w:p w14:paraId="7E371737" w14:textId="77777777" w:rsidR="006B2530" w:rsidRPr="00082C5B" w:rsidRDefault="006B2530" w:rsidP="00082C5B">
                            <w:pPr>
                              <w:rPr>
                                <w:b/>
                                <w:sz w:val="26"/>
                                <w:szCs w:val="26"/>
                              </w:rPr>
                            </w:pPr>
                            <w:r w:rsidRPr="00082C5B">
                              <w:rPr>
                                <w:rStyle w:val="Strong"/>
                                <w:b w:val="0"/>
                                <w:spacing w:val="-5"/>
                                <w:sz w:val="26"/>
                                <w:szCs w:val="26"/>
                                <w:shd w:val="clear" w:color="auto" w:fill="F2F2F2"/>
                              </w:rPr>
                              <w:t>celery -A tasks worker --pool=solo --loglevel=info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94EAF5" id="_x0000_s1031" type="#_x0000_t202" style="position:absolute;left:0;text-align:left;margin-left:28.55pt;margin-top:3.75pt;width:413.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">
                <v:textbox style="mso-fit-shape-to-text:t">
                  <w:txbxContent>
                    <w:p w14:paraId="7E371737" w14:textId="77777777" w:rsidR="006B2530" w:rsidRPr="00082C5B" w:rsidRDefault="006B2530" w:rsidP="00082C5B">
                      <w:pPr>
                        <w:rPr>
                          <w:b/>
                          <w:sz w:val="26"/>
                          <w:szCs w:val="26"/>
                        </w:rPr>
                      </w:pPr>
                      <w:r w:rsidRPr="00082C5B">
                        <w:rPr>
                          <w:rStyle w:val="Strong"/>
                          <w:b w:val="0"/>
                          <w:spacing w:val="-5"/>
                          <w:sz w:val="26"/>
                          <w:szCs w:val="26"/>
                          <w:shd w:val="clear" w:color="auto" w:fill="F2F2F2"/>
                        </w:rPr>
                        <w:t>celery -A tasks worker --pool=solo --loglevel=info</w:t>
                      </w:r>
                    </w:p>
                  </w:txbxContent>
                </v:textbox>
                <w10:wrap type="square"/>
              </v:shape>
            </w:pict>
          </mc:Fallback>
        </mc:AlternateContent>
      </w:r>
    </w:p>
    <w:p w14:paraId="2F6444EE" w14:textId="5BDACCC7" w:rsidR="0013385C" w:rsidRPr="00F87A2D" w:rsidRDefault="0013385C" w:rsidP="0013385C">
      <w:pPr>
        <w:pStyle w:val="Caption"/>
        <w:rPr>
          <w:sz w:val="24"/>
          <w:szCs w:val="24"/>
        </w:rPr>
      </w:pPr>
      <w:bookmarkStart w:id="200" w:name="_Toc106450337"/>
      <w:bookmarkStart w:id="201" w:name="_Toc106450469"/>
      <w:bookmarkStart w:id="202" w:name="_Toc106825472"/>
      <w:r w:rsidRPr="00F87A2D">
        <w:rPr>
          <w:sz w:val="24"/>
          <w:szCs w:val="24"/>
        </w:rPr>
        <w:lastRenderedPageBreak/>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35</w:t>
      </w:r>
      <w:r w:rsidR="002A6F8A">
        <w:rPr>
          <w:sz w:val="24"/>
          <w:szCs w:val="24"/>
        </w:rPr>
        <w:fldChar w:fldCharType="end"/>
      </w:r>
      <w:r w:rsidRPr="00F87A2D">
        <w:rPr>
          <w:sz w:val="24"/>
          <w:szCs w:val="24"/>
        </w:rPr>
        <w:t>: Câu</w:t>
      </w:r>
      <w:r w:rsidRPr="00F87A2D">
        <w:rPr>
          <w:noProof/>
          <w:sz w:val="24"/>
          <w:szCs w:val="24"/>
        </w:rPr>
        <w:t xml:space="preserve"> lệnh chạy worker với Solo.</w:t>
      </w:r>
      <w:bookmarkEnd w:id="200"/>
      <w:bookmarkEnd w:id="201"/>
      <w:bookmarkEnd w:id="202"/>
    </w:p>
    <w:p w14:paraId="34B52D23" w14:textId="77777777" w:rsidR="0013385C" w:rsidRPr="00F87A2D" w:rsidRDefault="0013385C" w:rsidP="009F45CD">
      <w:pPr>
        <w:pStyle w:val="Nidungvnbn"/>
      </w:pPr>
      <w:r w:rsidRPr="00F87A2D">
        <w:t>Ví dụ: Nhiệm vụ của task là tải xuống một bộ phim được chỉ định trong task.</w:t>
      </w:r>
    </w:p>
    <w:p w14:paraId="259166EA" w14:textId="77777777" w:rsidR="0013385C" w:rsidRPr="00F87A2D" w:rsidRDefault="0013385C" w:rsidP="009F45CD">
      <w:pPr>
        <w:pStyle w:val="Nidungvnbn"/>
      </w:pPr>
      <w:r w:rsidRPr="00F87A2D">
        <w:t>Bây giờ chúng ta muốn tải mười bộ phim, chúng ta gửi mười task. Vì chúng ta đang chạy một worker. Worker chọn task từ hàng đợi và bắt đầu chạy trong luồng. Vì chúng ta chỉ có một luồng. Nó không thể chọn nhiệm vụ khác cho đến khi nhiệm vụ hiện có được hoàn thành.</w:t>
      </w:r>
    </w:p>
    <w:p w14:paraId="5625F89F" w14:textId="77777777" w:rsidR="0013385C" w:rsidRPr="00F87A2D" w:rsidRDefault="0013385C" w:rsidP="009F45CD">
      <w:pPr>
        <w:pStyle w:val="Nidungvnbn"/>
      </w:pPr>
      <w:r w:rsidRPr="00F87A2D">
        <w:t>Giả sử thời gian trung bình để tải một bộ phim là một giờ. Worker sẽ mất mười tiếng để hoàn tất cả 10 task. Vì cậy, solo không phải là một sự lựa chọn tốt cho loại nhiệm vụ này.</w:t>
      </w:r>
    </w:p>
    <w:p w14:paraId="09BFCEE5" w14:textId="19193570" w:rsidR="0013385C" w:rsidRPr="009F45CD" w:rsidRDefault="0013385C" w:rsidP="0020056D">
      <w:pPr>
        <w:pStyle w:val="Heading4"/>
      </w:pPr>
      <w:r w:rsidRPr="009F45CD">
        <w:t>Eventlet</w:t>
      </w:r>
    </w:p>
    <w:p w14:paraId="1E70E695" w14:textId="77777777" w:rsidR="0013385C" w:rsidRPr="00F87A2D" w:rsidRDefault="0013385C" w:rsidP="009F45CD">
      <w:pPr>
        <w:pStyle w:val="Nidungvnbn"/>
      </w:pPr>
      <w:r w:rsidRPr="00F87A2D">
        <w:t>Eventlet là một thư viện mạng đồng thời cho Python cho phép chúng ta thay đổi cách mà chúng ta chạy mã của mình chứ không phải cách chúng ta viết nó.</w:t>
      </w:r>
    </w:p>
    <w:p w14:paraId="6C4AAF3A" w14:textId="77777777" w:rsidR="0013385C" w:rsidRPr="00F87A2D" w:rsidRDefault="0013385C" w:rsidP="009F45CD">
      <w:pPr>
        <w:pStyle w:val="Nidungvnbn"/>
      </w:pPr>
      <w:r w:rsidRPr="00F87A2D">
        <w:t xml:space="preserve">Nó sử dụng epoll hoặc libevent hoặc kqueue cho I/O không chặn có khả năng mở rộng cao. </w:t>
      </w:r>
    </w:p>
    <w:p w14:paraId="083140C1" w14:textId="77777777" w:rsidR="0013385C" w:rsidRPr="00F87A2D" w:rsidRDefault="0013385C" w:rsidP="009F45CD">
      <w:pPr>
        <w:pStyle w:val="Nidungvnbn"/>
      </w:pPr>
      <w:r w:rsidRPr="00F87A2D">
        <w:t>Việc gửi sự kiện là ẩn, có nghĩa là chúng ta có thể dễ dàng sử dụng Eventlet từ trình thông dịch Python hoặc như một phần nhỏ của ứng dụng lớn hơn.</w:t>
      </w:r>
    </w:p>
    <w:p w14:paraId="648DE92E" w14:textId="77777777" w:rsidR="0013385C" w:rsidRPr="00F87A2D" w:rsidRDefault="0013385C" w:rsidP="009F45CD">
      <w:pPr>
        <w:pStyle w:val="Nidungvnbn"/>
      </w:pPr>
      <w:r w:rsidRPr="00F87A2D">
        <w:rPr>
          <w:noProof/>
        </w:rPr>
        <mc:AlternateContent>
          <mc:Choice Requires="wps">
            <w:drawing>
              <wp:anchor distT="45720" distB="45720" distL="114300" distR="114300" simplePos="0" relativeHeight="251662336" behindDoc="0" locked="0" layoutInCell="1" allowOverlap="1" wp14:anchorId="7D9A3C65" wp14:editId="210BE814">
                <wp:simplePos x="0" y="0"/>
                <wp:positionH relativeFrom="column">
                  <wp:posOffset>281940</wp:posOffset>
                </wp:positionH>
                <wp:positionV relativeFrom="paragraph">
                  <wp:posOffset>848995</wp:posOffset>
                </wp:positionV>
                <wp:extent cx="5372100" cy="1404620"/>
                <wp:effectExtent l="0" t="0" r="19050" b="1016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22828E9F" w14:textId="77777777" w:rsidR="006B2530" w:rsidRPr="00082C5B" w:rsidRDefault="006B2530" w:rsidP="00082C5B">
                            <w:pPr>
                              <w:rPr>
                                <w:b/>
                                <w:sz w:val="26"/>
                                <w:szCs w:val="26"/>
                              </w:rPr>
                            </w:pPr>
                            <w:r w:rsidRPr="00082C5B">
                              <w:rPr>
                                <w:rStyle w:val="Strong"/>
                                <w:b w:val="0"/>
                                <w:spacing w:val="-5"/>
                                <w:sz w:val="26"/>
                                <w:szCs w:val="26"/>
                                <w:shd w:val="clear" w:color="auto" w:fill="F2F2F2"/>
                              </w:rPr>
                              <w:t>celery -A tasks worker --pool=eventlet --concurrency=10 --loglevel=info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9A3C65" id="_x0000_s1032" type="#_x0000_t202" style="position:absolute;left:0;text-align:left;margin-left:22.2pt;margin-top:66.85pt;width:423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">
                <v:textbox style="mso-fit-shape-to-text:t">
                  <w:txbxContent>
                    <w:p w14:paraId="22828E9F" w14:textId="77777777" w:rsidR="006B2530" w:rsidRPr="00082C5B" w:rsidRDefault="006B2530" w:rsidP="00082C5B">
                      <w:pPr>
                        <w:rPr>
                          <w:b/>
                          <w:sz w:val="26"/>
                          <w:szCs w:val="26"/>
                        </w:rPr>
                      </w:pPr>
                      <w:r w:rsidRPr="00082C5B">
                        <w:rPr>
                          <w:rStyle w:val="Strong"/>
                          <w:b w:val="0"/>
                          <w:spacing w:val="-5"/>
                          <w:sz w:val="26"/>
                          <w:szCs w:val="26"/>
                          <w:shd w:val="clear" w:color="auto" w:fill="F2F2F2"/>
                        </w:rPr>
                        <w:t>celery -A tasks worker --pool=eventlet --concurrency=10 --loglevel=info</w:t>
                      </w:r>
                    </w:p>
                  </w:txbxContent>
                </v:textbox>
                <w10:wrap type="square"/>
              </v:shape>
            </w:pict>
          </mc:Fallback>
        </mc:AlternateContent>
      </w:r>
      <w:r w:rsidRPr="00F87A2D">
        <w:t>Eventlet không tạo nhiều luồng. Thay vào đó, những gì nó làm là nó chỉ tạo một luồng và xử lý đồng thời với một luồng bằng cách sử dụng khái niệm gọi là vòng lặp sự kiện.</w:t>
      </w:r>
    </w:p>
    <w:p w14:paraId="333764FA" w14:textId="63C93CC9" w:rsidR="0013385C" w:rsidRPr="00F87A2D" w:rsidRDefault="0013385C" w:rsidP="0013385C">
      <w:pPr>
        <w:pStyle w:val="Caption"/>
        <w:rPr>
          <w:sz w:val="24"/>
          <w:szCs w:val="24"/>
        </w:rPr>
      </w:pPr>
      <w:bookmarkStart w:id="203" w:name="_Toc106450338"/>
      <w:bookmarkStart w:id="204" w:name="_Toc106450470"/>
      <w:bookmarkStart w:id="205" w:name="_Toc106825473"/>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36</w:t>
      </w:r>
      <w:r w:rsidR="002A6F8A">
        <w:rPr>
          <w:sz w:val="24"/>
          <w:szCs w:val="24"/>
        </w:rPr>
        <w:fldChar w:fldCharType="end"/>
      </w:r>
      <w:r w:rsidRPr="00F87A2D">
        <w:rPr>
          <w:sz w:val="24"/>
          <w:szCs w:val="24"/>
        </w:rPr>
        <w:t>: Câu lệnh chạy worker với evenlet.</w:t>
      </w:r>
      <w:bookmarkEnd w:id="203"/>
      <w:bookmarkEnd w:id="204"/>
      <w:bookmarkEnd w:id="205"/>
    </w:p>
    <w:p w14:paraId="6F29876F" w14:textId="77777777" w:rsidR="0013385C" w:rsidRPr="00F87A2D" w:rsidRDefault="0013385C" w:rsidP="009F45CD">
      <w:pPr>
        <w:pStyle w:val="Nidungvnbn"/>
      </w:pPr>
      <w:r w:rsidRPr="00F87A2D">
        <w:t>Ví dụ: chúng ta có một task làm nhiệm vụ tải xuống một bộ phim chỉ định.</w:t>
      </w:r>
    </w:p>
    <w:p w14:paraId="273DAB81" w14:textId="77777777" w:rsidR="0013385C" w:rsidRPr="00F87A2D" w:rsidRDefault="0013385C" w:rsidP="009F45CD">
      <w:pPr>
        <w:pStyle w:val="Nidungvnbn"/>
      </w:pPr>
      <w:r w:rsidRPr="00F87A2D">
        <w:t>Bây giờ chúng ta muốn tải mười bộ thì chúng ta phải gửi mười task. Vì chúng ta đang chạy một worker. Worker chọn task từ hàng đợi và bắt đầu chạy trong luồng. Vì chúng ta có eventlet với đối số concurrency là mười. Tất cả các task bắt đầu tải xuống các bộ phim tương ứng.</w:t>
      </w:r>
    </w:p>
    <w:p w14:paraId="03E94936" w14:textId="77777777" w:rsidR="0013385C" w:rsidRPr="00F87A2D" w:rsidRDefault="0013385C" w:rsidP="009F45CD">
      <w:pPr>
        <w:pStyle w:val="Nidungvnbn"/>
      </w:pPr>
      <w:r w:rsidRPr="00F87A2D">
        <w:lastRenderedPageBreak/>
        <w:t>Dựa trên tốc độ mạng, tất cả 10 tệp sẽ được tải xuống rất nhanh.</w:t>
      </w:r>
    </w:p>
    <w:p w14:paraId="27AA4BD3" w14:textId="09948898" w:rsidR="0013385C" w:rsidRPr="009F45CD" w:rsidRDefault="0013385C" w:rsidP="0020056D">
      <w:pPr>
        <w:pStyle w:val="Heading4"/>
      </w:pPr>
      <w:r w:rsidRPr="009F45CD">
        <w:t>Gevent</w:t>
      </w:r>
    </w:p>
    <w:p w14:paraId="4B2BA1C3" w14:textId="77777777" w:rsidR="0013385C" w:rsidRPr="00F87A2D" w:rsidRDefault="0013385C" w:rsidP="009F45CD">
      <w:pPr>
        <w:pStyle w:val="Nidungvnbn"/>
      </w:pPr>
      <w:r w:rsidRPr="00F87A2D">
        <w:t>Grevent là một thư viện mạng Python dựa trên coroutine sử dụng greenlet để cung cấp API đồng bộ cấp cao trên đầu vòng lặp sự kiện libev hoặc libuv.</w:t>
      </w:r>
    </w:p>
    <w:p w14:paraId="63E993F3" w14:textId="77777777" w:rsidR="0013385C" w:rsidRPr="00F87A2D" w:rsidRDefault="0013385C" w:rsidP="009F45CD">
      <w:pPr>
        <w:pStyle w:val="Nidungvnbn"/>
      </w:pPr>
      <w:r w:rsidRPr="00F87A2D">
        <w:t>Các tính năng bao gồm:</w:t>
      </w:r>
    </w:p>
    <w:p w14:paraId="12DDB084" w14:textId="77777777" w:rsidR="0013385C" w:rsidRPr="00F87A2D" w:rsidRDefault="0013385C" w:rsidP="009F45CD">
      <w:pPr>
        <w:pStyle w:val="Nidungvnbn"/>
        <w:numPr>
          <w:ilvl w:val="0"/>
          <w:numId w:val="25"/>
        </w:numPr>
      </w:pPr>
      <w:r w:rsidRPr="00F87A2D">
        <w:t>Vòng lặp sự kiện nhanh dựa trên libev hoặc libuv.</w:t>
      </w:r>
    </w:p>
    <w:p w14:paraId="5DC96642" w14:textId="77777777" w:rsidR="0013385C" w:rsidRPr="00F87A2D" w:rsidRDefault="0013385C" w:rsidP="009F45CD">
      <w:pPr>
        <w:pStyle w:val="Nidungvnbn"/>
        <w:numPr>
          <w:ilvl w:val="0"/>
          <w:numId w:val="25"/>
        </w:numPr>
      </w:pPr>
      <w:r w:rsidRPr="00F87A2D">
        <w:t>Các đơn vị thực thi nhẹ dựa trên greenlets.</w:t>
      </w:r>
    </w:p>
    <w:p w14:paraId="1264D58F" w14:textId="77777777" w:rsidR="0013385C" w:rsidRPr="00F87A2D" w:rsidRDefault="0013385C" w:rsidP="009F45CD">
      <w:pPr>
        <w:pStyle w:val="Nidungvnbn"/>
        <w:numPr>
          <w:ilvl w:val="0"/>
          <w:numId w:val="25"/>
        </w:numPr>
      </w:pPr>
      <w:r w:rsidRPr="00F87A2D">
        <w:t xml:space="preserve">API sử dụng lại các khái niệm từ thư viện chuẩn Python. </w:t>
      </w:r>
    </w:p>
    <w:p w14:paraId="416191C9" w14:textId="77777777" w:rsidR="0013385C" w:rsidRPr="00F87A2D" w:rsidRDefault="0013385C" w:rsidP="009F45CD">
      <w:pPr>
        <w:pStyle w:val="Nidungvnbn"/>
        <w:numPr>
          <w:ilvl w:val="0"/>
          <w:numId w:val="25"/>
        </w:numPr>
      </w:pPr>
      <w:r w:rsidRPr="00F87A2D">
        <w:t>Các truy vấn DNS hợp tác được thực hiện thông qua một threadpool, dnspython hoặc c-ares.</w:t>
      </w:r>
    </w:p>
    <w:p w14:paraId="5722A6C2" w14:textId="77777777" w:rsidR="0013385C" w:rsidRPr="00F87A2D" w:rsidRDefault="0013385C" w:rsidP="009F45CD">
      <w:pPr>
        <w:pStyle w:val="Nidungvnbn"/>
      </w:pPr>
      <w:r w:rsidRPr="00F87A2D">
        <w:t>Grevent được lấy cảm hứng từ eventlet nhưng có API nhất quán hơn, triển khai đơn giản hơn và hiệu suất tốt hơn.</w:t>
      </w:r>
    </w:p>
    <w:p w14:paraId="6764390A" w14:textId="77777777" w:rsidR="0013385C" w:rsidRPr="00F87A2D" w:rsidRDefault="0013385C" w:rsidP="009F45CD">
      <w:pPr>
        <w:pStyle w:val="Nidungvnbn"/>
      </w:pPr>
      <w:r w:rsidRPr="00F87A2D">
        <w:t>Grevent không tạo ra nhiều luồng. Những gì nó làm là chỉ tạo ra một luồng và xử lý đồng thời với một luồng bằng cách sử dụng khái niệm gọi là vòng lặp sự kiện.</w:t>
      </w:r>
    </w:p>
    <w:p w14:paraId="0AED294D" w14:textId="77777777" w:rsidR="0013385C" w:rsidRPr="00F87A2D" w:rsidRDefault="0013385C" w:rsidP="009F45CD">
      <w:pPr>
        <w:pStyle w:val="Nidungvnbn"/>
        <w:ind w:firstLine="0"/>
      </w:pPr>
      <w:r w:rsidRPr="00F87A2D">
        <w:rPr>
          <w:noProof/>
        </w:rPr>
        <mc:AlternateContent>
          <mc:Choice Requires="wps">
            <w:drawing>
              <wp:anchor distT="45720" distB="45720" distL="114300" distR="114300" simplePos="0" relativeHeight="251663360" behindDoc="0" locked="0" layoutInCell="1" allowOverlap="1" wp14:anchorId="60D304A1" wp14:editId="1A658BA0">
                <wp:simplePos x="0" y="0"/>
                <wp:positionH relativeFrom="column">
                  <wp:posOffset>381000</wp:posOffset>
                </wp:positionH>
                <wp:positionV relativeFrom="paragraph">
                  <wp:posOffset>0</wp:posOffset>
                </wp:positionV>
                <wp:extent cx="5334000" cy="1404620"/>
                <wp:effectExtent l="0" t="0" r="19050" b="1016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404620"/>
                        </a:xfrm>
                        <a:prstGeom prst="rect">
                          <a:avLst/>
                        </a:prstGeom>
                        <a:solidFill>
                          <a:srgbClr val="FFFFFF"/>
                        </a:solidFill>
                        <a:ln w="9525">
                          <a:solidFill>
                            <a:srgbClr val="000000"/>
                          </a:solidFill>
                          <a:miter lim="800000"/>
                          <a:headEnd/>
                          <a:tailEnd/>
                        </a:ln>
                      </wps:spPr>
                      <wps:txbx>
                        <w:txbxContent>
                          <w:p w14:paraId="05A62422" w14:textId="77777777" w:rsidR="006B2530" w:rsidRPr="00082C5B" w:rsidRDefault="006B2530" w:rsidP="00082C5B">
                            <w:pPr>
                              <w:rPr>
                                <w:b/>
                                <w:sz w:val="26"/>
                                <w:szCs w:val="26"/>
                              </w:rPr>
                            </w:pPr>
                            <w:r w:rsidRPr="00082C5B">
                              <w:rPr>
                                <w:rStyle w:val="Strong"/>
                                <w:b w:val="0"/>
                                <w:spacing w:val="-5"/>
                                <w:sz w:val="26"/>
                                <w:szCs w:val="26"/>
                                <w:shd w:val="clear" w:color="auto" w:fill="F2F2F2"/>
                              </w:rPr>
                              <w:t>celery -A tasks worker --pool=gevent --concurrency=10 --loglevel=info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D304A1" id="_x0000_s1033" type="#_x0000_t202" style="position:absolute;left:0;text-align:left;margin-left:30pt;margin-top:0;width:420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">
                <v:textbox style="mso-fit-shape-to-text:t">
                  <w:txbxContent>
                    <w:p w14:paraId="05A62422" w14:textId="77777777" w:rsidR="006B2530" w:rsidRPr="00082C5B" w:rsidRDefault="006B2530" w:rsidP="00082C5B">
                      <w:pPr>
                        <w:rPr>
                          <w:b/>
                          <w:sz w:val="26"/>
                          <w:szCs w:val="26"/>
                        </w:rPr>
                      </w:pPr>
                      <w:r w:rsidRPr="00082C5B">
                        <w:rPr>
                          <w:rStyle w:val="Strong"/>
                          <w:b w:val="0"/>
                          <w:spacing w:val="-5"/>
                          <w:sz w:val="26"/>
                          <w:szCs w:val="26"/>
                          <w:shd w:val="clear" w:color="auto" w:fill="F2F2F2"/>
                        </w:rPr>
                        <w:t>celery -A tasks worker --pool=gevent --concurrency=10 --loglevel=info</w:t>
                      </w:r>
                    </w:p>
                  </w:txbxContent>
                </v:textbox>
                <w10:wrap type="square"/>
              </v:shape>
            </w:pict>
          </mc:Fallback>
        </mc:AlternateContent>
      </w:r>
    </w:p>
    <w:p w14:paraId="47561B55" w14:textId="5688D5B9" w:rsidR="0013385C" w:rsidRPr="00F87A2D" w:rsidRDefault="0013385C" w:rsidP="009F45CD">
      <w:pPr>
        <w:pStyle w:val="Caption"/>
        <w:spacing w:after="0" w:line="360" w:lineRule="auto"/>
        <w:rPr>
          <w:sz w:val="24"/>
          <w:szCs w:val="24"/>
        </w:rPr>
      </w:pPr>
      <w:bookmarkStart w:id="206" w:name="_Toc106450339"/>
      <w:bookmarkStart w:id="207" w:name="_Toc106450471"/>
      <w:bookmarkStart w:id="208" w:name="_Toc106825474"/>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37</w:t>
      </w:r>
      <w:r w:rsidR="002A6F8A">
        <w:rPr>
          <w:sz w:val="24"/>
          <w:szCs w:val="24"/>
        </w:rPr>
        <w:fldChar w:fldCharType="end"/>
      </w:r>
      <w:r w:rsidRPr="00F87A2D">
        <w:rPr>
          <w:sz w:val="24"/>
          <w:szCs w:val="24"/>
        </w:rPr>
        <w:t>: Câu lệnh chạy worker với gevent.</w:t>
      </w:r>
      <w:bookmarkEnd w:id="206"/>
      <w:bookmarkEnd w:id="207"/>
      <w:bookmarkEnd w:id="208"/>
    </w:p>
    <w:p w14:paraId="4D6353BC" w14:textId="77777777" w:rsidR="0013385C" w:rsidRPr="00F87A2D" w:rsidRDefault="0013385C" w:rsidP="009F45CD">
      <w:pPr>
        <w:pStyle w:val="Nidungvnbn"/>
      </w:pPr>
      <w:r w:rsidRPr="00F87A2D">
        <w:t>Ví dụ: chúng ta có một task làm nhiệm vụ tải xuống một bộ phim chỉ định.</w:t>
      </w:r>
    </w:p>
    <w:p w14:paraId="7690348D" w14:textId="77777777" w:rsidR="0013385C" w:rsidRPr="00F87A2D" w:rsidRDefault="0013385C" w:rsidP="009F45CD">
      <w:pPr>
        <w:pStyle w:val="Nidungvnbn"/>
      </w:pPr>
      <w:r w:rsidRPr="00F87A2D">
        <w:t>Bây giờ chúng ta muốn tải mười bộ thì chúng ta phải gửi mười task. Vì chúng ta đang chạy một worker. Worker chọn task từ hàng đợi và bắt đầu chạy trong luồng. Vì chúng ta có eventlet với đối số concurrency là mười. Tất cả các task bắt đầu tải xuống các bộ phim tương ứng.</w:t>
      </w:r>
    </w:p>
    <w:p w14:paraId="153CFC96" w14:textId="77777777" w:rsidR="0013385C" w:rsidRPr="00F87A2D" w:rsidRDefault="0013385C" w:rsidP="009F45CD">
      <w:pPr>
        <w:pStyle w:val="Nidungvnbn"/>
        <w:ind w:firstLine="0"/>
        <w:rPr>
          <w:sz w:val="28"/>
          <w:szCs w:val="28"/>
        </w:rPr>
      </w:pPr>
      <w:r w:rsidRPr="00F87A2D">
        <w:t>Dựa trên tốc độ mạng, tất cả 10 tệp sẽ được tải xuống rất nhanh.</w:t>
      </w:r>
    </w:p>
    <w:p w14:paraId="5FB2C79A" w14:textId="3AF18C1A" w:rsidR="0013385C" w:rsidRPr="00E267AB" w:rsidRDefault="0013385C" w:rsidP="0020056D">
      <w:pPr>
        <w:pStyle w:val="Heading2"/>
      </w:pPr>
      <w:bookmarkStart w:id="209" w:name="_Toc106450563"/>
      <w:bookmarkStart w:id="210" w:name="_Toc106825925"/>
      <w:r w:rsidRPr="00E267AB">
        <w:lastRenderedPageBreak/>
        <w:t>Sơ lượt về PayPal</w:t>
      </w:r>
      <w:bookmarkEnd w:id="209"/>
      <w:bookmarkEnd w:id="210"/>
    </w:p>
    <w:p w14:paraId="68A0593A" w14:textId="06F02C43" w:rsidR="0013385C" w:rsidRPr="00E267AB" w:rsidRDefault="0013385C" w:rsidP="00E267AB">
      <w:pPr>
        <w:pStyle w:val="Heading3"/>
        <w:rPr>
          <w:rFonts w:cs="Times New Roman"/>
          <w:szCs w:val="26"/>
        </w:rPr>
      </w:pPr>
      <w:bookmarkStart w:id="211" w:name="_Toc106450564"/>
      <w:bookmarkStart w:id="212" w:name="_Toc106825926"/>
      <w:r w:rsidRPr="00E267AB">
        <w:rPr>
          <w:rFonts w:cs="Times New Roman"/>
          <w:szCs w:val="26"/>
        </w:rPr>
        <w:t>PayPal là gì?</w:t>
      </w:r>
      <w:bookmarkEnd w:id="211"/>
      <w:bookmarkEnd w:id="212"/>
    </w:p>
    <w:p w14:paraId="6A8BF0B1" w14:textId="77777777" w:rsidR="0013385C" w:rsidRPr="00F87A2D" w:rsidRDefault="0013385C" w:rsidP="0013385C">
      <w:pPr>
        <w:pStyle w:val="Nidungvnbn"/>
        <w:ind w:firstLine="0"/>
        <w:jc w:val="center"/>
      </w:pPr>
      <w:r w:rsidRPr="00F87A2D">
        <w:rPr>
          <w:noProof/>
        </w:rPr>
        <w:drawing>
          <wp:inline distT="0" distB="0" distL="0" distR="0" wp14:anchorId="44AA4B9F" wp14:editId="5423EC13">
            <wp:extent cx="5303520" cy="2991185"/>
            <wp:effectExtent l="0" t="0" r="0" b="0"/>
            <wp:docPr id="21" name="Picture 21" descr="PayPal là gì? Cách tạo tài khoản PayPal nhanh c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yPal là gì? Cách tạo tài khoản PayPal nhanh chó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03520" cy="2991185"/>
                    </a:xfrm>
                    <a:prstGeom prst="rect">
                      <a:avLst/>
                    </a:prstGeom>
                    <a:noFill/>
                    <a:ln>
                      <a:noFill/>
                    </a:ln>
                  </pic:spPr>
                </pic:pic>
              </a:graphicData>
            </a:graphic>
          </wp:inline>
        </w:drawing>
      </w:r>
    </w:p>
    <w:p w14:paraId="159DA25A" w14:textId="4FBA7A7F" w:rsidR="0013385C" w:rsidRPr="00F87A2D" w:rsidRDefault="0013385C" w:rsidP="0013385C">
      <w:pPr>
        <w:pStyle w:val="Caption"/>
        <w:spacing w:after="0" w:line="360" w:lineRule="auto"/>
        <w:rPr>
          <w:sz w:val="24"/>
          <w:szCs w:val="24"/>
        </w:rPr>
      </w:pPr>
      <w:bookmarkStart w:id="213" w:name="_Toc106450340"/>
      <w:bookmarkStart w:id="214" w:name="_Toc106450472"/>
      <w:bookmarkStart w:id="215" w:name="_Toc106825475"/>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38</w:t>
      </w:r>
      <w:r w:rsidR="002A6F8A">
        <w:rPr>
          <w:sz w:val="24"/>
          <w:szCs w:val="24"/>
        </w:rPr>
        <w:fldChar w:fldCharType="end"/>
      </w:r>
      <w:r w:rsidRPr="00F87A2D">
        <w:rPr>
          <w:sz w:val="24"/>
          <w:szCs w:val="24"/>
        </w:rPr>
        <w:t>: Logo PayPal.</w:t>
      </w:r>
      <w:bookmarkEnd w:id="213"/>
      <w:bookmarkEnd w:id="214"/>
      <w:bookmarkEnd w:id="215"/>
    </w:p>
    <w:p w14:paraId="5B6A0753" w14:textId="77777777" w:rsidR="0013385C" w:rsidRPr="00F87A2D" w:rsidRDefault="0013385C" w:rsidP="00E267AB">
      <w:pPr>
        <w:pStyle w:val="Nidungvnbn"/>
        <w:rPr>
          <w:shd w:val="clear" w:color="auto" w:fill="FFFFFF"/>
        </w:rPr>
      </w:pPr>
      <w:r w:rsidRPr="00F87A2D">
        <w:rPr>
          <w:shd w:val="clear" w:color="auto" w:fill="FFFFFF"/>
        </w:rPr>
        <w:t>Paypal được hiểu đơn giản là một dịch vụ trung gian dùng để thanh toán và chuyển tiền quốc tế qua mạng Internet. Với Paypal chúng ta có thể thanh toán khi mua sắm trực tuyến ở nước ngoài hoặc nhận tiền chi trả từ nước ngoài gửi về Việt Nam.</w:t>
      </w:r>
    </w:p>
    <w:p w14:paraId="0DA7D093" w14:textId="77777777" w:rsidR="0013385C" w:rsidRPr="00F87A2D" w:rsidRDefault="0013385C" w:rsidP="00E267AB">
      <w:pPr>
        <w:pStyle w:val="Nidungvnbn"/>
        <w:rPr>
          <w:shd w:val="clear" w:color="auto" w:fill="FFFFFF"/>
        </w:rPr>
      </w:pPr>
      <w:r w:rsidRPr="00F87A2D">
        <w:rPr>
          <w:shd w:val="clear" w:color="auto" w:fill="FFFFFF"/>
        </w:rPr>
        <w:t>Paypal có thể xem như là ví tiền điện tử hay tương tự như Internet Banking của các ngân hàng: có thể chuyển – rút cho tài khoản Paypal khác, thanh toán mua hàng trực tuyến nếu nơi bán có hỗ trợ Paypal, hoặc nhận tiền thanh toán quốc tế.</w:t>
      </w:r>
    </w:p>
    <w:p w14:paraId="79F94D93" w14:textId="77777777" w:rsidR="0013385C" w:rsidRPr="00F87A2D" w:rsidRDefault="0013385C" w:rsidP="00E267AB">
      <w:pPr>
        <w:pStyle w:val="Nidungvnbn"/>
        <w:rPr>
          <w:shd w:val="clear" w:color="auto" w:fill="FFFFFF"/>
        </w:rPr>
      </w:pPr>
      <w:r w:rsidRPr="00F87A2D">
        <w:rPr>
          <w:shd w:val="clear" w:color="auto" w:fill="FFFFFF"/>
        </w:rPr>
        <w:t>Paypal được thành lập vào năm 1998, có trụ sở tại San Jose, California, Hoa Kỳ. Do Peter Thiel sáng lập. Paypal hoạt động trên nền thương mại điện tử thông qua mạng Internet và nó thu phí khi bạn chuyển hoặc rút tiền.</w:t>
      </w:r>
    </w:p>
    <w:p w14:paraId="6C21E6C1" w14:textId="7F18FDE1" w:rsidR="0013385C" w:rsidRPr="00E267AB" w:rsidRDefault="0013385C" w:rsidP="00E267AB">
      <w:pPr>
        <w:pStyle w:val="Heading3"/>
        <w:rPr>
          <w:rFonts w:cs="Times New Roman"/>
          <w:szCs w:val="26"/>
        </w:rPr>
      </w:pPr>
      <w:bookmarkStart w:id="216" w:name="_Toc106450565"/>
      <w:bookmarkStart w:id="217" w:name="_Toc106825927"/>
      <w:r w:rsidRPr="00E267AB">
        <w:rPr>
          <w:rFonts w:cs="Times New Roman"/>
          <w:szCs w:val="26"/>
        </w:rPr>
        <w:t>Các tính năng của PayPal</w:t>
      </w:r>
      <w:bookmarkEnd w:id="216"/>
      <w:bookmarkEnd w:id="217"/>
    </w:p>
    <w:p w14:paraId="6B9E58BF" w14:textId="77777777" w:rsidR="0013385C" w:rsidRPr="00F87A2D" w:rsidRDefault="0013385C" w:rsidP="00E267AB">
      <w:pPr>
        <w:pStyle w:val="Nidungvnbn"/>
        <w:numPr>
          <w:ilvl w:val="0"/>
          <w:numId w:val="11"/>
        </w:numPr>
        <w:ind w:left="714" w:hanging="357"/>
      </w:pPr>
      <w:r w:rsidRPr="00F87A2D">
        <w:t>Mua hàng bằng PayPal và được bảo vệ.</w:t>
      </w:r>
    </w:p>
    <w:p w14:paraId="34BF811D" w14:textId="77777777" w:rsidR="0013385C" w:rsidRPr="00F87A2D" w:rsidRDefault="0013385C" w:rsidP="00E267AB">
      <w:pPr>
        <w:pStyle w:val="Nidungvnbn"/>
        <w:numPr>
          <w:ilvl w:val="0"/>
          <w:numId w:val="11"/>
        </w:numPr>
        <w:ind w:left="714" w:hanging="357"/>
      </w:pPr>
      <w:r w:rsidRPr="00F87A2D">
        <w:t>Tích hợp thanh toán PayPal vào website.</w:t>
      </w:r>
    </w:p>
    <w:p w14:paraId="31C8F467" w14:textId="77777777" w:rsidR="0013385C" w:rsidRPr="00F87A2D" w:rsidRDefault="0013385C" w:rsidP="00E267AB">
      <w:pPr>
        <w:pStyle w:val="Nidungvnbn"/>
        <w:numPr>
          <w:ilvl w:val="0"/>
          <w:numId w:val="11"/>
        </w:numPr>
        <w:ind w:left="714" w:hanging="357"/>
      </w:pPr>
      <w:r w:rsidRPr="00F87A2D">
        <w:lastRenderedPageBreak/>
        <w:t>Chuyển tiền ra nước ngoài bằng PayPal hoặc gửi tiền từ nước ngoài(ví dụ Mỹ) về Việt Nam.</w:t>
      </w:r>
    </w:p>
    <w:p w14:paraId="0554D61C" w14:textId="77777777" w:rsidR="0013385C" w:rsidRPr="00F87A2D" w:rsidRDefault="0013385C" w:rsidP="00E267AB">
      <w:pPr>
        <w:pStyle w:val="Nidungvnbn"/>
        <w:numPr>
          <w:ilvl w:val="0"/>
          <w:numId w:val="11"/>
        </w:numPr>
        <w:ind w:left="714" w:hanging="357"/>
      </w:pPr>
      <w:r w:rsidRPr="00F87A2D">
        <w:t>Rút tiền từ PayPal về thể ngân hàng hoặc thẻ visa.</w:t>
      </w:r>
    </w:p>
    <w:p w14:paraId="22A6969D" w14:textId="77777777" w:rsidR="0013385C" w:rsidRPr="00F87A2D" w:rsidRDefault="0013385C" w:rsidP="00E267AB">
      <w:pPr>
        <w:pStyle w:val="Nidungvnbn"/>
        <w:numPr>
          <w:ilvl w:val="0"/>
          <w:numId w:val="11"/>
        </w:numPr>
        <w:ind w:left="714" w:hanging="357"/>
      </w:pPr>
      <w:r w:rsidRPr="00F87A2D">
        <w:t>Chuyển tiền PayPal giữa các tài khoản PayPal không mất phí trong nháy mắt.</w:t>
      </w:r>
    </w:p>
    <w:p w14:paraId="6BECBF7A" w14:textId="77777777" w:rsidR="0013385C" w:rsidRPr="00F87A2D" w:rsidRDefault="0013385C" w:rsidP="00E267AB">
      <w:pPr>
        <w:pStyle w:val="Nidungvnbn"/>
        <w:numPr>
          <w:ilvl w:val="0"/>
          <w:numId w:val="11"/>
        </w:numPr>
        <w:ind w:left="714" w:hanging="357"/>
      </w:pPr>
      <w:r w:rsidRPr="00F87A2D">
        <w:t>Hỗ trợ hầu hết các ngôn ngữ trên thế giới, tất nhiên là cả tiếng Việt.</w:t>
      </w:r>
    </w:p>
    <w:p w14:paraId="747A9F3B" w14:textId="77777777" w:rsidR="0013385C" w:rsidRPr="00F87A2D" w:rsidRDefault="0013385C" w:rsidP="00E267AB">
      <w:pPr>
        <w:pStyle w:val="Nidungvnbn"/>
        <w:numPr>
          <w:ilvl w:val="0"/>
          <w:numId w:val="11"/>
        </w:numPr>
        <w:ind w:left="714" w:hanging="357"/>
        <w:rPr>
          <w:shd w:val="clear" w:color="auto" w:fill="FFFFFF"/>
        </w:rPr>
      </w:pPr>
      <w:r w:rsidRPr="00F87A2D">
        <w:t>Mạng lưới rộng khắp – bạn có thể thanh toán ở bất kỳ đâu miễn là nơi đó có gắn logo của PayPal.</w:t>
      </w:r>
    </w:p>
    <w:p w14:paraId="1F3B9AA3" w14:textId="79429287" w:rsidR="0013385C" w:rsidRPr="00E267AB" w:rsidRDefault="0013385C" w:rsidP="00E267AB">
      <w:pPr>
        <w:pStyle w:val="Heading3"/>
        <w:rPr>
          <w:rFonts w:cs="Times New Roman"/>
          <w:szCs w:val="26"/>
        </w:rPr>
      </w:pPr>
      <w:bookmarkStart w:id="218" w:name="_Toc106450566"/>
      <w:bookmarkStart w:id="219" w:name="_Toc106825928"/>
      <w:r w:rsidRPr="00E267AB">
        <w:rPr>
          <w:rFonts w:cs="Times New Roman"/>
          <w:szCs w:val="26"/>
        </w:rPr>
        <w:t>Lý do nên sử dụng PayPal</w:t>
      </w:r>
      <w:bookmarkEnd w:id="218"/>
      <w:bookmarkEnd w:id="219"/>
    </w:p>
    <w:p w14:paraId="4CA830F6" w14:textId="77777777" w:rsidR="0013385C" w:rsidRPr="00F87A2D" w:rsidRDefault="0013385C" w:rsidP="00E267AB">
      <w:pPr>
        <w:pStyle w:val="Nidungvnbn"/>
        <w:rPr>
          <w:shd w:val="clear" w:color="auto" w:fill="FFFFFF"/>
        </w:rPr>
      </w:pPr>
      <w:r w:rsidRPr="00F87A2D">
        <w:rPr>
          <w:shd w:val="clear" w:color="auto" w:fill="FFFFFF"/>
        </w:rPr>
        <w:t>Bảo mật tuyệt vời:</w:t>
      </w:r>
    </w:p>
    <w:p w14:paraId="6B6B2DB9" w14:textId="77777777" w:rsidR="0013385C" w:rsidRPr="00F87A2D" w:rsidRDefault="0013385C" w:rsidP="00E267AB">
      <w:pPr>
        <w:pStyle w:val="Nidungvnbn"/>
        <w:numPr>
          <w:ilvl w:val="0"/>
          <w:numId w:val="26"/>
        </w:numPr>
        <w:rPr>
          <w:shd w:val="clear" w:color="auto" w:fill="FFFFFF"/>
        </w:rPr>
      </w:pPr>
      <w:r w:rsidRPr="00F87A2D">
        <w:rPr>
          <w:shd w:val="clear" w:color="auto" w:fill="FFFFFF"/>
        </w:rPr>
        <w:t>Thanh toán bằng PayPal đồng nghĩa với việc bạn không không cần thanh toán bằng thẻ tín dụng / ghi nợ.</w:t>
      </w:r>
    </w:p>
    <w:p w14:paraId="09C602AE" w14:textId="77777777" w:rsidR="0013385C" w:rsidRPr="00F87A2D" w:rsidRDefault="0013385C" w:rsidP="00E267AB">
      <w:pPr>
        <w:pStyle w:val="Nidungvnbn"/>
        <w:numPr>
          <w:ilvl w:val="0"/>
          <w:numId w:val="26"/>
        </w:numPr>
        <w:rPr>
          <w:shd w:val="clear" w:color="auto" w:fill="FFFFFF"/>
        </w:rPr>
      </w:pPr>
      <w:r w:rsidRPr="00F87A2D">
        <w:rPr>
          <w:shd w:val="clear" w:color="auto" w:fill="FFFFFF"/>
        </w:rPr>
        <w:t>Điều này giúp bảo vệ bạn khi bạn mua hàng ở 1 website không uy tín hoặc ngăn hacker đánh cắp thông tin thẻ và tài khoản ngân hàng.</w:t>
      </w:r>
    </w:p>
    <w:p w14:paraId="0C61730E" w14:textId="77777777" w:rsidR="0013385C" w:rsidRPr="00F87A2D" w:rsidRDefault="0013385C" w:rsidP="00E267AB">
      <w:pPr>
        <w:pStyle w:val="Nidungvnbn"/>
        <w:numPr>
          <w:ilvl w:val="0"/>
          <w:numId w:val="26"/>
        </w:numPr>
        <w:rPr>
          <w:shd w:val="clear" w:color="auto" w:fill="FFFFFF"/>
        </w:rPr>
      </w:pPr>
      <w:r w:rsidRPr="00F87A2D">
        <w:rPr>
          <w:shd w:val="clear" w:color="auto" w:fill="FFFFFF"/>
        </w:rPr>
        <w:t>Ngoài ra, PayPal còn giám sát mọi giao dịch và phân tích trong vòng vài mili giây để phát hiện và hỗ trợ phòng chống gian lận trước khi nó xảy ra.</w:t>
      </w:r>
    </w:p>
    <w:p w14:paraId="11878926" w14:textId="77777777" w:rsidR="0013385C" w:rsidRPr="00F87A2D" w:rsidRDefault="0013385C" w:rsidP="00E267AB">
      <w:pPr>
        <w:pStyle w:val="Nidungvnbn"/>
        <w:rPr>
          <w:shd w:val="clear" w:color="auto" w:fill="FFFFFF"/>
        </w:rPr>
      </w:pPr>
      <w:r w:rsidRPr="00F87A2D">
        <w:rPr>
          <w:shd w:val="clear" w:color="auto" w:fill="FFFFFF"/>
        </w:rPr>
        <w:t>An tâm mua sắm:</w:t>
      </w:r>
    </w:p>
    <w:p w14:paraId="17A53EF7" w14:textId="77777777" w:rsidR="0013385C" w:rsidRPr="00F87A2D" w:rsidRDefault="0013385C" w:rsidP="00E267AB">
      <w:pPr>
        <w:pStyle w:val="Nidungvnbn"/>
        <w:numPr>
          <w:ilvl w:val="0"/>
          <w:numId w:val="27"/>
        </w:numPr>
        <w:rPr>
          <w:shd w:val="clear" w:color="auto" w:fill="FFFFFF"/>
        </w:rPr>
      </w:pPr>
      <w:r w:rsidRPr="00F87A2D">
        <w:rPr>
          <w:shd w:val="clear" w:color="auto" w:fill="FFFFFF"/>
        </w:rPr>
        <w:t>Bạn luôn được PayPal bảo vệ quyền lợi tối đa nếu là người mua hàng.</w:t>
      </w:r>
    </w:p>
    <w:p w14:paraId="396D3A23" w14:textId="77777777" w:rsidR="0013385C" w:rsidRPr="00F87A2D" w:rsidRDefault="0013385C" w:rsidP="0013385C">
      <w:pPr>
        <w:pStyle w:val="Nidungvnbn"/>
        <w:ind w:firstLine="0"/>
        <w:jc w:val="center"/>
        <w:rPr>
          <w:shd w:val="clear" w:color="auto" w:fill="FFFFFF"/>
        </w:rPr>
      </w:pPr>
      <w:r w:rsidRPr="00F87A2D">
        <w:rPr>
          <w:noProof/>
        </w:rPr>
        <w:drawing>
          <wp:inline distT="0" distB="0" distL="0" distR="0" wp14:anchorId="01248287" wp14:editId="70B01E8D">
            <wp:extent cx="5302250" cy="1823720"/>
            <wp:effectExtent l="0" t="0" r="0" b="5080"/>
            <wp:docPr id="24" name="Picture 24" descr="What Is Paypal Shopping Cart? Selling Online with Pay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Paypal Shopping Cart? Selling Online with PayPal"/>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03521" cy="1824157"/>
                    </a:xfrm>
                    <a:prstGeom prst="rect">
                      <a:avLst/>
                    </a:prstGeom>
                    <a:noFill/>
                    <a:ln>
                      <a:noFill/>
                    </a:ln>
                  </pic:spPr>
                </pic:pic>
              </a:graphicData>
            </a:graphic>
          </wp:inline>
        </w:drawing>
      </w:r>
    </w:p>
    <w:p w14:paraId="2E5C113B" w14:textId="12C81421" w:rsidR="0013385C" w:rsidRPr="00F87A2D" w:rsidRDefault="0013385C" w:rsidP="0013385C">
      <w:pPr>
        <w:pStyle w:val="Caption"/>
        <w:spacing w:after="0" w:line="360" w:lineRule="auto"/>
        <w:rPr>
          <w:sz w:val="24"/>
          <w:szCs w:val="24"/>
          <w:shd w:val="clear" w:color="auto" w:fill="FFFFFF"/>
        </w:rPr>
      </w:pPr>
      <w:bookmarkStart w:id="220" w:name="_Toc106450341"/>
      <w:bookmarkStart w:id="221" w:name="_Toc106450473"/>
      <w:bookmarkStart w:id="222" w:name="_Toc106825476"/>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39</w:t>
      </w:r>
      <w:r w:rsidR="002A6F8A">
        <w:rPr>
          <w:sz w:val="24"/>
          <w:szCs w:val="24"/>
        </w:rPr>
        <w:fldChar w:fldCharType="end"/>
      </w:r>
      <w:r w:rsidRPr="00F87A2D">
        <w:rPr>
          <w:sz w:val="24"/>
          <w:szCs w:val="24"/>
        </w:rPr>
        <w:t>: Paypal có tính bảo mật cao.</w:t>
      </w:r>
      <w:bookmarkEnd w:id="220"/>
      <w:bookmarkEnd w:id="221"/>
      <w:bookmarkEnd w:id="222"/>
    </w:p>
    <w:p w14:paraId="1D0DC6F9" w14:textId="77777777" w:rsidR="0013385C" w:rsidRPr="00F87A2D" w:rsidRDefault="0013385C" w:rsidP="00E267AB">
      <w:pPr>
        <w:pStyle w:val="Nidungvnbn"/>
        <w:numPr>
          <w:ilvl w:val="0"/>
          <w:numId w:val="27"/>
        </w:numPr>
        <w:rPr>
          <w:shd w:val="clear" w:color="auto" w:fill="FFFFFF"/>
        </w:rPr>
      </w:pPr>
      <w:r w:rsidRPr="00F87A2D">
        <w:rPr>
          <w:shd w:val="clear" w:color="auto" w:fill="FFFFFF"/>
        </w:rPr>
        <w:lastRenderedPageBreak/>
        <w:t>Nếu bạn không nhận được hàng hoặc hàng không đúng với mô tả của người bán, bạn có thể báo cho PayPal trong vòng 180 ngày.</w:t>
      </w:r>
    </w:p>
    <w:p w14:paraId="3496FD53" w14:textId="77777777" w:rsidR="0013385C" w:rsidRPr="00F87A2D" w:rsidRDefault="0013385C" w:rsidP="00E267AB">
      <w:pPr>
        <w:pStyle w:val="Nidungvnbn"/>
        <w:numPr>
          <w:ilvl w:val="0"/>
          <w:numId w:val="27"/>
        </w:numPr>
        <w:rPr>
          <w:shd w:val="clear" w:color="auto" w:fill="FFFFFF"/>
        </w:rPr>
      </w:pPr>
      <w:r w:rsidRPr="00F87A2D">
        <w:rPr>
          <w:shd w:val="clear" w:color="auto" w:fill="FFFFFF"/>
        </w:rPr>
        <w:t>PayPal sau đó xác minh và sẽ hoàn lại toàn bộ chi phí nếu giao dịch hợp lệ.</w:t>
      </w:r>
    </w:p>
    <w:p w14:paraId="1F811BD7" w14:textId="77777777" w:rsidR="0013385C" w:rsidRPr="00F87A2D" w:rsidRDefault="0013385C" w:rsidP="00E267AB">
      <w:pPr>
        <w:pStyle w:val="Nidungvnbn"/>
        <w:rPr>
          <w:shd w:val="clear" w:color="auto" w:fill="FFFFFF"/>
        </w:rPr>
      </w:pPr>
      <w:r w:rsidRPr="00F87A2D">
        <w:rPr>
          <w:shd w:val="clear" w:color="auto" w:fill="FFFFFF"/>
        </w:rPr>
        <w:t>Thanh toán dễ dàng và thuận tiện:</w:t>
      </w:r>
    </w:p>
    <w:p w14:paraId="3715D3E8" w14:textId="77777777" w:rsidR="0013385C" w:rsidRPr="00F87A2D" w:rsidRDefault="0013385C" w:rsidP="00E267AB">
      <w:pPr>
        <w:pStyle w:val="Nidungvnbn"/>
        <w:numPr>
          <w:ilvl w:val="0"/>
          <w:numId w:val="28"/>
        </w:numPr>
        <w:rPr>
          <w:shd w:val="clear" w:color="auto" w:fill="FFFFFF"/>
        </w:rPr>
      </w:pPr>
      <w:r w:rsidRPr="00F87A2D">
        <w:rPr>
          <w:shd w:val="clear" w:color="auto" w:fill="FFFFFF"/>
        </w:rPr>
        <w:t>Chỉ cần kích hoạt tính năng One Touch</w:t>
      </w:r>
      <w:r w:rsidRPr="00F87A2D">
        <w:rPr>
          <w:shd w:val="clear" w:color="auto" w:fill="FFFFFF"/>
          <w:vertAlign w:val="superscript"/>
        </w:rPr>
        <w:t>TM</w:t>
      </w:r>
      <w:r w:rsidRPr="00F87A2D">
        <w:rPr>
          <w:shd w:val="clear" w:color="auto" w:fill="FFFFFF"/>
        </w:rPr>
        <w:t>, bạn có thể thanh toán nhanh hơn mà không cần đăng nhập hoặc điền thông tin thanh toán mỗi lần mua sắm bằng PayPal.</w:t>
      </w:r>
    </w:p>
    <w:p w14:paraId="5B6F4C16" w14:textId="77777777" w:rsidR="0013385C" w:rsidRPr="00F87A2D" w:rsidRDefault="0013385C" w:rsidP="00E267AB">
      <w:pPr>
        <w:pStyle w:val="Nidungvnbn"/>
        <w:numPr>
          <w:ilvl w:val="0"/>
          <w:numId w:val="28"/>
        </w:numPr>
        <w:rPr>
          <w:shd w:val="clear" w:color="auto" w:fill="FFFFFF"/>
        </w:rPr>
      </w:pPr>
      <w:r w:rsidRPr="00F87A2D">
        <w:rPr>
          <w:shd w:val="clear" w:color="auto" w:fill="FFFFFF"/>
        </w:rPr>
        <w:t>Đây là tính năng thanh toán một chạm của PayPal Checkout (tên cũ là PayPal Express Checkout).</w:t>
      </w:r>
    </w:p>
    <w:p w14:paraId="57C6DBE8" w14:textId="77777777" w:rsidR="0013385C" w:rsidRPr="00F87A2D" w:rsidRDefault="0013385C" w:rsidP="0013385C">
      <w:pPr>
        <w:pStyle w:val="Nidungvnbn"/>
        <w:ind w:firstLine="0"/>
        <w:jc w:val="center"/>
        <w:rPr>
          <w:shd w:val="clear" w:color="auto" w:fill="FFFFFF"/>
        </w:rPr>
      </w:pPr>
      <w:r w:rsidRPr="00F87A2D">
        <w:rPr>
          <w:noProof/>
        </w:rPr>
        <w:drawing>
          <wp:inline distT="0" distB="0" distL="0" distR="0" wp14:anchorId="2F90F931" wp14:editId="67B49674">
            <wp:extent cx="5303520" cy="2206752"/>
            <wp:effectExtent l="0" t="0" r="0" b="3175"/>
            <wp:docPr id="22" name="Picture 22" descr="PayPal là gì? 5 lý do mà bạn nên sử dụng Pay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yPal là gì? 5 lý do mà bạn nên sử dụng PayPa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206752"/>
                    </a:xfrm>
                    <a:prstGeom prst="rect">
                      <a:avLst/>
                    </a:prstGeom>
                    <a:noFill/>
                    <a:ln>
                      <a:noFill/>
                    </a:ln>
                  </pic:spPr>
                </pic:pic>
              </a:graphicData>
            </a:graphic>
          </wp:inline>
        </w:drawing>
      </w:r>
    </w:p>
    <w:p w14:paraId="02EF2D0D" w14:textId="435824E4" w:rsidR="0013385C" w:rsidRPr="00F87A2D" w:rsidRDefault="0013385C" w:rsidP="0013385C">
      <w:pPr>
        <w:pStyle w:val="Caption"/>
        <w:spacing w:after="0" w:line="360" w:lineRule="auto"/>
        <w:rPr>
          <w:sz w:val="24"/>
          <w:szCs w:val="24"/>
          <w:shd w:val="clear" w:color="auto" w:fill="FFFFFF"/>
        </w:rPr>
      </w:pPr>
      <w:bookmarkStart w:id="223" w:name="_Toc106450342"/>
      <w:bookmarkStart w:id="224" w:name="_Toc106450474"/>
      <w:bookmarkStart w:id="225" w:name="_Toc106825477"/>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40</w:t>
      </w:r>
      <w:r w:rsidR="002A6F8A">
        <w:rPr>
          <w:sz w:val="24"/>
          <w:szCs w:val="24"/>
        </w:rPr>
        <w:fldChar w:fldCharType="end"/>
      </w:r>
      <w:r w:rsidRPr="00F87A2D">
        <w:rPr>
          <w:sz w:val="24"/>
          <w:szCs w:val="24"/>
        </w:rPr>
        <w:t>: Dễ dàng khi thanh toán bằng paypal.</w:t>
      </w:r>
      <w:bookmarkEnd w:id="223"/>
      <w:bookmarkEnd w:id="224"/>
      <w:bookmarkEnd w:id="225"/>
    </w:p>
    <w:p w14:paraId="2C9FF010" w14:textId="77777777" w:rsidR="0013385C" w:rsidRPr="00F87A2D" w:rsidRDefault="0013385C" w:rsidP="00E267AB">
      <w:pPr>
        <w:pStyle w:val="Nidungvnbn"/>
        <w:numPr>
          <w:ilvl w:val="0"/>
          <w:numId w:val="29"/>
        </w:numPr>
        <w:rPr>
          <w:shd w:val="clear" w:color="auto" w:fill="FFFFFF"/>
        </w:rPr>
      </w:pPr>
      <w:r w:rsidRPr="00F87A2D">
        <w:rPr>
          <w:shd w:val="clear" w:color="auto" w:fill="FFFFFF"/>
        </w:rPr>
        <w:t>Bạn có thể gửi tiền cho bạn bè, người thân ở bất kỳ đâu trên thế giới và họ sẽ nhận được tiền gần như ngay lập tức.</w:t>
      </w:r>
    </w:p>
    <w:p w14:paraId="0EC97354" w14:textId="77777777" w:rsidR="0013385C" w:rsidRPr="00F87A2D" w:rsidRDefault="0013385C" w:rsidP="00E267AB">
      <w:pPr>
        <w:pStyle w:val="Nidungvnbn"/>
        <w:numPr>
          <w:ilvl w:val="0"/>
          <w:numId w:val="29"/>
        </w:numPr>
        <w:rPr>
          <w:shd w:val="clear" w:color="auto" w:fill="FFFFFF"/>
        </w:rPr>
      </w:pPr>
      <w:r w:rsidRPr="00F87A2D">
        <w:rPr>
          <w:shd w:val="clear" w:color="auto" w:fill="FFFFFF"/>
        </w:rPr>
        <w:t>Tất cả những gì bạn cần là 1 địa chỉ email để chuyển và nhận đến 25 loại tiền khác nhau cho bất kỳ ai ở bất kỳ đâu.</w:t>
      </w:r>
    </w:p>
    <w:p w14:paraId="615A1C01" w14:textId="77777777" w:rsidR="0013385C" w:rsidRPr="00F87A2D" w:rsidRDefault="0013385C" w:rsidP="00E267AB">
      <w:pPr>
        <w:pStyle w:val="Nidungvnbn"/>
        <w:rPr>
          <w:shd w:val="clear" w:color="auto" w:fill="FFFFFF"/>
        </w:rPr>
      </w:pPr>
      <w:r w:rsidRPr="00F87A2D">
        <w:rPr>
          <w:shd w:val="clear" w:color="auto" w:fill="FFFFFF"/>
        </w:rPr>
        <w:t>Hoàn toàn miễn phí:</w:t>
      </w:r>
    </w:p>
    <w:p w14:paraId="58F13EEF" w14:textId="77777777" w:rsidR="0013385C" w:rsidRPr="00F87A2D" w:rsidRDefault="0013385C" w:rsidP="00E267AB">
      <w:pPr>
        <w:pStyle w:val="Nidungvnbn"/>
        <w:numPr>
          <w:ilvl w:val="0"/>
          <w:numId w:val="30"/>
        </w:numPr>
        <w:rPr>
          <w:shd w:val="clear" w:color="auto" w:fill="FFFFFF"/>
        </w:rPr>
      </w:pPr>
      <w:r w:rsidRPr="00F87A2D">
        <w:rPr>
          <w:shd w:val="clear" w:color="auto" w:fill="FFFFFF"/>
        </w:rPr>
        <w:t>Không chi phí ẩn</w:t>
      </w:r>
    </w:p>
    <w:p w14:paraId="3A08383B" w14:textId="77777777" w:rsidR="0013385C" w:rsidRPr="00F87A2D" w:rsidRDefault="0013385C" w:rsidP="00E267AB">
      <w:pPr>
        <w:pStyle w:val="Nidungvnbn"/>
        <w:numPr>
          <w:ilvl w:val="0"/>
          <w:numId w:val="30"/>
        </w:numPr>
        <w:rPr>
          <w:shd w:val="clear" w:color="auto" w:fill="FFFFFF"/>
        </w:rPr>
      </w:pPr>
      <w:r w:rsidRPr="00F87A2D">
        <w:rPr>
          <w:shd w:val="clear" w:color="auto" w:fill="FFFFFF"/>
        </w:rPr>
        <w:t>Không phí thường niên</w:t>
      </w:r>
    </w:p>
    <w:p w14:paraId="68620E5E" w14:textId="77777777" w:rsidR="0013385C" w:rsidRPr="00F87A2D" w:rsidRDefault="0013385C" w:rsidP="00E267AB">
      <w:pPr>
        <w:pStyle w:val="Nidungvnbn"/>
        <w:numPr>
          <w:ilvl w:val="0"/>
          <w:numId w:val="30"/>
        </w:numPr>
        <w:rPr>
          <w:shd w:val="clear" w:color="auto" w:fill="FFFFFF"/>
        </w:rPr>
      </w:pPr>
      <w:r w:rsidRPr="00F87A2D">
        <w:rPr>
          <w:shd w:val="clear" w:color="auto" w:fill="FFFFFF"/>
        </w:rPr>
        <w:lastRenderedPageBreak/>
        <w:t>Bạn có thể chuyển và nhận tiền giữa các tài khoản cá nhân không mất phí.</w:t>
      </w:r>
    </w:p>
    <w:p w14:paraId="14CE0B4F" w14:textId="77777777" w:rsidR="0013385C" w:rsidRPr="00F87A2D" w:rsidRDefault="0013385C" w:rsidP="00E267AB">
      <w:pPr>
        <w:pStyle w:val="Nidungvnbn"/>
        <w:numPr>
          <w:ilvl w:val="0"/>
          <w:numId w:val="30"/>
        </w:numPr>
        <w:rPr>
          <w:shd w:val="clear" w:color="auto" w:fill="FFFFFF"/>
        </w:rPr>
      </w:pPr>
      <w:r w:rsidRPr="00F87A2D">
        <w:rPr>
          <w:shd w:val="clear" w:color="auto" w:fill="FFFFFF"/>
        </w:rPr>
        <w:t>Khi liên kết thẻ mới vào tài khoản PayPal, một số tiền 1,95 USD sẽ được trừ vào thẻ của bạn.</w:t>
      </w:r>
    </w:p>
    <w:p w14:paraId="3F94A366" w14:textId="77777777" w:rsidR="0013385C" w:rsidRPr="00F87A2D" w:rsidRDefault="0013385C" w:rsidP="00E267AB">
      <w:pPr>
        <w:pStyle w:val="Nidungvnbn"/>
        <w:numPr>
          <w:ilvl w:val="0"/>
          <w:numId w:val="30"/>
        </w:numPr>
        <w:rPr>
          <w:shd w:val="clear" w:color="auto" w:fill="FFFFFF"/>
        </w:rPr>
      </w:pPr>
      <w:r w:rsidRPr="00F87A2D">
        <w:rPr>
          <w:shd w:val="clear" w:color="auto" w:fill="FFFFFF"/>
        </w:rPr>
        <w:t>Khoản tiền này sẽ được hoàn lại ngay lập tức sau khi bạn xác minh thẻ tín dụng của mình trong tài khoản PayPal.</w:t>
      </w:r>
    </w:p>
    <w:p w14:paraId="444D67C1" w14:textId="77777777" w:rsidR="0013385C" w:rsidRPr="00F87A2D" w:rsidRDefault="0013385C" w:rsidP="00E267AB">
      <w:pPr>
        <w:pStyle w:val="Nidungvnbn"/>
        <w:rPr>
          <w:shd w:val="clear" w:color="auto" w:fill="FFFFFF"/>
        </w:rPr>
      </w:pPr>
      <w:r w:rsidRPr="00F87A2D">
        <w:rPr>
          <w:shd w:val="clear" w:color="auto" w:fill="FFFFFF"/>
        </w:rPr>
        <w:t>Đơn giản:</w:t>
      </w:r>
    </w:p>
    <w:p w14:paraId="68923FF0" w14:textId="77777777" w:rsidR="0013385C" w:rsidRPr="00F87A2D" w:rsidRDefault="0013385C" w:rsidP="00E267AB">
      <w:pPr>
        <w:pStyle w:val="Nidungvnbn"/>
        <w:numPr>
          <w:ilvl w:val="0"/>
          <w:numId w:val="12"/>
        </w:numPr>
      </w:pPr>
      <w:r w:rsidRPr="00F87A2D">
        <w:t>Đăng ký tài khoản miễn phí.</w:t>
      </w:r>
    </w:p>
    <w:p w14:paraId="4DABB872" w14:textId="77777777" w:rsidR="0013385C" w:rsidRPr="00F87A2D" w:rsidRDefault="0013385C" w:rsidP="00E267AB">
      <w:pPr>
        <w:pStyle w:val="Nidungvnbn"/>
        <w:numPr>
          <w:ilvl w:val="0"/>
          <w:numId w:val="12"/>
        </w:numPr>
      </w:pPr>
      <w:r w:rsidRPr="00F87A2D">
        <w:t>Liên kết thẻ với tài khoản.</w:t>
      </w:r>
    </w:p>
    <w:p w14:paraId="4FCFDA95" w14:textId="77777777" w:rsidR="0013385C" w:rsidRPr="00F87A2D" w:rsidRDefault="0013385C" w:rsidP="00E267AB">
      <w:pPr>
        <w:pStyle w:val="Nidungvnbn"/>
        <w:numPr>
          <w:ilvl w:val="0"/>
          <w:numId w:val="12"/>
        </w:numPr>
      </w:pPr>
      <w:r w:rsidRPr="00F87A2D">
        <w:t>Chọn PayPal Checkout khi thanh toán.</w:t>
      </w:r>
    </w:p>
    <w:p w14:paraId="740178EB" w14:textId="7757572A" w:rsidR="0013385C" w:rsidRPr="00E267AB" w:rsidRDefault="0013385C" w:rsidP="00E267AB">
      <w:pPr>
        <w:pStyle w:val="Heading3"/>
        <w:rPr>
          <w:rFonts w:cs="Times New Roman"/>
          <w:szCs w:val="26"/>
        </w:rPr>
      </w:pPr>
      <w:bookmarkStart w:id="226" w:name="_Toc106450567"/>
      <w:bookmarkStart w:id="227" w:name="_Toc106825929"/>
      <w:r w:rsidRPr="00E267AB">
        <w:rPr>
          <w:rFonts w:cs="Times New Roman"/>
          <w:szCs w:val="26"/>
        </w:rPr>
        <w:t>Tích hợp PayPal cho website</w:t>
      </w:r>
      <w:bookmarkEnd w:id="226"/>
      <w:bookmarkEnd w:id="227"/>
    </w:p>
    <w:p w14:paraId="7788B3B2" w14:textId="6F38A966" w:rsidR="0013385C" w:rsidRPr="00E267AB" w:rsidRDefault="0013385C" w:rsidP="0020056D">
      <w:pPr>
        <w:pStyle w:val="Heading4"/>
      </w:pPr>
      <w:r w:rsidRPr="00E267AB">
        <w:t>Tạo tài khoản SandBox</w:t>
      </w:r>
    </w:p>
    <w:p w14:paraId="5262BC42" w14:textId="77777777" w:rsidR="0013385C" w:rsidRPr="00F87A2D" w:rsidRDefault="0013385C" w:rsidP="00E267AB">
      <w:pPr>
        <w:pStyle w:val="Nidungvnbn"/>
        <w:rPr>
          <w:shd w:val="clear" w:color="auto" w:fill="FFFFFF"/>
        </w:rPr>
      </w:pPr>
      <w:r w:rsidRPr="00F87A2D">
        <w:rPr>
          <w:shd w:val="clear" w:color="auto" w:fill="FFFFFF"/>
        </w:rPr>
        <w:t>Để thực hiện các cuộc gọi đến Paypal API chúng ta cần phải tạo ra một ứng dụng trong developer.paypal.com.</w:t>
      </w:r>
    </w:p>
    <w:p w14:paraId="30DD0EE9" w14:textId="77777777" w:rsidR="0013385C" w:rsidRPr="00F87A2D" w:rsidRDefault="0013385C" w:rsidP="00E267AB">
      <w:pPr>
        <w:pStyle w:val="Nidungvnbn"/>
        <w:rPr>
          <w:shd w:val="clear" w:color="auto" w:fill="FFFFFF"/>
        </w:rPr>
      </w:pPr>
      <w:r w:rsidRPr="00F87A2D">
        <w:rPr>
          <w:shd w:val="clear" w:color="auto" w:fill="FFFFFF"/>
        </w:rPr>
        <w:t>Đầu tiên cần đăng nhập vào tài khoản nhà phát triển vào trang Paypal’s Developer. Nếu truy cập lần đầu tiên cần phải đăng ký và tạo một tài khoản mới.</w:t>
      </w:r>
    </w:p>
    <w:p w14:paraId="2B91DFCE" w14:textId="77777777" w:rsidR="0013385C" w:rsidRPr="00F87A2D" w:rsidRDefault="0013385C" w:rsidP="00E267AB">
      <w:pPr>
        <w:pStyle w:val="Nidungvnbn"/>
        <w:rPr>
          <w:shd w:val="clear" w:color="auto" w:fill="FFFFFF"/>
        </w:rPr>
      </w:pPr>
      <w:r w:rsidRPr="00F87A2D">
        <w:rPr>
          <w:shd w:val="clear" w:color="auto" w:fill="FFFFFF"/>
        </w:rPr>
        <w:t>Sau khi đăng nhập, chúng ta sẽ được chuyển hướng đến trang các ứng dụng của tôi, ở đó chúng ta có thể tạo một ứng dụng mới ở phần Create New App(</w:t>
      </w:r>
      <w:hyperlink r:id="rId64" w:tgtFrame="_blank" w:history="1">
        <w:r w:rsidRPr="00E267AB">
          <w:rPr>
            <w:rStyle w:val="Hyperlink"/>
            <w:color w:val="auto"/>
            <w:sz w:val="27"/>
            <w:szCs w:val="27"/>
            <w:u w:val="none"/>
            <w:shd w:val="clear" w:color="auto" w:fill="FFFFFF"/>
          </w:rPr>
          <w:t>https://developer.paypal.com/developer/applications/create</w:t>
        </w:r>
      </w:hyperlink>
      <w:r w:rsidRPr="00F87A2D">
        <w:rPr>
          <w:shd w:val="clear" w:color="auto" w:fill="FFFFFF"/>
        </w:rPr>
        <w:t>).</w:t>
      </w:r>
    </w:p>
    <w:p w14:paraId="1643AF8A" w14:textId="77777777" w:rsidR="0013385C" w:rsidRPr="00F87A2D" w:rsidRDefault="0013385C" w:rsidP="0013385C">
      <w:pPr>
        <w:pStyle w:val="Nidungvnbn"/>
        <w:ind w:firstLine="0"/>
        <w:jc w:val="center"/>
      </w:pPr>
      <w:r w:rsidRPr="00F87A2D">
        <w:rPr>
          <w:noProof/>
        </w:rPr>
        <w:lastRenderedPageBreak/>
        <w:drawing>
          <wp:inline distT="0" distB="0" distL="0" distR="0" wp14:anchorId="15FCCF30" wp14:editId="1EA51F42">
            <wp:extent cx="5303520" cy="2602067"/>
            <wp:effectExtent l="0" t="0" r="0" b="8255"/>
            <wp:docPr id="25" name="Picture 25" descr="https://images.viblo.asia/full/32e49414-7c98-45a0-b93a-a55b501c62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full/32e49414-7c98-45a0-b93a-a55b501c62cc.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03520" cy="2602067"/>
                    </a:xfrm>
                    <a:prstGeom prst="rect">
                      <a:avLst/>
                    </a:prstGeom>
                    <a:noFill/>
                    <a:ln>
                      <a:noFill/>
                    </a:ln>
                  </pic:spPr>
                </pic:pic>
              </a:graphicData>
            </a:graphic>
          </wp:inline>
        </w:drawing>
      </w:r>
    </w:p>
    <w:p w14:paraId="3DB20279" w14:textId="3C19374D" w:rsidR="0013385C" w:rsidRPr="00F87A2D" w:rsidRDefault="0013385C" w:rsidP="0013385C">
      <w:pPr>
        <w:pStyle w:val="Caption"/>
        <w:spacing w:after="0" w:line="360" w:lineRule="auto"/>
        <w:rPr>
          <w:sz w:val="24"/>
          <w:szCs w:val="24"/>
        </w:rPr>
      </w:pPr>
      <w:bookmarkStart w:id="228" w:name="_Toc106450343"/>
      <w:bookmarkStart w:id="229" w:name="_Toc106450475"/>
      <w:bookmarkStart w:id="230" w:name="_Toc106825478"/>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41</w:t>
      </w:r>
      <w:r w:rsidR="002A6F8A">
        <w:rPr>
          <w:sz w:val="24"/>
          <w:szCs w:val="24"/>
        </w:rPr>
        <w:fldChar w:fldCharType="end"/>
      </w:r>
      <w:r w:rsidRPr="00F87A2D">
        <w:rPr>
          <w:sz w:val="24"/>
          <w:szCs w:val="24"/>
        </w:rPr>
        <w:t>: Giao diện  tạo app trong Paypal.</w:t>
      </w:r>
      <w:bookmarkEnd w:id="228"/>
      <w:bookmarkEnd w:id="229"/>
      <w:bookmarkEnd w:id="230"/>
    </w:p>
    <w:p w14:paraId="71159E6A" w14:textId="77777777" w:rsidR="0013385C" w:rsidRPr="00F87A2D" w:rsidRDefault="0013385C" w:rsidP="00E267AB">
      <w:pPr>
        <w:pStyle w:val="Nidungvnbn"/>
        <w:rPr>
          <w:shd w:val="clear" w:color="auto" w:fill="FFFFFF"/>
        </w:rPr>
      </w:pPr>
      <w:r w:rsidRPr="00F87A2D">
        <w:rPr>
          <w:shd w:val="clear" w:color="auto" w:fill="FFFFFF"/>
        </w:rPr>
        <w:t>Điền tên ứng dụng, chọn tài khoản SandBox Business Account và bấm vào tạo ứng dụng. Một khi các ứng dụng được tạo ra, chúng ta có thể thấy Client ID và Secret. Chúng ta sẽ cần các thành phần này cho server và ứng dụng client. Có thể chỉnh sửa các tính năng cho Paypal app. Có thể tham khảo các tính năng dưới đây.</w:t>
      </w:r>
    </w:p>
    <w:p w14:paraId="656B4D21" w14:textId="77777777" w:rsidR="0013385C" w:rsidRPr="00F87A2D" w:rsidRDefault="0013385C" w:rsidP="0013385C">
      <w:pPr>
        <w:tabs>
          <w:tab w:val="left" w:pos="4908"/>
        </w:tabs>
        <w:spacing w:line="360" w:lineRule="auto"/>
        <w:ind w:left="360"/>
        <w:jc w:val="both"/>
        <w:rPr>
          <w:color w:val="000000"/>
          <w:sz w:val="26"/>
          <w:szCs w:val="26"/>
          <w:shd w:val="clear" w:color="auto" w:fill="FFFFFF"/>
        </w:rPr>
      </w:pPr>
      <w:r w:rsidRPr="00F87A2D">
        <w:rPr>
          <w:noProof/>
        </w:rPr>
        <w:drawing>
          <wp:inline distT="0" distB="0" distL="0" distR="0" wp14:anchorId="3FACF102" wp14:editId="68A69EE2">
            <wp:extent cx="5303520" cy="2734418"/>
            <wp:effectExtent l="0" t="0" r="0" b="8890"/>
            <wp:docPr id="26" name="Picture 26" descr="https://images.viblo.asia/full/917a6533-5cd2-46cd-8bf0-292e0d4d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full/917a6533-5cd2-46cd-8bf0-292e0d4d241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03520" cy="2734418"/>
                    </a:xfrm>
                    <a:prstGeom prst="rect">
                      <a:avLst/>
                    </a:prstGeom>
                    <a:noFill/>
                    <a:ln>
                      <a:noFill/>
                    </a:ln>
                  </pic:spPr>
                </pic:pic>
              </a:graphicData>
            </a:graphic>
          </wp:inline>
        </w:drawing>
      </w:r>
    </w:p>
    <w:p w14:paraId="607AD84F" w14:textId="1196471F" w:rsidR="0013385C" w:rsidRPr="00F87A2D" w:rsidRDefault="0013385C" w:rsidP="0013385C">
      <w:pPr>
        <w:pStyle w:val="Caption"/>
        <w:spacing w:after="0" w:line="360" w:lineRule="auto"/>
        <w:rPr>
          <w:color w:val="000000"/>
          <w:sz w:val="24"/>
          <w:szCs w:val="24"/>
          <w:shd w:val="clear" w:color="auto" w:fill="FFFFFF"/>
        </w:rPr>
      </w:pPr>
      <w:bookmarkStart w:id="231" w:name="_Toc106450344"/>
      <w:bookmarkStart w:id="232" w:name="_Toc106450476"/>
      <w:bookmarkStart w:id="233" w:name="_Toc106825479"/>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42</w:t>
      </w:r>
      <w:r w:rsidR="002A6F8A">
        <w:rPr>
          <w:sz w:val="24"/>
          <w:szCs w:val="24"/>
        </w:rPr>
        <w:fldChar w:fldCharType="end"/>
      </w:r>
      <w:r w:rsidRPr="00F87A2D">
        <w:rPr>
          <w:sz w:val="24"/>
          <w:szCs w:val="24"/>
        </w:rPr>
        <w:t>: Giao diện thêm thành phần cho server và ứng dung của Paypal.</w:t>
      </w:r>
      <w:bookmarkEnd w:id="231"/>
      <w:bookmarkEnd w:id="232"/>
      <w:bookmarkEnd w:id="233"/>
    </w:p>
    <w:p w14:paraId="63C92910" w14:textId="012A37CF" w:rsidR="0013385C" w:rsidRPr="00E267AB" w:rsidRDefault="0013385C" w:rsidP="00D91E90">
      <w:pPr>
        <w:pStyle w:val="Heading4"/>
      </w:pPr>
      <w:r w:rsidRPr="00E267AB">
        <w:lastRenderedPageBreak/>
        <w:t>Thêm button thanh toán PayPal phía Client</w:t>
      </w:r>
    </w:p>
    <w:p w14:paraId="373926E6" w14:textId="77777777" w:rsidR="0013385C" w:rsidRPr="00F87A2D" w:rsidRDefault="0013385C" w:rsidP="00E267AB">
      <w:pPr>
        <w:pStyle w:val="Nidungvnbn"/>
        <w:rPr>
          <w:shd w:val="clear" w:color="auto" w:fill="FFFFFF"/>
        </w:rPr>
      </w:pPr>
      <w:r w:rsidRPr="00F87A2D">
        <w:rPr>
          <w:shd w:val="clear" w:color="auto" w:fill="FFFFFF"/>
        </w:rPr>
        <w:t>Để sử dụng button thanh toán Paypal phía client, chúng ta sẽ sử dụng Javascript SDK của Paypal vào trong view.</w:t>
      </w:r>
    </w:p>
    <w:p w14:paraId="26962876" w14:textId="77777777" w:rsidR="0013385C" w:rsidRPr="00F87A2D" w:rsidRDefault="0013385C" w:rsidP="0013385C">
      <w:pPr>
        <w:pStyle w:val="Nidungvnbn"/>
        <w:rPr>
          <w:shd w:val="clear" w:color="auto" w:fill="FFFFFF"/>
        </w:rPr>
      </w:pPr>
      <w:r w:rsidRPr="00F87A2D">
        <w:rPr>
          <w:noProof/>
          <w:shd w:val="clear" w:color="auto" w:fill="FFFFFF"/>
        </w:rPr>
        <w:drawing>
          <wp:inline distT="0" distB="0" distL="0" distR="0" wp14:anchorId="5B2A370A" wp14:editId="7D8E6CE5">
            <wp:extent cx="5038344" cy="276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8344" cy="276140"/>
                    </a:xfrm>
                    <a:prstGeom prst="rect">
                      <a:avLst/>
                    </a:prstGeom>
                  </pic:spPr>
                </pic:pic>
              </a:graphicData>
            </a:graphic>
          </wp:inline>
        </w:drawing>
      </w:r>
    </w:p>
    <w:p w14:paraId="699B07B6" w14:textId="0B7408B8" w:rsidR="0013385C" w:rsidRPr="00F87A2D" w:rsidRDefault="0013385C" w:rsidP="0013385C">
      <w:pPr>
        <w:pStyle w:val="Caption"/>
        <w:spacing w:after="0" w:line="360" w:lineRule="auto"/>
        <w:rPr>
          <w:sz w:val="24"/>
          <w:szCs w:val="24"/>
          <w:shd w:val="clear" w:color="auto" w:fill="FFFFFF"/>
        </w:rPr>
      </w:pPr>
      <w:bookmarkStart w:id="234" w:name="_Toc106450345"/>
      <w:bookmarkStart w:id="235" w:name="_Toc106450477"/>
      <w:bookmarkStart w:id="236" w:name="_Toc106825480"/>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43</w:t>
      </w:r>
      <w:r w:rsidR="002A6F8A">
        <w:rPr>
          <w:sz w:val="24"/>
          <w:szCs w:val="24"/>
        </w:rPr>
        <w:fldChar w:fldCharType="end"/>
      </w:r>
      <w:r w:rsidRPr="00F87A2D">
        <w:rPr>
          <w:sz w:val="24"/>
          <w:szCs w:val="24"/>
        </w:rPr>
        <w:t>: Tích hợp Pyapal bằng cdn.</w:t>
      </w:r>
      <w:bookmarkEnd w:id="234"/>
      <w:bookmarkEnd w:id="235"/>
      <w:bookmarkEnd w:id="236"/>
    </w:p>
    <w:p w14:paraId="7B83D0F1" w14:textId="2826EBE3" w:rsidR="0013385C" w:rsidRPr="00F87A2D" w:rsidRDefault="0013385C" w:rsidP="00E267AB">
      <w:pPr>
        <w:pStyle w:val="Nidungvnbn"/>
        <w:rPr>
          <w:shd w:val="clear" w:color="auto" w:fill="FFFFFF"/>
        </w:rPr>
      </w:pPr>
      <w:r w:rsidRPr="00F87A2D">
        <w:rPr>
          <w:shd w:val="clear" w:color="auto" w:fill="FFFFFF"/>
        </w:rPr>
        <w:t>Sau đó thêm đoạn js này để có thể render button trên trang web</w:t>
      </w:r>
      <w:r w:rsidR="00E267AB">
        <w:rPr>
          <w:shd w:val="clear" w:color="auto" w:fill="FFFFFF"/>
        </w:rPr>
        <w:t>.</w:t>
      </w:r>
    </w:p>
    <w:p w14:paraId="0AF3A91C" w14:textId="77777777" w:rsidR="0013385C" w:rsidRPr="00F87A2D" w:rsidRDefault="0013385C" w:rsidP="0013385C">
      <w:pPr>
        <w:tabs>
          <w:tab w:val="left" w:pos="4908"/>
        </w:tabs>
        <w:spacing w:line="360" w:lineRule="auto"/>
        <w:jc w:val="center"/>
        <w:rPr>
          <w:color w:val="000000"/>
          <w:sz w:val="26"/>
          <w:szCs w:val="26"/>
          <w:shd w:val="clear" w:color="auto" w:fill="FFFFFF"/>
        </w:rPr>
      </w:pPr>
      <w:r w:rsidRPr="00F87A2D">
        <w:rPr>
          <w:noProof/>
          <w:color w:val="000000"/>
          <w:sz w:val="26"/>
          <w:szCs w:val="26"/>
          <w:shd w:val="clear" w:color="auto" w:fill="FFFFFF"/>
        </w:rPr>
        <w:drawing>
          <wp:inline distT="0" distB="0" distL="0" distR="0" wp14:anchorId="5BF48D78" wp14:editId="4FE40D3C">
            <wp:extent cx="5038344" cy="1062574"/>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8344" cy="1062574"/>
                    </a:xfrm>
                    <a:prstGeom prst="rect">
                      <a:avLst/>
                    </a:prstGeom>
                  </pic:spPr>
                </pic:pic>
              </a:graphicData>
            </a:graphic>
          </wp:inline>
        </w:drawing>
      </w:r>
    </w:p>
    <w:p w14:paraId="40AB5EE1" w14:textId="0750A3BC" w:rsidR="0013385C" w:rsidRPr="00F87A2D" w:rsidRDefault="0013385C" w:rsidP="0013385C">
      <w:pPr>
        <w:pStyle w:val="Caption"/>
        <w:spacing w:after="0" w:line="360" w:lineRule="auto"/>
        <w:rPr>
          <w:color w:val="000000"/>
          <w:sz w:val="24"/>
          <w:szCs w:val="24"/>
          <w:shd w:val="clear" w:color="auto" w:fill="FFFFFF"/>
        </w:rPr>
      </w:pPr>
      <w:bookmarkStart w:id="237" w:name="_Toc106450346"/>
      <w:bookmarkStart w:id="238" w:name="_Toc106450478"/>
      <w:bookmarkStart w:id="239" w:name="_Toc106825481"/>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44</w:t>
      </w:r>
      <w:r w:rsidR="002A6F8A">
        <w:rPr>
          <w:sz w:val="24"/>
          <w:szCs w:val="24"/>
        </w:rPr>
        <w:fldChar w:fldCharType="end"/>
      </w:r>
      <w:r w:rsidRPr="00F87A2D">
        <w:rPr>
          <w:sz w:val="24"/>
          <w:szCs w:val="24"/>
        </w:rPr>
        <w:t>: Cấu hình cho nút thanh toán Paypal.</w:t>
      </w:r>
      <w:bookmarkEnd w:id="237"/>
      <w:bookmarkEnd w:id="238"/>
      <w:bookmarkEnd w:id="239"/>
    </w:p>
    <w:p w14:paraId="0963B110" w14:textId="77777777" w:rsidR="0013385C" w:rsidRPr="00F87A2D" w:rsidRDefault="0013385C" w:rsidP="0013385C">
      <w:pPr>
        <w:tabs>
          <w:tab w:val="left" w:pos="4908"/>
        </w:tabs>
        <w:spacing w:line="360" w:lineRule="auto"/>
        <w:jc w:val="center"/>
        <w:rPr>
          <w:color w:val="000000"/>
          <w:sz w:val="26"/>
          <w:szCs w:val="26"/>
          <w:shd w:val="clear" w:color="auto" w:fill="FFFFFF"/>
        </w:rPr>
      </w:pPr>
      <w:r w:rsidRPr="00F87A2D">
        <w:rPr>
          <w:noProof/>
          <w:color w:val="000000"/>
          <w:sz w:val="26"/>
          <w:szCs w:val="26"/>
          <w:shd w:val="clear" w:color="auto" w:fill="FFFFFF"/>
        </w:rPr>
        <w:drawing>
          <wp:inline distT="0" distB="0" distL="0" distR="0" wp14:anchorId="7ADC8C10" wp14:editId="79F636C6">
            <wp:extent cx="5038344" cy="13177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8344" cy="1317721"/>
                    </a:xfrm>
                    <a:prstGeom prst="rect">
                      <a:avLst/>
                    </a:prstGeom>
                  </pic:spPr>
                </pic:pic>
              </a:graphicData>
            </a:graphic>
          </wp:inline>
        </w:drawing>
      </w:r>
    </w:p>
    <w:p w14:paraId="508C65B0" w14:textId="67485031" w:rsidR="0013385C" w:rsidRPr="00F87A2D" w:rsidRDefault="0013385C" w:rsidP="0013385C">
      <w:pPr>
        <w:pStyle w:val="Caption"/>
        <w:spacing w:after="0" w:line="360" w:lineRule="auto"/>
        <w:rPr>
          <w:color w:val="000000"/>
          <w:sz w:val="24"/>
          <w:szCs w:val="24"/>
          <w:shd w:val="clear" w:color="auto" w:fill="FFFFFF"/>
        </w:rPr>
      </w:pPr>
      <w:bookmarkStart w:id="240" w:name="_Toc106450347"/>
      <w:bookmarkStart w:id="241" w:name="_Toc106450479"/>
      <w:bookmarkStart w:id="242" w:name="_Toc106825482"/>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45</w:t>
      </w:r>
      <w:r w:rsidR="002A6F8A">
        <w:rPr>
          <w:sz w:val="24"/>
          <w:szCs w:val="24"/>
        </w:rPr>
        <w:fldChar w:fldCharType="end"/>
      </w:r>
      <w:r w:rsidRPr="00F87A2D">
        <w:rPr>
          <w:sz w:val="24"/>
          <w:szCs w:val="24"/>
        </w:rPr>
        <w:t>: Hàm createOrder trong Paypal.</w:t>
      </w:r>
      <w:bookmarkEnd w:id="240"/>
      <w:bookmarkEnd w:id="241"/>
      <w:bookmarkEnd w:id="242"/>
    </w:p>
    <w:p w14:paraId="3525F797" w14:textId="77777777" w:rsidR="0013385C" w:rsidRPr="00F87A2D" w:rsidRDefault="0013385C" w:rsidP="00E267AB">
      <w:pPr>
        <w:tabs>
          <w:tab w:val="left" w:pos="2844"/>
        </w:tabs>
        <w:spacing w:line="360" w:lineRule="auto"/>
        <w:rPr>
          <w:color w:val="000000"/>
          <w:sz w:val="26"/>
          <w:szCs w:val="26"/>
          <w:shd w:val="clear" w:color="auto" w:fill="FFFFFF"/>
        </w:rPr>
      </w:pPr>
      <w:r w:rsidRPr="00F87A2D">
        <w:rPr>
          <w:color w:val="000000"/>
          <w:sz w:val="26"/>
          <w:szCs w:val="26"/>
          <w:shd w:val="clear" w:color="auto" w:fill="FFFFFF"/>
        </w:rPr>
        <w:t>Trong đó:</w:t>
      </w:r>
      <w:r w:rsidRPr="00F87A2D">
        <w:rPr>
          <w:color w:val="000000"/>
          <w:sz w:val="26"/>
          <w:szCs w:val="26"/>
          <w:shd w:val="clear" w:color="auto" w:fill="FFFFFF"/>
        </w:rPr>
        <w:tab/>
      </w:r>
    </w:p>
    <w:p w14:paraId="0C982FDB" w14:textId="77777777" w:rsidR="0013385C" w:rsidRPr="00F87A2D" w:rsidRDefault="0013385C" w:rsidP="00E267AB">
      <w:pPr>
        <w:pStyle w:val="Nidungvnbn"/>
        <w:numPr>
          <w:ilvl w:val="0"/>
          <w:numId w:val="31"/>
        </w:numPr>
        <w:rPr>
          <w:shd w:val="clear" w:color="auto" w:fill="FFFFFF"/>
        </w:rPr>
      </w:pPr>
      <w:r w:rsidRPr="00F87A2D">
        <w:rPr>
          <w:shd w:val="clear" w:color="auto" w:fill="FFFFFF"/>
        </w:rPr>
        <w:t>style: thay đổi màu và kiểu button.</w:t>
      </w:r>
    </w:p>
    <w:p w14:paraId="4570896C" w14:textId="77777777" w:rsidR="0013385C" w:rsidRPr="00F87A2D" w:rsidRDefault="0013385C" w:rsidP="00E267AB">
      <w:pPr>
        <w:pStyle w:val="Nidungvnbn"/>
        <w:numPr>
          <w:ilvl w:val="0"/>
          <w:numId w:val="31"/>
        </w:numPr>
        <w:rPr>
          <w:shd w:val="clear" w:color="auto" w:fill="FFFFFF"/>
        </w:rPr>
      </w:pPr>
      <w:r w:rsidRPr="00F87A2D">
        <w:rPr>
          <w:shd w:val="clear" w:color="auto" w:fill="FFFFFF"/>
        </w:rPr>
        <w:t>createOrder: thiết lập các chi tiết của giao dịch. Nó được gọi khi người mua nhấp vào button Paypal, button này sẽ khởi chạy cửa sổ PayPal Checkout nơi người mua đăng nhập và chấp thuận giao dịch trên trang web paypal.com.</w:t>
      </w:r>
    </w:p>
    <w:p w14:paraId="0954DC2A" w14:textId="77777777" w:rsidR="0013385C" w:rsidRPr="00F87A2D" w:rsidRDefault="0013385C" w:rsidP="00E267AB">
      <w:pPr>
        <w:pStyle w:val="Nidungvnbn"/>
        <w:numPr>
          <w:ilvl w:val="0"/>
          <w:numId w:val="31"/>
        </w:numPr>
        <w:rPr>
          <w:shd w:val="clear" w:color="auto" w:fill="FFFFFF"/>
        </w:rPr>
      </w:pPr>
      <w:r w:rsidRPr="00F87A2D">
        <w:rPr>
          <w:shd w:val="clear" w:color="auto" w:fill="FFFFFF"/>
        </w:rPr>
        <w:t>onApprove: thu tiền từ giao dịch và hiển thị thông báo cho người mua để cho họ biết giao dịch đã thành công. Phương thức này được gọi sau khi người mua chấp thuận giao dịch trên paypal.com.</w:t>
      </w:r>
    </w:p>
    <w:p w14:paraId="178EE844" w14:textId="77777777" w:rsidR="0013385C" w:rsidRPr="00F87A2D" w:rsidRDefault="0013385C" w:rsidP="0013385C">
      <w:pPr>
        <w:tabs>
          <w:tab w:val="left" w:pos="4908"/>
        </w:tabs>
        <w:spacing w:line="360" w:lineRule="auto"/>
        <w:jc w:val="center"/>
        <w:rPr>
          <w:color w:val="000000"/>
          <w:sz w:val="26"/>
          <w:szCs w:val="26"/>
          <w:shd w:val="clear" w:color="auto" w:fill="FFFFFF"/>
        </w:rPr>
      </w:pPr>
      <w:r w:rsidRPr="00F87A2D">
        <w:rPr>
          <w:noProof/>
        </w:rPr>
        <w:lastRenderedPageBreak/>
        <w:drawing>
          <wp:inline distT="0" distB="0" distL="0" distR="0" wp14:anchorId="75A03899" wp14:editId="1EA82A5D">
            <wp:extent cx="5038344" cy="4639857"/>
            <wp:effectExtent l="0" t="0" r="0" b="8890"/>
            <wp:docPr id="23" name="Picture 23" descr="How to Integrate PayPal Payment Gateway in Laravel 8.x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to Integrate PayPal Payment Gateway in Laravel 8.x - DEV Commun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8344" cy="4639857"/>
                    </a:xfrm>
                    <a:prstGeom prst="rect">
                      <a:avLst/>
                    </a:prstGeom>
                    <a:noFill/>
                    <a:ln>
                      <a:noFill/>
                    </a:ln>
                  </pic:spPr>
                </pic:pic>
              </a:graphicData>
            </a:graphic>
          </wp:inline>
        </w:drawing>
      </w:r>
    </w:p>
    <w:p w14:paraId="4F785A95" w14:textId="48F9062A" w:rsidR="0013385C" w:rsidRPr="00E267AB" w:rsidRDefault="0013385C" w:rsidP="00E267AB">
      <w:pPr>
        <w:pStyle w:val="Caption"/>
        <w:spacing w:after="0" w:line="360" w:lineRule="auto"/>
        <w:rPr>
          <w:color w:val="000000"/>
          <w:sz w:val="24"/>
          <w:szCs w:val="24"/>
          <w:shd w:val="clear" w:color="auto" w:fill="FFFFFF"/>
        </w:rPr>
      </w:pPr>
      <w:bookmarkStart w:id="243" w:name="_Toc106450348"/>
      <w:bookmarkStart w:id="244" w:name="_Toc106450480"/>
      <w:bookmarkStart w:id="245" w:name="_Toc106825483"/>
      <w:r w:rsidRPr="00F87A2D">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2</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46</w:t>
      </w:r>
      <w:r w:rsidR="002A6F8A">
        <w:rPr>
          <w:sz w:val="24"/>
          <w:szCs w:val="24"/>
        </w:rPr>
        <w:fldChar w:fldCharType="end"/>
      </w:r>
      <w:r w:rsidRPr="00F87A2D">
        <w:rPr>
          <w:sz w:val="24"/>
          <w:szCs w:val="24"/>
        </w:rPr>
        <w:t>: Luồng hoạt động của button PayPal.</w:t>
      </w:r>
      <w:bookmarkEnd w:id="243"/>
      <w:bookmarkEnd w:id="244"/>
      <w:bookmarkEnd w:id="245"/>
    </w:p>
    <w:p w14:paraId="1CED6912" w14:textId="242F3008" w:rsidR="0013385C" w:rsidRPr="00E267AB" w:rsidRDefault="0013385C" w:rsidP="00E267AB">
      <w:pPr>
        <w:pStyle w:val="Heading1"/>
        <w:rPr>
          <w:rFonts w:cs="Times New Roman"/>
        </w:rPr>
      </w:pPr>
      <w:bookmarkStart w:id="246" w:name="_Toc106450568"/>
      <w:bookmarkStart w:id="247" w:name="_Toc106825930"/>
      <w:r w:rsidRPr="00E267AB">
        <w:rPr>
          <w:rFonts w:cs="Times New Roman"/>
        </w:rPr>
        <w:t>PHÂN TÍCH THIẾT KẾ VÀ THỰC HIỆN</w:t>
      </w:r>
      <w:bookmarkEnd w:id="246"/>
      <w:bookmarkEnd w:id="247"/>
    </w:p>
    <w:p w14:paraId="5AE498CD" w14:textId="4F1A8470" w:rsidR="0013385C" w:rsidRPr="00E267AB" w:rsidRDefault="0013385C" w:rsidP="00D91E90">
      <w:pPr>
        <w:pStyle w:val="Heading2"/>
      </w:pPr>
      <w:bookmarkStart w:id="248" w:name="_Toc106450569"/>
      <w:bookmarkStart w:id="249" w:name="_Toc106825931"/>
      <w:r w:rsidRPr="00E267AB">
        <w:t>Các chức năng chung</w:t>
      </w:r>
      <w:bookmarkEnd w:id="248"/>
      <w:bookmarkEnd w:id="249"/>
    </w:p>
    <w:p w14:paraId="0EC6D255" w14:textId="77777777" w:rsidR="0013385C" w:rsidRPr="00F87A2D" w:rsidRDefault="0013385C" w:rsidP="00E267AB">
      <w:pPr>
        <w:pStyle w:val="Nidungvnbn"/>
      </w:pPr>
      <w:r w:rsidRPr="00F87A2D">
        <w:t>Đăng ký: Những người dùng chưa có tài khoản phải đăng ký để có thể đăng nhập vào ứng dụng để thực hiện các chức năng khác.</w:t>
      </w:r>
    </w:p>
    <w:p w14:paraId="3C217938" w14:textId="77777777" w:rsidR="00D91E90" w:rsidRDefault="0013385C" w:rsidP="00D91E90">
      <w:pPr>
        <w:pStyle w:val="Nidungvnbn"/>
        <w:keepNext/>
        <w:spacing w:before="240" w:after="240"/>
        <w:ind w:firstLine="0"/>
        <w:jc w:val="center"/>
      </w:pPr>
      <w:r w:rsidRPr="00F87A2D">
        <w:rPr>
          <w:noProof/>
          <w:sz w:val="24"/>
          <w:szCs w:val="24"/>
        </w:rPr>
        <w:lastRenderedPageBreak/>
        <w:drawing>
          <wp:inline distT="0" distB="0" distL="0" distR="0" wp14:anchorId="08A0E43A" wp14:editId="1F6033C1">
            <wp:extent cx="5303520" cy="24840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3520" cy="2484042"/>
                    </a:xfrm>
                    <a:prstGeom prst="rect">
                      <a:avLst/>
                    </a:prstGeom>
                  </pic:spPr>
                </pic:pic>
              </a:graphicData>
            </a:graphic>
          </wp:inline>
        </w:drawing>
      </w:r>
    </w:p>
    <w:p w14:paraId="4C64B7FD" w14:textId="17ED834C" w:rsidR="0013385C" w:rsidRPr="00D91E90" w:rsidRDefault="00D91E90" w:rsidP="00D91E90">
      <w:pPr>
        <w:pStyle w:val="Caption"/>
        <w:rPr>
          <w:sz w:val="24"/>
          <w:szCs w:val="24"/>
        </w:rPr>
      </w:pPr>
      <w:bookmarkStart w:id="250" w:name="_Toc106825484"/>
      <w:r w:rsidRPr="00D91E90">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w:t>
      </w:r>
      <w:r w:rsidR="002A6F8A">
        <w:rPr>
          <w:sz w:val="24"/>
          <w:szCs w:val="24"/>
        </w:rPr>
        <w:fldChar w:fldCharType="end"/>
      </w:r>
      <w:r w:rsidRPr="00D91E90">
        <w:rPr>
          <w:sz w:val="24"/>
          <w:szCs w:val="24"/>
        </w:rPr>
        <w:t>: M</w:t>
      </w:r>
      <w:r>
        <w:rPr>
          <w:sz w:val="24"/>
          <w:szCs w:val="24"/>
        </w:rPr>
        <w:t>àn hình Đ</w:t>
      </w:r>
      <w:r w:rsidRPr="00D91E90">
        <w:rPr>
          <w:sz w:val="24"/>
          <w:szCs w:val="24"/>
        </w:rPr>
        <w:t>ăng ký</w:t>
      </w:r>
      <w:bookmarkEnd w:id="250"/>
    </w:p>
    <w:p w14:paraId="4EF334DC" w14:textId="77777777" w:rsidR="0013385C" w:rsidRPr="00F87A2D" w:rsidRDefault="0013385C" w:rsidP="00E267AB">
      <w:pPr>
        <w:pStyle w:val="Nidungvnbn"/>
      </w:pPr>
      <w:r w:rsidRPr="00F87A2D">
        <w:t>Sau khi đăng ký thành công, hệ thống sẽ gửi mail để cung cấp cho người dùng mật khẩu để đăng nhập vào ứng dụng(hệ thống sẽ gửi mail vào email mà người dùng đã đăng ký).</w:t>
      </w:r>
    </w:p>
    <w:p w14:paraId="633FAE7E" w14:textId="77777777" w:rsidR="0013385C" w:rsidRPr="00F87A2D" w:rsidRDefault="0013385C" w:rsidP="00E267AB">
      <w:pPr>
        <w:pStyle w:val="Nidungvnbn"/>
      </w:pPr>
      <w:r w:rsidRPr="00F87A2D">
        <w:t>Đăng nhập: Sau khi đăng ký hoặc người dùng đã có tài khoản, khách hàng có thể đăng nhập vào ứng dụng.</w:t>
      </w:r>
    </w:p>
    <w:p w14:paraId="54C808AA" w14:textId="77777777" w:rsidR="00D91E90" w:rsidRDefault="0013385C" w:rsidP="00D91E90">
      <w:pPr>
        <w:pStyle w:val="Nidungvnbn"/>
        <w:keepNext/>
        <w:ind w:firstLine="0"/>
        <w:jc w:val="center"/>
      </w:pPr>
      <w:r w:rsidRPr="00F87A2D">
        <w:rPr>
          <w:noProof/>
        </w:rPr>
        <w:drawing>
          <wp:inline distT="0" distB="0" distL="0" distR="0" wp14:anchorId="48AE2CCF" wp14:editId="5CF9D5CB">
            <wp:extent cx="5303520" cy="248687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03520" cy="2486875"/>
                    </a:xfrm>
                    <a:prstGeom prst="rect">
                      <a:avLst/>
                    </a:prstGeom>
                  </pic:spPr>
                </pic:pic>
              </a:graphicData>
            </a:graphic>
          </wp:inline>
        </w:drawing>
      </w:r>
    </w:p>
    <w:p w14:paraId="6EDA1A95" w14:textId="09CFDAEF" w:rsidR="0013385C" w:rsidRPr="00D91E90" w:rsidRDefault="00D91E90" w:rsidP="00D91E90">
      <w:pPr>
        <w:pStyle w:val="Caption"/>
        <w:rPr>
          <w:sz w:val="24"/>
          <w:szCs w:val="24"/>
        </w:rPr>
      </w:pPr>
      <w:bookmarkStart w:id="251" w:name="_Toc106825485"/>
      <w:r w:rsidRPr="00D91E90">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2</w:t>
      </w:r>
      <w:r w:rsidR="002A6F8A">
        <w:rPr>
          <w:sz w:val="24"/>
          <w:szCs w:val="24"/>
        </w:rPr>
        <w:fldChar w:fldCharType="end"/>
      </w:r>
      <w:r w:rsidRPr="00D91E90">
        <w:rPr>
          <w:sz w:val="24"/>
          <w:szCs w:val="24"/>
        </w:rPr>
        <w:t>: M</w:t>
      </w:r>
      <w:r>
        <w:rPr>
          <w:sz w:val="24"/>
          <w:szCs w:val="24"/>
        </w:rPr>
        <w:t>àn hình Đ</w:t>
      </w:r>
      <w:r w:rsidRPr="00D91E90">
        <w:rPr>
          <w:sz w:val="24"/>
          <w:szCs w:val="24"/>
        </w:rPr>
        <w:t>ăng nhập</w:t>
      </w:r>
      <w:bookmarkEnd w:id="251"/>
    </w:p>
    <w:p w14:paraId="403ABCBE" w14:textId="77777777" w:rsidR="0013385C" w:rsidRPr="00F87A2D" w:rsidRDefault="0013385C" w:rsidP="00E267AB">
      <w:pPr>
        <w:pStyle w:val="Nidungvnbn"/>
      </w:pPr>
      <w:r w:rsidRPr="00F87A2D">
        <w:lastRenderedPageBreak/>
        <w:t>Đổi mật khẩu: Người dùng có thể đổi mật khẩu của mình bằng cách xác nhận mật khẩu cũ và điền mật khẩu mới.</w:t>
      </w:r>
    </w:p>
    <w:p w14:paraId="06AA95C9" w14:textId="77777777" w:rsidR="00D91E90" w:rsidRDefault="0013385C" w:rsidP="00D91E90">
      <w:pPr>
        <w:pStyle w:val="Nidungvnbn"/>
        <w:keepNext/>
        <w:ind w:firstLine="0"/>
        <w:jc w:val="center"/>
      </w:pPr>
      <w:r w:rsidRPr="00F87A2D">
        <w:rPr>
          <w:noProof/>
        </w:rPr>
        <w:drawing>
          <wp:inline distT="0" distB="0" distL="0" distR="0" wp14:anchorId="778BA95B" wp14:editId="43ECF561">
            <wp:extent cx="5303520" cy="2468177"/>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768"/>
                    <a:stretch/>
                  </pic:blipFill>
                  <pic:spPr bwMode="auto">
                    <a:xfrm>
                      <a:off x="0" y="0"/>
                      <a:ext cx="5303520" cy="2468177"/>
                    </a:xfrm>
                    <a:prstGeom prst="rect">
                      <a:avLst/>
                    </a:prstGeom>
                    <a:ln>
                      <a:noFill/>
                    </a:ln>
                    <a:extLst>
                      <a:ext uri="{53640926-AAD7-44D8-BBD7-CCE9431645EC}">
                        <a14:shadowObscured xmlns:a14="http://schemas.microsoft.com/office/drawing/2010/main"/>
                      </a:ext>
                    </a:extLst>
                  </pic:spPr>
                </pic:pic>
              </a:graphicData>
            </a:graphic>
          </wp:inline>
        </w:drawing>
      </w:r>
    </w:p>
    <w:p w14:paraId="279FF47B" w14:textId="6606BD1F" w:rsidR="0013385C" w:rsidRPr="00D91E90" w:rsidRDefault="00D91E90" w:rsidP="00D91E90">
      <w:pPr>
        <w:pStyle w:val="Caption"/>
        <w:rPr>
          <w:sz w:val="24"/>
          <w:szCs w:val="24"/>
        </w:rPr>
      </w:pPr>
      <w:bookmarkStart w:id="252" w:name="_Toc106825486"/>
      <w:r w:rsidRPr="00D91E90">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3</w:t>
      </w:r>
      <w:r w:rsidR="002A6F8A">
        <w:rPr>
          <w:sz w:val="24"/>
          <w:szCs w:val="24"/>
        </w:rPr>
        <w:fldChar w:fldCharType="end"/>
      </w:r>
      <w:r w:rsidRPr="00D91E90">
        <w:rPr>
          <w:sz w:val="24"/>
          <w:szCs w:val="24"/>
        </w:rPr>
        <w:t>: M</w:t>
      </w:r>
      <w:r>
        <w:rPr>
          <w:sz w:val="24"/>
          <w:szCs w:val="24"/>
        </w:rPr>
        <w:t>àn hình Đ</w:t>
      </w:r>
      <w:r w:rsidRPr="00D91E90">
        <w:rPr>
          <w:sz w:val="24"/>
          <w:szCs w:val="24"/>
        </w:rPr>
        <w:t>ổi mật khẩu</w:t>
      </w:r>
      <w:bookmarkEnd w:id="252"/>
    </w:p>
    <w:p w14:paraId="3E72D333" w14:textId="77777777" w:rsidR="0013385C" w:rsidRPr="00F87A2D" w:rsidRDefault="0013385C" w:rsidP="00E267AB">
      <w:pPr>
        <w:pStyle w:val="Nidungvnbn"/>
      </w:pPr>
      <w:r w:rsidRPr="00F87A2D">
        <w:t>Cấp mật khẩu mới: Nếu người dùng vì một lý do nào đó quên mật khẩu của mình. Chức năng này giúp người dùng được cấp lại mật khẩu mới. Người dùng cung cấp email đã dùng để đăng ký tài khoản để thực hiện chức năng này. Hệ thống sẽ cấp mật khẩu mới bằng cách gửi mail.</w:t>
      </w:r>
    </w:p>
    <w:p w14:paraId="5E4D7F9A" w14:textId="77777777" w:rsidR="00D91E90" w:rsidRDefault="0013385C" w:rsidP="00D91E90">
      <w:pPr>
        <w:pStyle w:val="Nidungvnbn"/>
        <w:keepNext/>
        <w:spacing w:before="240" w:after="240"/>
        <w:ind w:firstLine="0"/>
        <w:jc w:val="center"/>
      </w:pPr>
      <w:r w:rsidRPr="00F87A2D">
        <w:rPr>
          <w:noProof/>
        </w:rPr>
        <w:drawing>
          <wp:inline distT="0" distB="0" distL="0" distR="0" wp14:anchorId="748E64AD" wp14:editId="15B923E8">
            <wp:extent cx="5303520" cy="246931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3520" cy="2469310"/>
                    </a:xfrm>
                    <a:prstGeom prst="rect">
                      <a:avLst/>
                    </a:prstGeom>
                  </pic:spPr>
                </pic:pic>
              </a:graphicData>
            </a:graphic>
          </wp:inline>
        </w:drawing>
      </w:r>
    </w:p>
    <w:p w14:paraId="33B1610B" w14:textId="18331559" w:rsidR="0013385C" w:rsidRPr="00F87A2D" w:rsidRDefault="00D91E90" w:rsidP="00D91E90">
      <w:pPr>
        <w:pStyle w:val="Caption"/>
        <w:rPr>
          <w:sz w:val="24"/>
          <w:szCs w:val="24"/>
        </w:rPr>
      </w:pPr>
      <w:bookmarkStart w:id="253" w:name="_Toc106825487"/>
      <w:r w:rsidRPr="00D91E90">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4</w:t>
      </w:r>
      <w:r w:rsidR="002A6F8A">
        <w:rPr>
          <w:sz w:val="24"/>
          <w:szCs w:val="24"/>
        </w:rPr>
        <w:fldChar w:fldCharType="end"/>
      </w:r>
      <w:r w:rsidRPr="00D91E90">
        <w:rPr>
          <w:sz w:val="24"/>
          <w:szCs w:val="24"/>
        </w:rPr>
        <w:t>: Màn hình Quên mật khẩu</w:t>
      </w:r>
      <w:bookmarkEnd w:id="253"/>
    </w:p>
    <w:p w14:paraId="36E4A5AF" w14:textId="66ACDD8D" w:rsidR="0013385C" w:rsidRPr="00E267AB" w:rsidRDefault="0013385C" w:rsidP="00E267AB">
      <w:pPr>
        <w:pStyle w:val="Heading2"/>
        <w:rPr>
          <w:rFonts w:cs="Times New Roman"/>
        </w:rPr>
      </w:pPr>
      <w:bookmarkStart w:id="254" w:name="_Toc106450570"/>
      <w:bookmarkStart w:id="255" w:name="_Toc106825932"/>
      <w:r w:rsidRPr="00E267AB">
        <w:rPr>
          <w:rFonts w:cs="Times New Roman"/>
        </w:rPr>
        <w:lastRenderedPageBreak/>
        <w:t>Các chức năng dành cho admin.</w:t>
      </w:r>
      <w:bookmarkEnd w:id="254"/>
      <w:bookmarkEnd w:id="255"/>
    </w:p>
    <w:p w14:paraId="32AFFCD6" w14:textId="77777777" w:rsidR="00D91E90" w:rsidRDefault="0013385C" w:rsidP="00D91E90">
      <w:pPr>
        <w:pStyle w:val="Nidungvnbn"/>
        <w:keepNext/>
        <w:ind w:firstLine="0"/>
        <w:jc w:val="center"/>
      </w:pPr>
      <w:r w:rsidRPr="00F87A2D">
        <w:rPr>
          <w:noProof/>
          <w:sz w:val="24"/>
          <w:szCs w:val="24"/>
        </w:rPr>
        <w:drawing>
          <wp:inline distT="0" distB="0" distL="0" distR="0" wp14:anchorId="7AA333D9" wp14:editId="6209115A">
            <wp:extent cx="5303520" cy="246081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3520" cy="2460811"/>
                    </a:xfrm>
                    <a:prstGeom prst="rect">
                      <a:avLst/>
                    </a:prstGeom>
                  </pic:spPr>
                </pic:pic>
              </a:graphicData>
            </a:graphic>
          </wp:inline>
        </w:drawing>
      </w:r>
    </w:p>
    <w:p w14:paraId="4582FEAF" w14:textId="5B20595F" w:rsidR="0013385C" w:rsidRPr="00F87A2D" w:rsidRDefault="00D91E90" w:rsidP="00D91E90">
      <w:pPr>
        <w:pStyle w:val="Caption"/>
        <w:rPr>
          <w:sz w:val="24"/>
          <w:szCs w:val="24"/>
        </w:rPr>
      </w:pPr>
      <w:bookmarkStart w:id="256" w:name="_Toc106825488"/>
      <w:r w:rsidRPr="00D91E90">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5</w:t>
      </w:r>
      <w:r w:rsidR="002A6F8A">
        <w:rPr>
          <w:sz w:val="24"/>
          <w:szCs w:val="24"/>
        </w:rPr>
        <w:fldChar w:fldCharType="end"/>
      </w:r>
      <w:r w:rsidRPr="00D91E90">
        <w:rPr>
          <w:sz w:val="24"/>
          <w:szCs w:val="24"/>
        </w:rPr>
        <w:t>: Màn hình Q</w:t>
      </w:r>
      <w:r>
        <w:rPr>
          <w:sz w:val="24"/>
          <w:szCs w:val="24"/>
        </w:rPr>
        <w:t>uản lý người dùng</w:t>
      </w:r>
      <w:bookmarkEnd w:id="256"/>
    </w:p>
    <w:p w14:paraId="4D714D20" w14:textId="77777777" w:rsidR="0013385C" w:rsidRPr="00F87A2D" w:rsidRDefault="0013385C" w:rsidP="00E267AB">
      <w:pPr>
        <w:pStyle w:val="Nidungvnbn"/>
      </w:pPr>
      <w:r w:rsidRPr="00F87A2D">
        <w:t>Xóa người dùng: Admin của hệ thống sẽ có chức năng xóa tài khoản của người dùng ra khỏi ứng dụng.</w:t>
      </w:r>
    </w:p>
    <w:p w14:paraId="7BF03886" w14:textId="77777777" w:rsidR="00D91E90" w:rsidRDefault="00D91E90" w:rsidP="00D91E90">
      <w:pPr>
        <w:keepNext/>
        <w:spacing w:line="360" w:lineRule="auto"/>
        <w:jc w:val="center"/>
      </w:pPr>
      <w:r w:rsidRPr="00F87A2D">
        <w:rPr>
          <w:noProof/>
        </w:rPr>
        <mc:AlternateContent>
          <mc:Choice Requires="wps">
            <w:drawing>
              <wp:anchor distT="0" distB="0" distL="114300" distR="114300" simplePos="0" relativeHeight="251665408" behindDoc="0" locked="0" layoutInCell="1" allowOverlap="1" wp14:anchorId="6FE391F3" wp14:editId="08DC7524">
                <wp:simplePos x="0" y="0"/>
                <wp:positionH relativeFrom="column">
                  <wp:posOffset>2087880</wp:posOffset>
                </wp:positionH>
                <wp:positionV relativeFrom="paragraph">
                  <wp:posOffset>0</wp:posOffset>
                </wp:positionV>
                <wp:extent cx="1615440" cy="365760"/>
                <wp:effectExtent l="0" t="0" r="22860" b="15240"/>
                <wp:wrapNone/>
                <wp:docPr id="200" name="Rectangle 200"/>
                <wp:cNvGraphicFramePr/>
                <a:graphic xmlns:a="http://schemas.openxmlformats.org/drawingml/2006/main">
                  <a:graphicData uri="http://schemas.microsoft.com/office/word/2010/wordprocessingShape">
                    <wps:wsp>
                      <wps:cNvSpPr/>
                      <wps:spPr>
                        <a:xfrm>
                          <a:off x="0" y="0"/>
                          <a:ext cx="161544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F3916" id="Rectangle 200" o:spid="_x0000_s1026" style="position:absolute;margin-left:164.4pt;margin-top:0;width:127.2pt;height:28.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" filled="f" strokecolor="red" strokeweight="2pt"/>
            </w:pict>
          </mc:Fallback>
        </mc:AlternateContent>
      </w:r>
      <w:r w:rsidR="0013385C" w:rsidRPr="00F87A2D">
        <w:rPr>
          <w:noProof/>
        </w:rPr>
        <mc:AlternateContent>
          <mc:Choice Requires="wps">
            <w:drawing>
              <wp:anchor distT="0" distB="0" distL="114300" distR="114300" simplePos="0" relativeHeight="251666432" behindDoc="0" locked="0" layoutInCell="1" allowOverlap="1" wp14:anchorId="10EB9DEA" wp14:editId="551256F7">
                <wp:simplePos x="0" y="0"/>
                <wp:positionH relativeFrom="column">
                  <wp:posOffset>4754880</wp:posOffset>
                </wp:positionH>
                <wp:positionV relativeFrom="paragraph">
                  <wp:posOffset>495300</wp:posOffset>
                </wp:positionV>
                <wp:extent cx="198120" cy="152400"/>
                <wp:effectExtent l="0" t="0" r="11430" b="19050"/>
                <wp:wrapNone/>
                <wp:docPr id="201" name="Rectangle 201"/>
                <wp:cNvGraphicFramePr/>
                <a:graphic xmlns:a="http://schemas.openxmlformats.org/drawingml/2006/main">
                  <a:graphicData uri="http://schemas.microsoft.com/office/word/2010/wordprocessingShape">
                    <wps:wsp>
                      <wps:cNvSpPr/>
                      <wps:spPr>
                        <a:xfrm>
                          <a:off x="0" y="0"/>
                          <a:ext cx="19812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F0657" id="Rectangle 201" o:spid="_x0000_s1026" style="position:absolute;margin-left:374.4pt;margin-top:39pt;width:15.6pt;height: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" filled="f" strokecolor="red" strokeweight="2pt"/>
            </w:pict>
          </mc:Fallback>
        </mc:AlternateContent>
      </w:r>
      <w:r w:rsidR="0013385C" w:rsidRPr="00F87A2D">
        <w:rPr>
          <w:noProof/>
        </w:rPr>
        <w:drawing>
          <wp:inline distT="0" distB="0" distL="0" distR="0" wp14:anchorId="5D4EF26E" wp14:editId="38B755E8">
            <wp:extent cx="5303520" cy="246534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3520" cy="2465344"/>
                    </a:xfrm>
                    <a:prstGeom prst="rect">
                      <a:avLst/>
                    </a:prstGeom>
                  </pic:spPr>
                </pic:pic>
              </a:graphicData>
            </a:graphic>
          </wp:inline>
        </w:drawing>
      </w:r>
    </w:p>
    <w:p w14:paraId="75D12D07" w14:textId="6D19761E" w:rsidR="0013385C" w:rsidRPr="00D91E90" w:rsidRDefault="00D91E90" w:rsidP="00D91E90">
      <w:pPr>
        <w:pStyle w:val="Caption"/>
        <w:rPr>
          <w:sz w:val="24"/>
          <w:szCs w:val="24"/>
        </w:rPr>
      </w:pPr>
      <w:bookmarkStart w:id="257" w:name="_Toc106825489"/>
      <w:r w:rsidRPr="00D91E90">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6</w:t>
      </w:r>
      <w:r w:rsidR="002A6F8A">
        <w:rPr>
          <w:sz w:val="24"/>
          <w:szCs w:val="24"/>
        </w:rPr>
        <w:fldChar w:fldCharType="end"/>
      </w:r>
      <w:r w:rsidRPr="00D91E90">
        <w:rPr>
          <w:sz w:val="24"/>
          <w:szCs w:val="24"/>
        </w:rPr>
        <w:t>: Màn hình Xóa người dùng</w:t>
      </w:r>
      <w:bookmarkEnd w:id="257"/>
    </w:p>
    <w:p w14:paraId="74B9696A" w14:textId="77777777" w:rsidR="0013385C" w:rsidRPr="00F87A2D" w:rsidRDefault="0013385C" w:rsidP="00E267AB">
      <w:pPr>
        <w:pStyle w:val="Nidungvnbn"/>
      </w:pPr>
      <w:r w:rsidRPr="00F87A2D">
        <w:t>Chỉnh sửa thông tin người dùng: Admin của hệ thống có thể chỉnh sửa một số thông tin của người dùng.</w:t>
      </w:r>
    </w:p>
    <w:p w14:paraId="2DF6746E" w14:textId="77777777" w:rsidR="00D91E90" w:rsidRDefault="0013385C" w:rsidP="00D91E90">
      <w:pPr>
        <w:pStyle w:val="Nidungvnbn"/>
        <w:keepNext/>
        <w:ind w:firstLine="0"/>
        <w:jc w:val="center"/>
      </w:pPr>
      <w:r w:rsidRPr="00F87A2D">
        <w:rPr>
          <w:noProof/>
          <w:sz w:val="24"/>
          <w:szCs w:val="24"/>
        </w:rPr>
        <w:lastRenderedPageBreak/>
        <w:drawing>
          <wp:inline distT="0" distB="0" distL="0" distR="0" wp14:anchorId="6C6766FE" wp14:editId="55E70393">
            <wp:extent cx="5303520" cy="244041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03520" cy="2440412"/>
                    </a:xfrm>
                    <a:prstGeom prst="rect">
                      <a:avLst/>
                    </a:prstGeom>
                  </pic:spPr>
                </pic:pic>
              </a:graphicData>
            </a:graphic>
          </wp:inline>
        </w:drawing>
      </w:r>
    </w:p>
    <w:p w14:paraId="1B7EB78F" w14:textId="18028175" w:rsidR="0013385C" w:rsidRPr="00F87A2D" w:rsidRDefault="00D91E90" w:rsidP="00D91E90">
      <w:pPr>
        <w:pStyle w:val="Caption"/>
        <w:rPr>
          <w:sz w:val="24"/>
          <w:szCs w:val="24"/>
        </w:rPr>
      </w:pPr>
      <w:bookmarkStart w:id="258" w:name="_Toc106825490"/>
      <w:r w:rsidRPr="00D91E90">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7</w:t>
      </w:r>
      <w:r w:rsidR="002A6F8A">
        <w:rPr>
          <w:sz w:val="24"/>
          <w:szCs w:val="24"/>
        </w:rPr>
        <w:fldChar w:fldCharType="end"/>
      </w:r>
      <w:r w:rsidRPr="00D91E90">
        <w:rPr>
          <w:sz w:val="24"/>
          <w:szCs w:val="24"/>
        </w:rPr>
        <w:t>: Màn hình Chỉnh sửa thông tin người dùng</w:t>
      </w:r>
      <w:bookmarkEnd w:id="258"/>
    </w:p>
    <w:p w14:paraId="6754AA22" w14:textId="23843E29" w:rsidR="0013385C" w:rsidRPr="00E267AB" w:rsidRDefault="0013385C" w:rsidP="00E267AB">
      <w:pPr>
        <w:pStyle w:val="Heading2"/>
        <w:rPr>
          <w:rFonts w:cs="Times New Roman"/>
        </w:rPr>
      </w:pPr>
      <w:bookmarkStart w:id="259" w:name="_Toc106450571"/>
      <w:bookmarkStart w:id="260" w:name="_Toc106825933"/>
      <w:r w:rsidRPr="00E267AB">
        <w:rPr>
          <w:rFonts w:cs="Times New Roman"/>
        </w:rPr>
        <w:t>Các chức năng dành cho người đặt sân(thành viên).</w:t>
      </w:r>
      <w:bookmarkEnd w:id="259"/>
      <w:bookmarkEnd w:id="260"/>
    </w:p>
    <w:p w14:paraId="360FDB9B" w14:textId="77777777" w:rsidR="0013385C" w:rsidRPr="00F87A2D" w:rsidRDefault="0013385C" w:rsidP="00E267AB">
      <w:pPr>
        <w:pStyle w:val="Nidungvnbn"/>
      </w:pPr>
      <w:r w:rsidRPr="00F87A2D">
        <w:t>Tìm sân: Sau khi đăng nhập vào hệ thống thành viên có thể tìm kiếm địa điểm sân bóng bằng cách nhập tên, chọn tỉnh thành, quận huyện hoặc là loại sân mà mình muốn đặt(sân 7, sân 5,…).</w:t>
      </w:r>
    </w:p>
    <w:p w14:paraId="7C0B99ED" w14:textId="77777777" w:rsidR="00D91E90" w:rsidRDefault="0013385C" w:rsidP="00D91E90">
      <w:pPr>
        <w:pStyle w:val="Nidungvnbn"/>
        <w:keepNext/>
        <w:jc w:val="center"/>
      </w:pPr>
      <w:r w:rsidRPr="00F87A2D">
        <w:rPr>
          <w:noProof/>
          <w:sz w:val="24"/>
          <w:szCs w:val="24"/>
        </w:rPr>
        <mc:AlternateContent>
          <mc:Choice Requires="wps">
            <w:drawing>
              <wp:anchor distT="0" distB="0" distL="114300" distR="114300" simplePos="0" relativeHeight="251667456" behindDoc="0" locked="0" layoutInCell="1" allowOverlap="1" wp14:anchorId="1A810E6C" wp14:editId="64130DEA">
                <wp:simplePos x="0" y="0"/>
                <wp:positionH relativeFrom="column">
                  <wp:posOffset>815340</wp:posOffset>
                </wp:positionH>
                <wp:positionV relativeFrom="paragraph">
                  <wp:posOffset>426720</wp:posOffset>
                </wp:positionV>
                <wp:extent cx="4175760" cy="365760"/>
                <wp:effectExtent l="0" t="0" r="15240" b="15240"/>
                <wp:wrapNone/>
                <wp:docPr id="204" name="Rectangle 204"/>
                <wp:cNvGraphicFramePr/>
                <a:graphic xmlns:a="http://schemas.openxmlformats.org/drawingml/2006/main">
                  <a:graphicData uri="http://schemas.microsoft.com/office/word/2010/wordprocessingShape">
                    <wps:wsp>
                      <wps:cNvSpPr/>
                      <wps:spPr>
                        <a:xfrm>
                          <a:off x="0" y="0"/>
                          <a:ext cx="417576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4494838" id="Rectangle 204" o:spid="_x0000_s1026" style="position:absolute;margin-left:64.2pt;margin-top:33.6pt;width:328.8pt;height:28.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" filled="f" strokecolor="red" strokeweight="2pt"/>
            </w:pict>
          </mc:Fallback>
        </mc:AlternateContent>
      </w:r>
      <w:r w:rsidRPr="00F87A2D">
        <w:rPr>
          <w:noProof/>
          <w:sz w:val="24"/>
          <w:szCs w:val="24"/>
        </w:rPr>
        <w:drawing>
          <wp:inline distT="0" distB="0" distL="0" distR="0" wp14:anchorId="4A09AB31" wp14:editId="6FF940D4">
            <wp:extent cx="5303520" cy="2455144"/>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3520" cy="2455144"/>
                    </a:xfrm>
                    <a:prstGeom prst="rect">
                      <a:avLst/>
                    </a:prstGeom>
                  </pic:spPr>
                </pic:pic>
              </a:graphicData>
            </a:graphic>
          </wp:inline>
        </w:drawing>
      </w:r>
    </w:p>
    <w:p w14:paraId="5A6DC6D6" w14:textId="5EF9FB69" w:rsidR="0013385C" w:rsidRPr="00F87A2D" w:rsidRDefault="00D91E90" w:rsidP="00D91E90">
      <w:pPr>
        <w:pStyle w:val="Caption"/>
        <w:rPr>
          <w:sz w:val="24"/>
          <w:szCs w:val="24"/>
        </w:rPr>
      </w:pPr>
      <w:bookmarkStart w:id="261" w:name="_Toc106825491"/>
      <w:r>
        <w:t xml:space="preserve">Hình </w:t>
      </w:r>
      <w:r w:rsidR="002A6F8A">
        <w:fldChar w:fldCharType="begin"/>
      </w:r>
      <w:r w:rsidR="002A6F8A">
        <w:instrText xml:space="preserve"> STYLEREF 1 \s </w:instrText>
      </w:r>
      <w:r w:rsidR="002A6F8A">
        <w:fldChar w:fldCharType="separate"/>
      </w:r>
      <w:r w:rsidR="002A6F8A">
        <w:rPr>
          <w:noProof/>
        </w:rPr>
        <w:t>3</w:t>
      </w:r>
      <w:r w:rsidR="002A6F8A">
        <w:fldChar w:fldCharType="end"/>
      </w:r>
      <w:r w:rsidR="002A6F8A">
        <w:t>.</w:t>
      </w:r>
      <w:r w:rsidR="002A6F8A">
        <w:fldChar w:fldCharType="begin"/>
      </w:r>
      <w:r w:rsidR="002A6F8A">
        <w:instrText xml:space="preserve"> SEQ Hình \* ARABIC \s 1 </w:instrText>
      </w:r>
      <w:r w:rsidR="002A6F8A">
        <w:fldChar w:fldCharType="separate"/>
      </w:r>
      <w:r w:rsidR="002A6F8A">
        <w:rPr>
          <w:noProof/>
        </w:rPr>
        <w:t>8</w:t>
      </w:r>
      <w:r w:rsidR="002A6F8A">
        <w:fldChar w:fldCharType="end"/>
      </w:r>
      <w:r>
        <w:t>: Chức năng tìm kiếm địa điểm sân bóng</w:t>
      </w:r>
      <w:bookmarkEnd w:id="261"/>
    </w:p>
    <w:p w14:paraId="4071D336" w14:textId="77777777" w:rsidR="0013385C" w:rsidRPr="00F87A2D" w:rsidRDefault="0013385C" w:rsidP="00E267AB">
      <w:pPr>
        <w:pStyle w:val="Nidungvnbn"/>
      </w:pPr>
      <w:r w:rsidRPr="00F87A2D">
        <w:t>Thành viên có thể xem chi tiết của địa điểm sân bóng bằng cách chọn địa điểm ở trên màn hình giao diện. Thông tin chi tiết sân gồm: địa chỉ, số điện thoại liên lạc, dịch vụ, ghi chú và danh sách sân của địa điểm sân bóng đó.</w:t>
      </w:r>
    </w:p>
    <w:p w14:paraId="3238312C" w14:textId="77777777" w:rsidR="00D91E90" w:rsidRDefault="0013385C" w:rsidP="00D91E90">
      <w:pPr>
        <w:pStyle w:val="Nidungvnbn"/>
        <w:keepNext/>
        <w:jc w:val="center"/>
      </w:pPr>
      <w:r w:rsidRPr="00F87A2D">
        <w:rPr>
          <w:noProof/>
          <w:sz w:val="24"/>
          <w:szCs w:val="24"/>
        </w:rPr>
        <w:lastRenderedPageBreak/>
        <w:drawing>
          <wp:inline distT="0" distB="0" distL="0" distR="0" wp14:anchorId="4838F08A" wp14:editId="4B70AAC9">
            <wp:extent cx="5303520" cy="24851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3520" cy="2485175"/>
                    </a:xfrm>
                    <a:prstGeom prst="rect">
                      <a:avLst/>
                    </a:prstGeom>
                  </pic:spPr>
                </pic:pic>
              </a:graphicData>
            </a:graphic>
          </wp:inline>
        </w:drawing>
      </w:r>
    </w:p>
    <w:p w14:paraId="1EA53B28" w14:textId="40A1C76B" w:rsidR="0013385C" w:rsidRPr="00F87A2D" w:rsidRDefault="00D91E90" w:rsidP="00D91E90">
      <w:pPr>
        <w:pStyle w:val="Caption"/>
        <w:rPr>
          <w:sz w:val="24"/>
          <w:szCs w:val="24"/>
        </w:rPr>
      </w:pPr>
      <w:bookmarkStart w:id="262" w:name="_Toc106825492"/>
      <w:r w:rsidRPr="00D91E90">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9</w:t>
      </w:r>
      <w:r w:rsidR="002A6F8A">
        <w:rPr>
          <w:sz w:val="24"/>
          <w:szCs w:val="24"/>
        </w:rPr>
        <w:fldChar w:fldCharType="end"/>
      </w:r>
      <w:r w:rsidRPr="00D91E90">
        <w:rPr>
          <w:sz w:val="24"/>
          <w:szCs w:val="24"/>
        </w:rPr>
        <w:t>: Màn hình Chi tiết địa điểm sân bóng</w:t>
      </w:r>
      <w:bookmarkEnd w:id="262"/>
    </w:p>
    <w:p w14:paraId="43DB4246" w14:textId="77777777" w:rsidR="0013385C" w:rsidRPr="00F87A2D" w:rsidRDefault="0013385C" w:rsidP="00E267AB">
      <w:pPr>
        <w:pStyle w:val="Nidungvnbn"/>
      </w:pPr>
      <w:r w:rsidRPr="00F87A2D">
        <w:t>Khi chọn xem khung giờ của sân, màn hình giao diện chi tiết sân sẽ hiện lên. Thành viên có thể xem các khung giờ của sân đó và chọn ngày và khung giờ thích hợp để đặt(khung giờ do chủ sân qui định).</w:t>
      </w:r>
    </w:p>
    <w:p w14:paraId="6DCF45C3" w14:textId="77777777" w:rsidR="00D91E90" w:rsidRDefault="0013385C" w:rsidP="00D91E90">
      <w:pPr>
        <w:pStyle w:val="Nidungvnbn"/>
        <w:keepNext/>
        <w:ind w:firstLine="0"/>
        <w:jc w:val="center"/>
      </w:pPr>
      <w:r w:rsidRPr="00F87A2D">
        <w:rPr>
          <w:noProof/>
          <w:sz w:val="24"/>
          <w:szCs w:val="24"/>
        </w:rPr>
        <w:drawing>
          <wp:inline distT="0" distB="0" distL="0" distR="0" wp14:anchorId="3C54B3E4" wp14:editId="188607A0">
            <wp:extent cx="5303520" cy="24659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3520" cy="2465910"/>
                    </a:xfrm>
                    <a:prstGeom prst="rect">
                      <a:avLst/>
                    </a:prstGeom>
                  </pic:spPr>
                </pic:pic>
              </a:graphicData>
            </a:graphic>
          </wp:inline>
        </w:drawing>
      </w:r>
    </w:p>
    <w:p w14:paraId="50DD98E6" w14:textId="72F13549" w:rsidR="0013385C" w:rsidRPr="00F87A2D" w:rsidRDefault="00D91E90" w:rsidP="00D91E90">
      <w:pPr>
        <w:pStyle w:val="Caption"/>
        <w:rPr>
          <w:sz w:val="24"/>
          <w:szCs w:val="24"/>
        </w:rPr>
      </w:pPr>
      <w:bookmarkStart w:id="263" w:name="_Toc106825493"/>
      <w:r w:rsidRPr="00D91E90">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10</w:t>
      </w:r>
      <w:r w:rsidR="002A6F8A">
        <w:rPr>
          <w:sz w:val="24"/>
          <w:szCs w:val="24"/>
        </w:rPr>
        <w:fldChar w:fldCharType="end"/>
      </w:r>
      <w:r w:rsidRPr="00D91E90">
        <w:rPr>
          <w:sz w:val="24"/>
          <w:szCs w:val="24"/>
        </w:rPr>
        <w:t>: Các khung giờ của mỗi sân</w:t>
      </w:r>
      <w:bookmarkEnd w:id="263"/>
    </w:p>
    <w:p w14:paraId="603F8AAA" w14:textId="77777777" w:rsidR="0013385C" w:rsidRPr="00F87A2D" w:rsidRDefault="0013385C" w:rsidP="00E267AB">
      <w:pPr>
        <w:pStyle w:val="Nidungvnbn"/>
      </w:pPr>
      <w:r w:rsidRPr="00F87A2D">
        <w:t>Ngoài ra, thành viên có thể chọn lọc ngày và khung giờ mà mình muốn đặt. Hệ thống sẽ hiện thị danh sách ngày và khung giờ trùng khớp nhất.</w:t>
      </w:r>
    </w:p>
    <w:p w14:paraId="0EF84237" w14:textId="77777777" w:rsidR="00D91E90" w:rsidRDefault="0013385C" w:rsidP="00D91E90">
      <w:pPr>
        <w:pStyle w:val="Nidungvnbn"/>
        <w:keepNext/>
        <w:ind w:firstLine="0"/>
        <w:jc w:val="center"/>
      </w:pPr>
      <w:r w:rsidRPr="00F87A2D">
        <w:rPr>
          <w:noProof/>
          <w:sz w:val="24"/>
          <w:szCs w:val="24"/>
        </w:rPr>
        <w:lastRenderedPageBreak/>
        <w:drawing>
          <wp:inline distT="0" distB="0" distL="0" distR="0" wp14:anchorId="68DF37C6" wp14:editId="566B9F0A">
            <wp:extent cx="5303520" cy="2475543"/>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03520" cy="2475543"/>
                    </a:xfrm>
                    <a:prstGeom prst="rect">
                      <a:avLst/>
                    </a:prstGeom>
                  </pic:spPr>
                </pic:pic>
              </a:graphicData>
            </a:graphic>
          </wp:inline>
        </w:drawing>
      </w:r>
    </w:p>
    <w:p w14:paraId="1E2F0651" w14:textId="7DD83B7D" w:rsidR="0013385C" w:rsidRPr="00F87A2D" w:rsidRDefault="00D91E90" w:rsidP="00D91E90">
      <w:pPr>
        <w:pStyle w:val="Caption"/>
        <w:rPr>
          <w:sz w:val="24"/>
          <w:szCs w:val="24"/>
        </w:rPr>
      </w:pPr>
      <w:bookmarkStart w:id="264" w:name="_Toc106825494"/>
      <w:r w:rsidRPr="00D91E90">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11</w:t>
      </w:r>
      <w:r w:rsidR="002A6F8A">
        <w:rPr>
          <w:sz w:val="24"/>
          <w:szCs w:val="24"/>
        </w:rPr>
        <w:fldChar w:fldCharType="end"/>
      </w:r>
      <w:r w:rsidRPr="00D91E90">
        <w:rPr>
          <w:sz w:val="24"/>
          <w:szCs w:val="24"/>
        </w:rPr>
        <w:t>: Chức năng tìm kiếm khung giờ trống</w:t>
      </w:r>
      <w:bookmarkEnd w:id="264"/>
    </w:p>
    <w:p w14:paraId="0D122606" w14:textId="77777777" w:rsidR="0013385C" w:rsidRPr="00F87A2D" w:rsidRDefault="0013385C" w:rsidP="00E267AB">
      <w:pPr>
        <w:pStyle w:val="Nidungvnbn"/>
      </w:pPr>
      <w:r w:rsidRPr="00F87A2D">
        <w:t>Đặt sân: Sau khi tìm được địa điểm sân bóng, ngày và khung giờ thích hợp, thành viên chọn khung giờ và nhấn vào nút “Đặt sân”.</w:t>
      </w:r>
    </w:p>
    <w:p w14:paraId="49255098" w14:textId="77777777" w:rsidR="00D91E90" w:rsidRDefault="0013385C" w:rsidP="00D91E90">
      <w:pPr>
        <w:pStyle w:val="Nidungvnbn"/>
        <w:keepNext/>
        <w:ind w:firstLine="0"/>
        <w:jc w:val="center"/>
      </w:pPr>
      <w:r w:rsidRPr="00F87A2D">
        <w:rPr>
          <w:noProof/>
          <w:sz w:val="24"/>
          <w:szCs w:val="24"/>
        </w:rPr>
        <w:drawing>
          <wp:inline distT="0" distB="0" distL="0" distR="0" wp14:anchorId="79C122FD" wp14:editId="01683462">
            <wp:extent cx="5303520" cy="2472710"/>
            <wp:effectExtent l="0" t="0" r="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3520" cy="2472710"/>
                    </a:xfrm>
                    <a:prstGeom prst="rect">
                      <a:avLst/>
                    </a:prstGeom>
                  </pic:spPr>
                </pic:pic>
              </a:graphicData>
            </a:graphic>
          </wp:inline>
        </w:drawing>
      </w:r>
    </w:p>
    <w:p w14:paraId="793E0110" w14:textId="54EBD509" w:rsidR="0013385C" w:rsidRPr="00F87A2D" w:rsidRDefault="00D91E90" w:rsidP="00D91E90">
      <w:pPr>
        <w:pStyle w:val="Caption"/>
        <w:rPr>
          <w:sz w:val="24"/>
          <w:szCs w:val="24"/>
        </w:rPr>
      </w:pPr>
      <w:bookmarkStart w:id="265" w:name="_Toc106825495"/>
      <w:r w:rsidRPr="00D91E90">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12</w:t>
      </w:r>
      <w:r w:rsidR="002A6F8A">
        <w:rPr>
          <w:sz w:val="24"/>
          <w:szCs w:val="24"/>
        </w:rPr>
        <w:fldChar w:fldCharType="end"/>
      </w:r>
      <w:r w:rsidRPr="00D91E90">
        <w:rPr>
          <w:sz w:val="24"/>
          <w:szCs w:val="24"/>
        </w:rPr>
        <w:t>: Chức năng đặt sân bóng</w:t>
      </w:r>
      <w:bookmarkEnd w:id="265"/>
    </w:p>
    <w:p w14:paraId="5ABBC3F3" w14:textId="77777777" w:rsidR="0013385C" w:rsidRPr="00F87A2D" w:rsidRDefault="0013385C" w:rsidP="00E267AB">
      <w:pPr>
        <w:pStyle w:val="Nidungvnbn"/>
      </w:pPr>
      <w:r w:rsidRPr="00F87A2D">
        <w:t>Màn hình sẽ hiện lên mẫu đặt sân gồm: ngày, khung giờ, giá sân, họ tên thành viên,…Ngoài ra, thành viên có thể đàm phán để khung giờ(thêm giờ đá) bằng cách điền vào mục ghi chú. Nếu thành viên gửi yêu cầu đặt sân, một email sẽ gửi đến chủ sân để thông báo cho chủ sân biết về yêu cầu đặt sân của thành viên.</w:t>
      </w:r>
    </w:p>
    <w:p w14:paraId="6B41A964" w14:textId="77777777" w:rsidR="00D91E90" w:rsidRDefault="0013385C" w:rsidP="00D91E90">
      <w:pPr>
        <w:pStyle w:val="Nidungvnbn"/>
        <w:keepNext/>
        <w:jc w:val="center"/>
      </w:pPr>
      <w:r w:rsidRPr="00F87A2D">
        <w:rPr>
          <w:noProof/>
          <w:sz w:val="24"/>
          <w:szCs w:val="24"/>
        </w:rPr>
        <w:lastRenderedPageBreak/>
        <w:drawing>
          <wp:inline distT="0" distB="0" distL="0" distR="0" wp14:anchorId="15AE3971" wp14:editId="57DE737A">
            <wp:extent cx="5303520" cy="2469876"/>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3520" cy="2469876"/>
                    </a:xfrm>
                    <a:prstGeom prst="rect">
                      <a:avLst/>
                    </a:prstGeom>
                  </pic:spPr>
                </pic:pic>
              </a:graphicData>
            </a:graphic>
          </wp:inline>
        </w:drawing>
      </w:r>
    </w:p>
    <w:p w14:paraId="28A83A96" w14:textId="2817BF24" w:rsidR="0013385C" w:rsidRPr="00F87A2D" w:rsidRDefault="00D91E90" w:rsidP="002A6F8A">
      <w:pPr>
        <w:pStyle w:val="Caption"/>
        <w:rPr>
          <w:sz w:val="24"/>
          <w:szCs w:val="24"/>
        </w:rPr>
      </w:pPr>
      <w:bookmarkStart w:id="266" w:name="_Toc106825496"/>
      <w:r w:rsidRPr="002A6F8A">
        <w:rPr>
          <w:sz w:val="24"/>
          <w:szCs w:val="24"/>
        </w:rPr>
        <w:t xml:space="preserve">Hình </w:t>
      </w:r>
      <w:r w:rsidR="002A6F8A">
        <w:rPr>
          <w:sz w:val="24"/>
          <w:szCs w:val="24"/>
        </w:rPr>
        <w:fldChar w:fldCharType="begin"/>
      </w:r>
      <w:r w:rsidR="002A6F8A">
        <w:rPr>
          <w:sz w:val="24"/>
          <w:szCs w:val="24"/>
        </w:rPr>
        <w:instrText xml:space="preserve"> STYLEREF 1 \s </w:instrText>
      </w:r>
      <w:r w:rsidR="002A6F8A">
        <w:rPr>
          <w:sz w:val="24"/>
          <w:szCs w:val="24"/>
        </w:rPr>
        <w:fldChar w:fldCharType="separate"/>
      </w:r>
      <w:r w:rsidR="002A6F8A">
        <w:rPr>
          <w:noProof/>
          <w:sz w:val="24"/>
          <w:szCs w:val="24"/>
        </w:rPr>
        <w:t>3</w:t>
      </w:r>
      <w:r w:rsidR="002A6F8A">
        <w:rPr>
          <w:sz w:val="24"/>
          <w:szCs w:val="24"/>
        </w:rPr>
        <w:fldChar w:fldCharType="end"/>
      </w:r>
      <w:r w:rsidR="002A6F8A">
        <w:rPr>
          <w:sz w:val="24"/>
          <w:szCs w:val="24"/>
        </w:rPr>
        <w:t>.</w:t>
      </w:r>
      <w:r w:rsidR="002A6F8A">
        <w:rPr>
          <w:sz w:val="24"/>
          <w:szCs w:val="24"/>
        </w:rPr>
        <w:fldChar w:fldCharType="begin"/>
      </w:r>
      <w:r w:rsidR="002A6F8A">
        <w:rPr>
          <w:sz w:val="24"/>
          <w:szCs w:val="24"/>
        </w:rPr>
        <w:instrText xml:space="preserve"> SEQ Hình \* ARABIC \s 1 </w:instrText>
      </w:r>
      <w:r w:rsidR="002A6F8A">
        <w:rPr>
          <w:sz w:val="24"/>
          <w:szCs w:val="24"/>
        </w:rPr>
        <w:fldChar w:fldCharType="separate"/>
      </w:r>
      <w:r w:rsidR="002A6F8A">
        <w:rPr>
          <w:noProof/>
          <w:sz w:val="24"/>
          <w:szCs w:val="24"/>
        </w:rPr>
        <w:t>13</w:t>
      </w:r>
      <w:r w:rsidR="002A6F8A">
        <w:rPr>
          <w:sz w:val="24"/>
          <w:szCs w:val="24"/>
        </w:rPr>
        <w:fldChar w:fldCharType="end"/>
      </w:r>
      <w:r w:rsidRPr="002A6F8A">
        <w:rPr>
          <w:sz w:val="24"/>
          <w:szCs w:val="24"/>
        </w:rPr>
        <w:t xml:space="preserve">: </w:t>
      </w:r>
      <w:r w:rsidR="002A6F8A" w:rsidRPr="002A6F8A">
        <w:rPr>
          <w:sz w:val="24"/>
          <w:szCs w:val="24"/>
        </w:rPr>
        <w:t>Form đặt sân</w:t>
      </w:r>
      <w:bookmarkEnd w:id="266"/>
    </w:p>
    <w:p w14:paraId="1615CD2E" w14:textId="3F63A7F2" w:rsidR="0013385C" w:rsidRPr="00F87A2D" w:rsidRDefault="0013385C" w:rsidP="00E267AB">
      <w:pPr>
        <w:pStyle w:val="Nidungvnbn"/>
      </w:pPr>
      <w:r w:rsidRPr="00F87A2D">
        <w:t>Thanh toán: Sau khi được chủ sân chấp nhận yêu cầu đặt sân. Thành viên sẽ có 6 tiếng để thanh toán tiền cọc đặt sân. Hình thức thanh toán bằng Paypal. Nếu thanh toán thành công thì trận đấu sẽ được diễn ra vào đúng ngày và khung giờ đó tương ứng</w:t>
      </w:r>
      <w:r w:rsidR="00E267AB">
        <w:t xml:space="preserve"> với địa điểm sân bóng đã chọn.</w:t>
      </w:r>
    </w:p>
    <w:p w14:paraId="5D6D1FB9" w14:textId="4207580E" w:rsidR="0013385C" w:rsidRPr="00E267AB" w:rsidRDefault="0013385C" w:rsidP="00E267AB">
      <w:pPr>
        <w:pStyle w:val="Heading2"/>
        <w:rPr>
          <w:rFonts w:cs="Times New Roman"/>
        </w:rPr>
      </w:pPr>
      <w:bookmarkStart w:id="267" w:name="_Toc106450572"/>
      <w:bookmarkStart w:id="268" w:name="_Toc106825934"/>
      <w:r w:rsidRPr="00E267AB">
        <w:rPr>
          <w:rFonts w:cs="Times New Roman"/>
        </w:rPr>
        <w:t>Các chức năng dành cho người cho thuê sân(chủ sân).</w:t>
      </w:r>
      <w:bookmarkEnd w:id="267"/>
      <w:bookmarkEnd w:id="268"/>
    </w:p>
    <w:p w14:paraId="3E66D705" w14:textId="77777777" w:rsidR="0013385C" w:rsidRPr="00F87A2D" w:rsidRDefault="0013385C" w:rsidP="00E267AB">
      <w:pPr>
        <w:pStyle w:val="Nidungvnbn"/>
      </w:pPr>
      <w:r w:rsidRPr="00F87A2D">
        <w:t>Thêm, xóa, cập nhật thông tin địa điểm sân bóng: Chủ sân có thể thêm, xóa, cập nhật thông tin địa điểm sân bóng. Một chủ sân có thể có một hoặc nhiều địa điểm sân bóng. Thông tin địa điểm sân bóng gồm: Tên sân, địa chỉ, số điện thoại,…</w:t>
      </w:r>
    </w:p>
    <w:p w14:paraId="423087CE" w14:textId="77777777" w:rsidR="002A6F8A" w:rsidRDefault="0013385C" w:rsidP="002A6F8A">
      <w:pPr>
        <w:pStyle w:val="Nidungvnbn"/>
        <w:keepNext/>
        <w:ind w:firstLine="0"/>
        <w:jc w:val="center"/>
      </w:pPr>
      <w:r w:rsidRPr="00F87A2D">
        <w:rPr>
          <w:noProof/>
          <w:sz w:val="24"/>
          <w:szCs w:val="24"/>
        </w:rPr>
        <w:lastRenderedPageBreak/>
        <w:drawing>
          <wp:inline distT="0" distB="0" distL="0" distR="0" wp14:anchorId="0C00E2FB" wp14:editId="19107647">
            <wp:extent cx="5303520" cy="244834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03520" cy="2448345"/>
                    </a:xfrm>
                    <a:prstGeom prst="rect">
                      <a:avLst/>
                    </a:prstGeom>
                  </pic:spPr>
                </pic:pic>
              </a:graphicData>
            </a:graphic>
          </wp:inline>
        </w:drawing>
      </w:r>
    </w:p>
    <w:p w14:paraId="4920D8E0" w14:textId="3C0BD0CC" w:rsidR="0013385C" w:rsidRPr="00F87A2D" w:rsidRDefault="002A6F8A" w:rsidP="002A6F8A">
      <w:pPr>
        <w:pStyle w:val="Caption"/>
        <w:rPr>
          <w:sz w:val="24"/>
          <w:szCs w:val="24"/>
        </w:rPr>
      </w:pPr>
      <w:bookmarkStart w:id="269" w:name="_Toc106825497"/>
      <w:r w:rsidRPr="002A6F8A">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14</w:t>
      </w:r>
      <w:r>
        <w:rPr>
          <w:sz w:val="24"/>
          <w:szCs w:val="24"/>
        </w:rPr>
        <w:fldChar w:fldCharType="end"/>
      </w:r>
      <w:r w:rsidRPr="002A6F8A">
        <w:rPr>
          <w:sz w:val="24"/>
          <w:szCs w:val="24"/>
        </w:rPr>
        <w:t>: Chức năng Quản lý địa điểm</w:t>
      </w:r>
      <w:bookmarkEnd w:id="269"/>
    </w:p>
    <w:p w14:paraId="24E3EBB8" w14:textId="77777777" w:rsidR="002A6F8A" w:rsidRDefault="0013385C" w:rsidP="002A6F8A">
      <w:pPr>
        <w:keepNext/>
        <w:spacing w:line="360" w:lineRule="auto"/>
        <w:jc w:val="center"/>
      </w:pPr>
      <w:r w:rsidRPr="00F87A2D">
        <w:rPr>
          <w:noProof/>
        </w:rPr>
        <w:drawing>
          <wp:inline distT="0" distB="0" distL="0" distR="0" wp14:anchorId="27963306" wp14:editId="48302D9E">
            <wp:extent cx="5303520" cy="24653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3520" cy="2465344"/>
                    </a:xfrm>
                    <a:prstGeom prst="rect">
                      <a:avLst/>
                    </a:prstGeom>
                  </pic:spPr>
                </pic:pic>
              </a:graphicData>
            </a:graphic>
          </wp:inline>
        </w:drawing>
      </w:r>
    </w:p>
    <w:p w14:paraId="3012D24B" w14:textId="31589768" w:rsidR="0013385C" w:rsidRPr="00F87A2D" w:rsidRDefault="002A6F8A" w:rsidP="002A6F8A">
      <w:pPr>
        <w:pStyle w:val="Caption"/>
        <w:rPr>
          <w:sz w:val="24"/>
          <w:szCs w:val="24"/>
        </w:rPr>
      </w:pPr>
      <w:bookmarkStart w:id="270" w:name="_Toc106825498"/>
      <w:r w:rsidRPr="002A6F8A">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15</w:t>
      </w:r>
      <w:r>
        <w:rPr>
          <w:sz w:val="24"/>
          <w:szCs w:val="24"/>
        </w:rPr>
        <w:fldChar w:fldCharType="end"/>
      </w:r>
      <w:r w:rsidRPr="002A6F8A">
        <w:rPr>
          <w:sz w:val="24"/>
          <w:szCs w:val="24"/>
        </w:rPr>
        <w:t>: Chức năng thêm địa điểm</w:t>
      </w:r>
      <w:bookmarkEnd w:id="270"/>
    </w:p>
    <w:p w14:paraId="3038FA2A" w14:textId="77777777" w:rsidR="002A6F8A" w:rsidRDefault="0013385C" w:rsidP="002A6F8A">
      <w:pPr>
        <w:keepNext/>
        <w:spacing w:line="360" w:lineRule="auto"/>
        <w:jc w:val="center"/>
      </w:pPr>
      <w:r w:rsidRPr="00F87A2D">
        <w:rPr>
          <w:noProof/>
        </w:rPr>
        <w:lastRenderedPageBreak/>
        <w:drawing>
          <wp:inline distT="0" distB="0" distL="0" distR="0" wp14:anchorId="7B52E854" wp14:editId="36A7C7DE">
            <wp:extent cx="5303520" cy="2477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3520" cy="2477809"/>
                    </a:xfrm>
                    <a:prstGeom prst="rect">
                      <a:avLst/>
                    </a:prstGeom>
                  </pic:spPr>
                </pic:pic>
              </a:graphicData>
            </a:graphic>
          </wp:inline>
        </w:drawing>
      </w:r>
    </w:p>
    <w:p w14:paraId="5611716D" w14:textId="1BDFE0B1" w:rsidR="0013385C" w:rsidRPr="00F87A2D" w:rsidRDefault="002A6F8A" w:rsidP="002A6F8A">
      <w:pPr>
        <w:pStyle w:val="Caption"/>
        <w:rPr>
          <w:sz w:val="24"/>
          <w:szCs w:val="24"/>
        </w:rPr>
      </w:pPr>
      <w:bookmarkStart w:id="271" w:name="_Toc106825499"/>
      <w:r w:rsidRPr="002A6F8A">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16</w:t>
      </w:r>
      <w:r>
        <w:rPr>
          <w:sz w:val="24"/>
          <w:szCs w:val="24"/>
        </w:rPr>
        <w:fldChar w:fldCharType="end"/>
      </w:r>
      <w:r w:rsidRPr="002A6F8A">
        <w:rPr>
          <w:sz w:val="24"/>
          <w:szCs w:val="24"/>
        </w:rPr>
        <w:t>: Chức năng cập nhật thông tin địa điểm</w:t>
      </w:r>
      <w:bookmarkEnd w:id="271"/>
    </w:p>
    <w:p w14:paraId="2D706C6B" w14:textId="77777777" w:rsidR="002A6F8A" w:rsidRDefault="0013385C" w:rsidP="002A6F8A">
      <w:pPr>
        <w:keepNext/>
        <w:spacing w:line="360" w:lineRule="auto"/>
        <w:jc w:val="center"/>
      </w:pPr>
      <w:r w:rsidRPr="00F87A2D">
        <w:rPr>
          <w:noProof/>
        </w:rPr>
        <w:drawing>
          <wp:inline distT="0" distB="0" distL="0" distR="0" wp14:anchorId="5DAB521C" wp14:editId="1079DA6F">
            <wp:extent cx="5303520" cy="2452878"/>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3520" cy="2452878"/>
                    </a:xfrm>
                    <a:prstGeom prst="rect">
                      <a:avLst/>
                    </a:prstGeom>
                  </pic:spPr>
                </pic:pic>
              </a:graphicData>
            </a:graphic>
          </wp:inline>
        </w:drawing>
      </w:r>
    </w:p>
    <w:p w14:paraId="0C352D59" w14:textId="31853D8E" w:rsidR="0013385C" w:rsidRPr="00F87A2D" w:rsidRDefault="002A6F8A" w:rsidP="002A6F8A">
      <w:pPr>
        <w:pStyle w:val="Caption"/>
        <w:rPr>
          <w:sz w:val="24"/>
          <w:szCs w:val="24"/>
        </w:rPr>
      </w:pPr>
      <w:bookmarkStart w:id="272" w:name="_Toc106825500"/>
      <w:r w:rsidRPr="002A6F8A">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17</w:t>
      </w:r>
      <w:r>
        <w:rPr>
          <w:sz w:val="24"/>
          <w:szCs w:val="24"/>
        </w:rPr>
        <w:fldChar w:fldCharType="end"/>
      </w:r>
      <w:r w:rsidRPr="002A6F8A">
        <w:rPr>
          <w:sz w:val="24"/>
          <w:szCs w:val="24"/>
        </w:rPr>
        <w:t>: Chức năng xóa địa điểm</w:t>
      </w:r>
      <w:bookmarkEnd w:id="272"/>
    </w:p>
    <w:p w14:paraId="6F195AB7" w14:textId="77777777" w:rsidR="0013385C" w:rsidRPr="00F87A2D" w:rsidRDefault="0013385C" w:rsidP="00E267AB">
      <w:pPr>
        <w:pStyle w:val="Nidungvnbn"/>
      </w:pPr>
      <w:r w:rsidRPr="00F87A2D">
        <w:t xml:space="preserve">Thêm, xóa, cập nhật thông tin sân bóng cho địa điểm: Mỗi địa điểm sân bóng sẽ có một hoặc nhiều sân. Thông tin sân bao gồm: Tên sân(ví dụ: sân số 1). </w:t>
      </w:r>
    </w:p>
    <w:p w14:paraId="48E13E52" w14:textId="31E08A87" w:rsidR="002A6F8A" w:rsidRDefault="002A6F8A" w:rsidP="002A6F8A">
      <w:pPr>
        <w:pStyle w:val="Nidungvnbn"/>
        <w:keepNext/>
        <w:ind w:firstLine="0"/>
        <w:jc w:val="center"/>
      </w:pPr>
      <w:r>
        <w:rPr>
          <w:noProof/>
          <w:sz w:val="24"/>
          <w:szCs w:val="24"/>
        </w:rPr>
        <w:lastRenderedPageBreak/>
        <mc:AlternateContent>
          <mc:Choice Requires="wps">
            <w:drawing>
              <wp:anchor distT="0" distB="0" distL="114300" distR="114300" simplePos="0" relativeHeight="251677696" behindDoc="0" locked="0" layoutInCell="1" allowOverlap="1" wp14:anchorId="0E2F346A" wp14:editId="7E4398AE">
                <wp:simplePos x="0" y="0"/>
                <wp:positionH relativeFrom="column">
                  <wp:posOffset>3303905</wp:posOffset>
                </wp:positionH>
                <wp:positionV relativeFrom="paragraph">
                  <wp:posOffset>1101725</wp:posOffset>
                </wp:positionV>
                <wp:extent cx="922020" cy="365760"/>
                <wp:effectExtent l="0" t="0" r="11430" b="15240"/>
                <wp:wrapNone/>
                <wp:docPr id="63" name="Rectangle 63"/>
                <wp:cNvGraphicFramePr/>
                <a:graphic xmlns:a="http://schemas.openxmlformats.org/drawingml/2006/main">
                  <a:graphicData uri="http://schemas.microsoft.com/office/word/2010/wordprocessingShape">
                    <wps:wsp>
                      <wps:cNvSpPr/>
                      <wps:spPr>
                        <a:xfrm>
                          <a:off x="0" y="0"/>
                          <a:ext cx="92202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41F66" id="Rectangle 63" o:spid="_x0000_s1026" style="position:absolute;margin-left:260.15pt;margin-top:86.75pt;width:72.6pt;height:28.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" filled="f" strokecolor="red" strokeweight="2pt"/>
            </w:pict>
          </mc:Fallback>
        </mc:AlternateContent>
      </w:r>
      <w:r>
        <w:rPr>
          <w:noProof/>
          <w:sz w:val="24"/>
          <w:szCs w:val="24"/>
        </w:rPr>
        <mc:AlternateContent>
          <mc:Choice Requires="wps">
            <w:drawing>
              <wp:anchor distT="0" distB="0" distL="114300" distR="114300" simplePos="0" relativeHeight="251676672" behindDoc="0" locked="0" layoutInCell="1" allowOverlap="1" wp14:anchorId="3A473281" wp14:editId="4AD2DD4F">
                <wp:simplePos x="0" y="0"/>
                <wp:positionH relativeFrom="column">
                  <wp:posOffset>2054225</wp:posOffset>
                </wp:positionH>
                <wp:positionV relativeFrom="paragraph">
                  <wp:posOffset>73025</wp:posOffset>
                </wp:positionV>
                <wp:extent cx="1127760" cy="1211580"/>
                <wp:effectExtent l="0" t="0" r="15240" b="26670"/>
                <wp:wrapNone/>
                <wp:docPr id="58" name="Rectangle 58"/>
                <wp:cNvGraphicFramePr/>
                <a:graphic xmlns:a="http://schemas.openxmlformats.org/drawingml/2006/main">
                  <a:graphicData uri="http://schemas.microsoft.com/office/word/2010/wordprocessingShape">
                    <wps:wsp>
                      <wps:cNvSpPr/>
                      <wps:spPr>
                        <a:xfrm>
                          <a:off x="0" y="0"/>
                          <a:ext cx="1127760" cy="1211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B4687" id="Rectangle 58" o:spid="_x0000_s1026" style="position:absolute;margin-left:161.75pt;margin-top:5.75pt;width:88.8pt;height:95.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" filled="f" strokecolor="red" strokeweight="2pt"/>
            </w:pict>
          </mc:Fallback>
        </mc:AlternateContent>
      </w:r>
      <w:r w:rsidR="0013385C" w:rsidRPr="00F87A2D">
        <w:rPr>
          <w:noProof/>
          <w:sz w:val="24"/>
          <w:szCs w:val="24"/>
        </w:rPr>
        <w:drawing>
          <wp:inline distT="0" distB="0" distL="0" distR="0" wp14:anchorId="2DBD9B22" wp14:editId="5DF533C7">
            <wp:extent cx="5303520" cy="2467610"/>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03520" cy="2467610"/>
                    </a:xfrm>
                    <a:prstGeom prst="rect">
                      <a:avLst/>
                    </a:prstGeom>
                  </pic:spPr>
                </pic:pic>
              </a:graphicData>
            </a:graphic>
          </wp:inline>
        </w:drawing>
      </w:r>
    </w:p>
    <w:p w14:paraId="0C72485D" w14:textId="31E15A5A" w:rsidR="0013385C" w:rsidRPr="00F87A2D" w:rsidRDefault="002A6F8A" w:rsidP="002A6F8A">
      <w:pPr>
        <w:pStyle w:val="Caption"/>
        <w:rPr>
          <w:sz w:val="24"/>
          <w:szCs w:val="24"/>
        </w:rPr>
      </w:pPr>
      <w:bookmarkStart w:id="273" w:name="_Toc106825501"/>
      <w:r w:rsidRPr="002A6F8A">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18</w:t>
      </w:r>
      <w:r>
        <w:rPr>
          <w:sz w:val="24"/>
          <w:szCs w:val="24"/>
        </w:rPr>
        <w:fldChar w:fldCharType="end"/>
      </w:r>
      <w:r w:rsidRPr="002A6F8A">
        <w:rPr>
          <w:sz w:val="24"/>
          <w:szCs w:val="24"/>
        </w:rPr>
        <w:t xml:space="preserve"> </w:t>
      </w:r>
      <w:r>
        <w:rPr>
          <w:sz w:val="24"/>
          <w:szCs w:val="24"/>
        </w:rPr>
        <w:t>Các nút</w:t>
      </w:r>
      <w:r w:rsidRPr="002A6F8A">
        <w:rPr>
          <w:sz w:val="24"/>
          <w:szCs w:val="24"/>
        </w:rPr>
        <w:t xml:space="preserve"> thêm, xóa, sửa sân</w:t>
      </w:r>
      <w:bookmarkEnd w:id="273"/>
    </w:p>
    <w:p w14:paraId="69F06667" w14:textId="77777777" w:rsidR="002A6F8A" w:rsidRDefault="0013385C" w:rsidP="002A6F8A">
      <w:pPr>
        <w:keepNext/>
        <w:spacing w:line="360" w:lineRule="auto"/>
        <w:jc w:val="center"/>
      </w:pPr>
      <w:r w:rsidRPr="00F87A2D">
        <w:rPr>
          <w:noProof/>
        </w:rPr>
        <w:drawing>
          <wp:inline distT="0" distB="0" distL="0" distR="0" wp14:anchorId="22D03DA0" wp14:editId="29D8DEEB">
            <wp:extent cx="5303520" cy="244834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03520" cy="2448345"/>
                    </a:xfrm>
                    <a:prstGeom prst="rect">
                      <a:avLst/>
                    </a:prstGeom>
                  </pic:spPr>
                </pic:pic>
              </a:graphicData>
            </a:graphic>
          </wp:inline>
        </w:drawing>
      </w:r>
    </w:p>
    <w:p w14:paraId="44E13AA0" w14:textId="6831F948" w:rsidR="0013385C" w:rsidRPr="002A6F8A" w:rsidRDefault="002A6F8A" w:rsidP="002A6F8A">
      <w:pPr>
        <w:pStyle w:val="Caption"/>
        <w:rPr>
          <w:sz w:val="24"/>
          <w:szCs w:val="24"/>
        </w:rPr>
      </w:pPr>
      <w:bookmarkStart w:id="274" w:name="_Toc106825502"/>
      <w:r w:rsidRPr="002A6F8A">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19</w:t>
      </w:r>
      <w:r>
        <w:rPr>
          <w:sz w:val="24"/>
          <w:szCs w:val="24"/>
        </w:rPr>
        <w:fldChar w:fldCharType="end"/>
      </w:r>
      <w:r w:rsidRPr="002A6F8A">
        <w:rPr>
          <w:sz w:val="24"/>
          <w:szCs w:val="24"/>
        </w:rPr>
        <w:t>: Chức năng thêm sân</w:t>
      </w:r>
      <w:bookmarkEnd w:id="274"/>
    </w:p>
    <w:p w14:paraId="087C8245" w14:textId="77777777" w:rsidR="002A6F8A" w:rsidRDefault="0013385C" w:rsidP="002A6F8A">
      <w:pPr>
        <w:keepNext/>
        <w:spacing w:line="360" w:lineRule="auto"/>
        <w:jc w:val="center"/>
      </w:pPr>
      <w:r w:rsidRPr="00F87A2D">
        <w:rPr>
          <w:noProof/>
        </w:rPr>
        <w:lastRenderedPageBreak/>
        <w:drawing>
          <wp:inline distT="0" distB="0" distL="0" distR="0" wp14:anchorId="7FECB542" wp14:editId="36F2A7A7">
            <wp:extent cx="5303520" cy="243871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3520" cy="2438713"/>
                    </a:xfrm>
                    <a:prstGeom prst="rect">
                      <a:avLst/>
                    </a:prstGeom>
                  </pic:spPr>
                </pic:pic>
              </a:graphicData>
            </a:graphic>
          </wp:inline>
        </w:drawing>
      </w:r>
    </w:p>
    <w:p w14:paraId="4132BB81" w14:textId="12CB8580" w:rsidR="0013385C" w:rsidRPr="002A6F8A" w:rsidRDefault="002A6F8A" w:rsidP="002A6F8A">
      <w:pPr>
        <w:pStyle w:val="Caption"/>
        <w:rPr>
          <w:sz w:val="24"/>
          <w:szCs w:val="24"/>
        </w:rPr>
      </w:pPr>
      <w:bookmarkStart w:id="275" w:name="_Toc106825503"/>
      <w:r w:rsidRPr="002A6F8A">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20</w:t>
      </w:r>
      <w:r>
        <w:rPr>
          <w:sz w:val="24"/>
          <w:szCs w:val="24"/>
        </w:rPr>
        <w:fldChar w:fldCharType="end"/>
      </w:r>
      <w:r w:rsidRPr="002A6F8A">
        <w:rPr>
          <w:sz w:val="24"/>
          <w:szCs w:val="24"/>
        </w:rPr>
        <w:t>: Chức năng cập nhật thông tin sân</w:t>
      </w:r>
      <w:bookmarkEnd w:id="275"/>
    </w:p>
    <w:p w14:paraId="52501EC0" w14:textId="77777777" w:rsidR="0013385C" w:rsidRPr="00F87A2D" w:rsidRDefault="0013385C" w:rsidP="00E267AB">
      <w:pPr>
        <w:pStyle w:val="Nidungvnbn"/>
      </w:pPr>
      <w:r w:rsidRPr="00F87A2D">
        <w:t>Thêm xóa sửa thông tin khung giờ cho sân: Mỗi sân sẽ có ít nhất một khung giờ để thành viên có thể đặt sân. Thông tin khung giờ bao gồm: giờ bắt đầu, giờ kết thúc, giá khung giờ.</w:t>
      </w:r>
    </w:p>
    <w:p w14:paraId="7851329D" w14:textId="77777777" w:rsidR="002A6F8A" w:rsidRDefault="0013385C" w:rsidP="002A6F8A">
      <w:pPr>
        <w:pStyle w:val="Nidungvnbn"/>
        <w:keepNext/>
        <w:ind w:firstLine="0"/>
        <w:jc w:val="center"/>
      </w:pPr>
      <w:r w:rsidRPr="00F87A2D">
        <w:rPr>
          <w:noProof/>
          <w:sz w:val="24"/>
          <w:szCs w:val="24"/>
        </w:rPr>
        <w:drawing>
          <wp:inline distT="0" distB="0" distL="0" distR="0" wp14:anchorId="1616831E" wp14:editId="78B0DA61">
            <wp:extent cx="5303520" cy="2434180"/>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3520" cy="2434180"/>
                    </a:xfrm>
                    <a:prstGeom prst="rect">
                      <a:avLst/>
                    </a:prstGeom>
                  </pic:spPr>
                </pic:pic>
              </a:graphicData>
            </a:graphic>
          </wp:inline>
        </w:drawing>
      </w:r>
    </w:p>
    <w:p w14:paraId="51CF8DAC" w14:textId="2D446359" w:rsidR="0013385C" w:rsidRPr="00F87A2D" w:rsidRDefault="002A6F8A" w:rsidP="002A6F8A">
      <w:pPr>
        <w:pStyle w:val="Caption"/>
        <w:rPr>
          <w:sz w:val="24"/>
          <w:szCs w:val="24"/>
        </w:rPr>
      </w:pPr>
      <w:bookmarkStart w:id="276" w:name="_Toc106825504"/>
      <w:r w:rsidRPr="002A6F8A">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21</w:t>
      </w:r>
      <w:r>
        <w:rPr>
          <w:sz w:val="24"/>
          <w:szCs w:val="24"/>
        </w:rPr>
        <w:fldChar w:fldCharType="end"/>
      </w:r>
      <w:r w:rsidRPr="002A6F8A">
        <w:rPr>
          <w:sz w:val="24"/>
          <w:szCs w:val="24"/>
        </w:rPr>
        <w:t>: Chức năng thêm khung giờ</w:t>
      </w:r>
      <w:bookmarkEnd w:id="276"/>
    </w:p>
    <w:p w14:paraId="256CE08B" w14:textId="77777777" w:rsidR="002A6F8A" w:rsidRDefault="0013385C" w:rsidP="002A6F8A">
      <w:pPr>
        <w:keepNext/>
        <w:jc w:val="center"/>
      </w:pPr>
      <w:r w:rsidRPr="00F87A2D">
        <w:rPr>
          <w:noProof/>
        </w:rPr>
        <w:lastRenderedPageBreak/>
        <w:drawing>
          <wp:inline distT="0" distB="0" distL="0" distR="0" wp14:anchorId="33B6BC31" wp14:editId="045E6E82">
            <wp:extent cx="5303520" cy="2450612"/>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3520" cy="2450612"/>
                    </a:xfrm>
                    <a:prstGeom prst="rect">
                      <a:avLst/>
                    </a:prstGeom>
                  </pic:spPr>
                </pic:pic>
              </a:graphicData>
            </a:graphic>
          </wp:inline>
        </w:drawing>
      </w:r>
    </w:p>
    <w:p w14:paraId="5CFBC1D1" w14:textId="63EA16D3" w:rsidR="0013385C" w:rsidRPr="002A6F8A" w:rsidRDefault="002A6F8A" w:rsidP="002A6F8A">
      <w:pPr>
        <w:pStyle w:val="Caption"/>
        <w:rPr>
          <w:sz w:val="24"/>
          <w:szCs w:val="24"/>
        </w:rPr>
      </w:pPr>
      <w:bookmarkStart w:id="277" w:name="_Toc106825505"/>
      <w:r w:rsidRPr="002A6F8A">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22</w:t>
      </w:r>
      <w:r>
        <w:rPr>
          <w:sz w:val="24"/>
          <w:szCs w:val="24"/>
        </w:rPr>
        <w:fldChar w:fldCharType="end"/>
      </w:r>
      <w:r w:rsidRPr="002A6F8A">
        <w:rPr>
          <w:sz w:val="24"/>
          <w:szCs w:val="24"/>
        </w:rPr>
        <w:t>: Chức năng cập nhật thông tin khung giờ</w:t>
      </w:r>
      <w:bookmarkEnd w:id="277"/>
    </w:p>
    <w:p w14:paraId="41474D56" w14:textId="77777777" w:rsidR="0013385C" w:rsidRPr="00F87A2D" w:rsidRDefault="0013385C" w:rsidP="00E267AB">
      <w:pPr>
        <w:pStyle w:val="Nidungvnbn"/>
      </w:pPr>
      <w:r w:rsidRPr="00F87A2D">
        <w:t>Duyệt trận đấu: Sau khi thành viên đặt sân, chủ sân sẽ duyệt sân bằng cách chọn mục “Danh sách trận đấu”. Chủ sân có thể chấp nhận hoặc từ chối yêu cầu đặt sân của thành viên. Nếu chấp nhận hoặc từ chối thì sẽ có một email gửi đến thành viên đặt sân để thông báo kết quả yêu cầu đặt sân của thành viên.</w:t>
      </w:r>
    </w:p>
    <w:p w14:paraId="76CB6527" w14:textId="77777777" w:rsidR="002A6F8A" w:rsidRDefault="0013385C" w:rsidP="002A6F8A">
      <w:pPr>
        <w:keepNext/>
        <w:spacing w:line="360" w:lineRule="auto"/>
        <w:jc w:val="center"/>
      </w:pPr>
      <w:r w:rsidRPr="00F87A2D">
        <w:rPr>
          <w:noProof/>
        </w:rPr>
        <w:drawing>
          <wp:inline distT="0" distB="0" distL="0" distR="0" wp14:anchorId="35C22860" wp14:editId="7493B8B9">
            <wp:extent cx="5303520" cy="244721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3520" cy="2447212"/>
                    </a:xfrm>
                    <a:prstGeom prst="rect">
                      <a:avLst/>
                    </a:prstGeom>
                  </pic:spPr>
                </pic:pic>
              </a:graphicData>
            </a:graphic>
          </wp:inline>
        </w:drawing>
      </w:r>
    </w:p>
    <w:p w14:paraId="1C889E19" w14:textId="36D90DDF" w:rsidR="0013385C" w:rsidRPr="002A6F8A" w:rsidRDefault="002A6F8A" w:rsidP="002A6F8A">
      <w:pPr>
        <w:pStyle w:val="Caption"/>
        <w:rPr>
          <w:sz w:val="24"/>
          <w:szCs w:val="24"/>
        </w:rPr>
      </w:pPr>
      <w:bookmarkStart w:id="278" w:name="_Toc106825506"/>
      <w:r w:rsidRPr="002A6F8A">
        <w:rPr>
          <w:sz w:val="24"/>
          <w:szCs w:val="24"/>
        </w:rPr>
        <w:t xml:space="preserve">Hình </w:t>
      </w:r>
      <w:r w:rsidRPr="002A6F8A">
        <w:rPr>
          <w:sz w:val="24"/>
          <w:szCs w:val="24"/>
        </w:rPr>
        <w:fldChar w:fldCharType="begin"/>
      </w:r>
      <w:r w:rsidRPr="002A6F8A">
        <w:rPr>
          <w:sz w:val="24"/>
          <w:szCs w:val="24"/>
        </w:rPr>
        <w:instrText xml:space="preserve"> STYLEREF 1 \s </w:instrText>
      </w:r>
      <w:r w:rsidRPr="002A6F8A">
        <w:rPr>
          <w:sz w:val="24"/>
          <w:szCs w:val="24"/>
        </w:rPr>
        <w:fldChar w:fldCharType="separate"/>
      </w:r>
      <w:r w:rsidRPr="002A6F8A">
        <w:rPr>
          <w:noProof/>
          <w:sz w:val="24"/>
          <w:szCs w:val="24"/>
        </w:rPr>
        <w:t>3</w:t>
      </w:r>
      <w:r w:rsidRPr="002A6F8A">
        <w:rPr>
          <w:sz w:val="24"/>
          <w:szCs w:val="24"/>
        </w:rPr>
        <w:fldChar w:fldCharType="end"/>
      </w:r>
      <w:r w:rsidRPr="002A6F8A">
        <w:rPr>
          <w:sz w:val="24"/>
          <w:szCs w:val="24"/>
        </w:rPr>
        <w:t>.</w:t>
      </w:r>
      <w:r w:rsidRPr="002A6F8A">
        <w:rPr>
          <w:sz w:val="24"/>
          <w:szCs w:val="24"/>
        </w:rPr>
        <w:fldChar w:fldCharType="begin"/>
      </w:r>
      <w:r w:rsidRPr="002A6F8A">
        <w:rPr>
          <w:sz w:val="24"/>
          <w:szCs w:val="24"/>
        </w:rPr>
        <w:instrText xml:space="preserve"> SEQ Hình \* ARABIC \s 1 </w:instrText>
      </w:r>
      <w:r w:rsidRPr="002A6F8A">
        <w:rPr>
          <w:sz w:val="24"/>
          <w:szCs w:val="24"/>
        </w:rPr>
        <w:fldChar w:fldCharType="separate"/>
      </w:r>
      <w:r w:rsidRPr="002A6F8A">
        <w:rPr>
          <w:noProof/>
          <w:sz w:val="24"/>
          <w:szCs w:val="24"/>
        </w:rPr>
        <w:t>23</w:t>
      </w:r>
      <w:r w:rsidRPr="002A6F8A">
        <w:rPr>
          <w:sz w:val="24"/>
          <w:szCs w:val="24"/>
        </w:rPr>
        <w:fldChar w:fldCharType="end"/>
      </w:r>
      <w:r w:rsidRPr="002A6F8A">
        <w:rPr>
          <w:sz w:val="24"/>
          <w:szCs w:val="24"/>
        </w:rPr>
        <w:t>: Chức năng duyệt yêu cầu đặt sân.</w:t>
      </w:r>
      <w:bookmarkEnd w:id="278"/>
    </w:p>
    <w:p w14:paraId="4025E3CC" w14:textId="77777777" w:rsidR="0013385C" w:rsidRPr="00F87A2D" w:rsidRDefault="0013385C" w:rsidP="0013385C">
      <w:pPr>
        <w:pStyle w:val="Nidungvnbn"/>
        <w:spacing w:before="240" w:after="240"/>
        <w:ind w:firstLine="0"/>
      </w:pPr>
    </w:p>
    <w:p w14:paraId="0F8D412A" w14:textId="77777777" w:rsidR="00F115D9" w:rsidRPr="00F87A2D" w:rsidRDefault="00F115D9" w:rsidP="00F115D9">
      <w:pPr>
        <w:pStyle w:val="Caption"/>
        <w:spacing w:after="0" w:line="360" w:lineRule="auto"/>
        <w:rPr>
          <w:sz w:val="24"/>
          <w:szCs w:val="24"/>
        </w:rPr>
      </w:pPr>
    </w:p>
    <w:p w14:paraId="11D78F8A" w14:textId="518377ED" w:rsidR="0013385C" w:rsidRPr="002A6F8A" w:rsidRDefault="0013385C" w:rsidP="002A6F8A">
      <w:pPr>
        <w:pStyle w:val="Heading1"/>
        <w:spacing w:line="360" w:lineRule="auto"/>
        <w:ind w:left="431" w:hanging="431"/>
      </w:pPr>
      <w:bookmarkStart w:id="279" w:name="_Toc106450573"/>
      <w:bookmarkStart w:id="280" w:name="_Toc106825935"/>
      <w:r w:rsidRPr="002A6F8A">
        <w:lastRenderedPageBreak/>
        <w:t>TỔNG KẾT</w:t>
      </w:r>
      <w:bookmarkEnd w:id="279"/>
      <w:bookmarkEnd w:id="280"/>
    </w:p>
    <w:p w14:paraId="15AA530A" w14:textId="77777777" w:rsidR="0013385C" w:rsidRPr="00F87A2D" w:rsidRDefault="0013385C" w:rsidP="002A6F8A">
      <w:pPr>
        <w:pStyle w:val="Nidungvnbn"/>
      </w:pPr>
      <w:r w:rsidRPr="00F87A2D">
        <w:t>Với đề tài “Xây dựng ứng dụng Web quản lý lịch đặt sân bóng đá”, chúng em đã cung cấp một số khái niệm, góc nhìn về Flask Python cũng như xây dựng một ứng dụng web quản lý lịch đặt sân bóng đá. Qua đồ án này, nhóm em hy vọng rằng mọi người sẽ hiểu thêm về Flask Python cũng như Flask Python sẽ được đông đảo nhà phát triển biết đến và tìm hiểu để tương lai cộng đồng Flask Python nói riêng và cộng đồng lập trình web nói chung ngày càng lớn mạnh.</w:t>
      </w:r>
    </w:p>
    <w:p w14:paraId="608BA218" w14:textId="369F5383" w:rsidR="0013385C" w:rsidRPr="00F87A2D" w:rsidRDefault="0013385C">
      <w:pPr>
        <w:spacing w:after="200" w:line="276" w:lineRule="auto"/>
        <w:rPr>
          <w:rFonts w:eastAsiaTheme="minorEastAsia"/>
          <w:b/>
          <w:sz w:val="26"/>
          <w:szCs w:val="26"/>
          <w:lang w:eastAsia="ja-JP"/>
        </w:rPr>
      </w:pPr>
      <w:r w:rsidRPr="00F87A2D">
        <w:rPr>
          <w:rFonts w:eastAsiaTheme="minorEastAsia"/>
          <w:sz w:val="26"/>
          <w:szCs w:val="26"/>
          <w:lang w:eastAsia="ja-JP"/>
        </w:rPr>
        <w:br w:type="page"/>
      </w:r>
    </w:p>
    <w:p w14:paraId="237BD87C" w14:textId="77777777" w:rsidR="0013385C" w:rsidRPr="00F87A2D" w:rsidRDefault="0013385C" w:rsidP="0013385C">
      <w:pPr>
        <w:pStyle w:val="Chng"/>
        <w:jc w:val="center"/>
      </w:pPr>
      <w:bookmarkStart w:id="281" w:name="_Toc106825936"/>
      <w:r w:rsidRPr="00F87A2D">
        <w:lastRenderedPageBreak/>
        <w:t>TÀI LIỆU THAM KHẢO</w:t>
      </w:r>
      <w:bookmarkEnd w:id="281"/>
    </w:p>
    <w:p w14:paraId="612CC2D8" w14:textId="77777777" w:rsidR="0013385C" w:rsidRPr="00F87A2D" w:rsidRDefault="0013385C" w:rsidP="0013385C">
      <w:pPr>
        <w:spacing w:before="240" w:after="240" w:line="360" w:lineRule="auto"/>
        <w:rPr>
          <w:sz w:val="26"/>
          <w:szCs w:val="26"/>
        </w:rPr>
      </w:pPr>
      <w:r w:rsidRPr="00F87A2D">
        <w:t xml:space="preserve">[1] </w:t>
      </w:r>
      <w:hyperlink r:id="rId94" w:history="1">
        <w:r w:rsidRPr="00F87A2D">
          <w:rPr>
            <w:rStyle w:val="Hyperlink"/>
            <w:sz w:val="26"/>
            <w:szCs w:val="26"/>
          </w:rPr>
          <w:t>https://nguyenvanhieu.vn/thu-vien-flask-python-la-gi/</w:t>
        </w:r>
      </w:hyperlink>
    </w:p>
    <w:p w14:paraId="0D3BC259" w14:textId="77777777" w:rsidR="0013385C" w:rsidRPr="00F87A2D" w:rsidRDefault="0013385C" w:rsidP="0013385C">
      <w:pPr>
        <w:spacing w:before="240" w:after="240" w:line="360" w:lineRule="auto"/>
        <w:rPr>
          <w:sz w:val="26"/>
          <w:szCs w:val="26"/>
        </w:rPr>
      </w:pPr>
      <w:r w:rsidRPr="00F87A2D">
        <w:t xml:space="preserve">[2] </w:t>
      </w:r>
      <w:hyperlink r:id="rId95" w:history="1">
        <w:r w:rsidRPr="00F87A2D">
          <w:rPr>
            <w:rStyle w:val="Hyperlink"/>
            <w:sz w:val="26"/>
            <w:szCs w:val="26"/>
          </w:rPr>
          <w:t>https://bizfly.vn/techblog/flask-python-la-gi.html</w:t>
        </w:r>
      </w:hyperlink>
    </w:p>
    <w:p w14:paraId="489B76B2" w14:textId="77777777" w:rsidR="0013385C" w:rsidRPr="00F87A2D" w:rsidRDefault="0013385C" w:rsidP="0013385C">
      <w:pPr>
        <w:spacing w:before="240" w:after="240" w:line="360" w:lineRule="auto"/>
        <w:rPr>
          <w:sz w:val="26"/>
          <w:szCs w:val="26"/>
        </w:rPr>
      </w:pPr>
      <w:r w:rsidRPr="00F87A2D">
        <w:t xml:space="preserve">[3] </w:t>
      </w:r>
      <w:hyperlink r:id="rId96" w:history="1">
        <w:r w:rsidRPr="00F87A2D">
          <w:rPr>
            <w:rStyle w:val="Hyperlink"/>
            <w:sz w:val="26"/>
            <w:szCs w:val="26"/>
          </w:rPr>
          <w:t>https://www.dienmayxanh.com/kinh-nghiem-hay/paypal-la-gi-cach-tao-va-thiet-lap-tai-khoan-paypa-1179841</w:t>
        </w:r>
      </w:hyperlink>
    </w:p>
    <w:p w14:paraId="0F256482" w14:textId="77777777" w:rsidR="0013385C" w:rsidRPr="00F87A2D" w:rsidRDefault="0013385C" w:rsidP="0013385C">
      <w:pPr>
        <w:spacing w:before="240" w:after="240" w:line="360" w:lineRule="auto"/>
        <w:rPr>
          <w:sz w:val="26"/>
          <w:szCs w:val="26"/>
        </w:rPr>
      </w:pPr>
      <w:r w:rsidRPr="00F87A2D">
        <w:t>[4]</w:t>
      </w:r>
      <w:hyperlink r:id="rId97" w:history="1">
        <w:r w:rsidRPr="00F87A2D">
          <w:rPr>
            <w:rStyle w:val="Hyperlink"/>
            <w:sz w:val="26"/>
            <w:szCs w:val="26"/>
          </w:rPr>
          <w:t>https://viblo.asia/p/them-chuc-nang-thanh-toan-paypal-cho-website-cua-ban-m68Z0AGzlkG</w:t>
        </w:r>
      </w:hyperlink>
      <w:r w:rsidRPr="00F87A2D">
        <w:rPr>
          <w:sz w:val="26"/>
          <w:szCs w:val="26"/>
        </w:rPr>
        <w:br/>
      </w:r>
      <w:r w:rsidRPr="00F87A2D">
        <w:t xml:space="preserve">[5] </w:t>
      </w:r>
      <w:hyperlink r:id="rId98" w:anchor=":~:text=The%20PayPal%20JavaScript%20SDK%20dynamically,included%20in%20the%20.&amp;text=Allowed%20components%20are%3A,buttons%20(default)" w:history="1">
        <w:r w:rsidRPr="00F87A2D">
          <w:rPr>
            <w:rStyle w:val="Hyperlink"/>
            <w:sz w:val="26"/>
            <w:szCs w:val="26"/>
          </w:rPr>
          <w:t>https://developer.paypal.com/sdk/js/reference/#:~:text=The%20PayPal%20JavaScript%20SDK%20dynamically,included%20in%20the%20.&amp;text=Allowed%20components%20are%3A,buttons%20(default)</w:t>
        </w:r>
      </w:hyperlink>
    </w:p>
    <w:p w14:paraId="288D7A89" w14:textId="77777777" w:rsidR="0013385C" w:rsidRPr="00F87A2D" w:rsidRDefault="0013385C" w:rsidP="0013385C">
      <w:pPr>
        <w:spacing w:before="240" w:after="240" w:line="360" w:lineRule="auto"/>
        <w:rPr>
          <w:rStyle w:val="Hyperlink"/>
          <w:sz w:val="26"/>
          <w:szCs w:val="26"/>
        </w:rPr>
      </w:pPr>
      <w:r w:rsidRPr="00F87A2D">
        <w:t xml:space="preserve">[6] </w:t>
      </w:r>
      <w:hyperlink r:id="rId99" w:history="1">
        <w:r w:rsidRPr="00F87A2D">
          <w:rPr>
            <w:rStyle w:val="Hyperlink"/>
            <w:sz w:val="26"/>
            <w:szCs w:val="26"/>
          </w:rPr>
          <w:t>https://nguyenvanhieu.vn/huong-dan-flask-python/</w:t>
        </w:r>
      </w:hyperlink>
    </w:p>
    <w:p w14:paraId="56A2B328" w14:textId="77777777" w:rsidR="0013385C" w:rsidRPr="00F87A2D" w:rsidRDefault="0013385C" w:rsidP="0013385C">
      <w:pPr>
        <w:spacing w:before="240" w:after="240" w:line="360" w:lineRule="auto"/>
        <w:rPr>
          <w:sz w:val="26"/>
          <w:szCs w:val="26"/>
        </w:rPr>
      </w:pPr>
      <w:r w:rsidRPr="00F87A2D">
        <w:t xml:space="preserve">[7] </w:t>
      </w:r>
      <w:hyperlink r:id="rId100" w:history="1">
        <w:r w:rsidRPr="00F87A2D">
          <w:rPr>
            <w:rStyle w:val="Hyperlink"/>
            <w:sz w:val="26"/>
            <w:szCs w:val="26"/>
          </w:rPr>
          <w:t>https://vi.n4zc.com/article/programming/python/nmlkf008.html</w:t>
        </w:r>
      </w:hyperlink>
    </w:p>
    <w:p w14:paraId="3ABFFA1F" w14:textId="77777777" w:rsidR="0013385C" w:rsidRPr="00F87A2D" w:rsidRDefault="0013385C" w:rsidP="0013385C">
      <w:pPr>
        <w:spacing w:before="240" w:after="240" w:line="360" w:lineRule="auto"/>
        <w:rPr>
          <w:sz w:val="26"/>
          <w:szCs w:val="26"/>
        </w:rPr>
      </w:pPr>
      <w:r w:rsidRPr="00F87A2D">
        <w:t xml:space="preserve">[8] </w:t>
      </w:r>
      <w:hyperlink r:id="rId101" w:history="1">
        <w:r w:rsidRPr="00F87A2D">
          <w:rPr>
            <w:rStyle w:val="Hyperlink"/>
            <w:sz w:val="26"/>
            <w:szCs w:val="26"/>
          </w:rPr>
          <w:t>https://viblo.asia/p/tim-hieu-ve-celery-1VgZv4dr5Aw</w:t>
        </w:r>
      </w:hyperlink>
    </w:p>
    <w:p w14:paraId="71EB4303" w14:textId="77777777" w:rsidR="0013385C" w:rsidRPr="00F87A2D" w:rsidRDefault="0013385C" w:rsidP="0013385C">
      <w:pPr>
        <w:spacing w:before="240" w:after="240" w:line="360" w:lineRule="auto"/>
        <w:rPr>
          <w:sz w:val="26"/>
          <w:szCs w:val="26"/>
        </w:rPr>
      </w:pPr>
      <w:r w:rsidRPr="00F87A2D">
        <w:t xml:space="preserve">[9] </w:t>
      </w:r>
      <w:hyperlink r:id="rId102" w:history="1">
        <w:r w:rsidRPr="00F87A2D">
          <w:rPr>
            <w:rStyle w:val="Hyperlink"/>
            <w:sz w:val="26"/>
            <w:szCs w:val="26"/>
          </w:rPr>
          <w:t>https://medium.com/analytics-vidhya/python-celery-explained-for-beginners-to-professionals-part-3-workers-pool-and-concurrency-ef0522e89ac5</w:t>
        </w:r>
      </w:hyperlink>
    </w:p>
    <w:p w14:paraId="19538775" w14:textId="77777777" w:rsidR="00AB2788" w:rsidRPr="00F87A2D" w:rsidRDefault="00AB2788" w:rsidP="00DD379F">
      <w:pPr>
        <w:pStyle w:val="Chng"/>
        <w:tabs>
          <w:tab w:val="clear" w:pos="6379"/>
        </w:tabs>
        <w:rPr>
          <w:rFonts w:eastAsiaTheme="minorEastAsia"/>
          <w:sz w:val="26"/>
          <w:szCs w:val="26"/>
          <w:lang w:eastAsia="ja-JP"/>
        </w:rPr>
      </w:pPr>
    </w:p>
    <w:sectPr w:rsidR="00AB2788" w:rsidRPr="00F87A2D" w:rsidSect="00DB7595">
      <w:headerReference w:type="default" r:id="rId10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F47F61" w14:textId="77777777" w:rsidR="00C5454C" w:rsidRDefault="00C5454C" w:rsidP="00453AB1">
      <w:r>
        <w:separator/>
      </w:r>
    </w:p>
  </w:endnote>
  <w:endnote w:type="continuationSeparator" w:id="0">
    <w:p w14:paraId="58334D2A" w14:textId="77777777" w:rsidR="00C5454C" w:rsidRDefault="00C5454C"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F940C6" w14:textId="77777777" w:rsidR="00C5454C" w:rsidRDefault="00C5454C" w:rsidP="00453AB1">
      <w:r>
        <w:separator/>
      </w:r>
    </w:p>
  </w:footnote>
  <w:footnote w:type="continuationSeparator" w:id="0">
    <w:p w14:paraId="394268C2" w14:textId="77777777" w:rsidR="00C5454C" w:rsidRDefault="00C5454C"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9CD363" w14:textId="77777777" w:rsidR="006B2530" w:rsidRDefault="006B2530">
    <w:pPr>
      <w:pStyle w:val="Header"/>
      <w:jc w:val="center"/>
    </w:pPr>
  </w:p>
  <w:p w14:paraId="08666AD0" w14:textId="77777777" w:rsidR="006B2530" w:rsidRDefault="006B253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7802407"/>
      <w:docPartObj>
        <w:docPartGallery w:val="Page Numbers (Top of Page)"/>
        <w:docPartUnique/>
      </w:docPartObj>
    </w:sdtPr>
    <w:sdtEndPr>
      <w:rPr>
        <w:noProof/>
      </w:rPr>
    </w:sdtEndPr>
    <w:sdtContent>
      <w:p w14:paraId="27A80478" w14:textId="121A219F" w:rsidR="006B2530" w:rsidRDefault="006B2530">
        <w:pPr>
          <w:pStyle w:val="Header"/>
          <w:jc w:val="center"/>
        </w:pPr>
        <w:r>
          <w:fldChar w:fldCharType="begin"/>
        </w:r>
        <w:r>
          <w:instrText xml:space="preserve"> PAGE   \* MERGEFORMAT </w:instrText>
        </w:r>
        <w:r>
          <w:fldChar w:fldCharType="separate"/>
        </w:r>
        <w:r w:rsidR="00981694">
          <w:rPr>
            <w:noProof/>
          </w:rPr>
          <w:t>v</w:t>
        </w:r>
        <w:r>
          <w:rPr>
            <w:noProof/>
          </w:rPr>
          <w:fldChar w:fldCharType="end"/>
        </w:r>
      </w:p>
    </w:sdtContent>
  </w:sdt>
  <w:p w14:paraId="73C03832" w14:textId="77777777" w:rsidR="006B2530" w:rsidRDefault="006B253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0F93052D" w14:textId="748E89FE" w:rsidR="006B2530" w:rsidRDefault="006B2530">
        <w:pPr>
          <w:pStyle w:val="Header"/>
          <w:jc w:val="center"/>
        </w:pPr>
        <w:r>
          <w:fldChar w:fldCharType="begin"/>
        </w:r>
        <w:r>
          <w:instrText xml:space="preserve"> PAGE   \* MERGEFORMAT </w:instrText>
        </w:r>
        <w:r>
          <w:fldChar w:fldCharType="separate"/>
        </w:r>
        <w:r w:rsidR="00981694">
          <w:rPr>
            <w:noProof/>
          </w:rPr>
          <w:t>15</w:t>
        </w:r>
        <w:r>
          <w:rPr>
            <w:noProof/>
          </w:rPr>
          <w:fldChar w:fldCharType="end"/>
        </w:r>
      </w:p>
    </w:sdtContent>
  </w:sdt>
  <w:p w14:paraId="163A5422" w14:textId="77777777" w:rsidR="006B2530" w:rsidRDefault="006B253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2DEB"/>
    <w:multiLevelType w:val="hybridMultilevel"/>
    <w:tmpl w:val="C28E4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01899"/>
    <w:multiLevelType w:val="hybridMultilevel"/>
    <w:tmpl w:val="97EE1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372C3F"/>
    <w:multiLevelType w:val="hybridMultilevel"/>
    <w:tmpl w:val="4444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256AA"/>
    <w:multiLevelType w:val="hybridMultilevel"/>
    <w:tmpl w:val="11124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743796"/>
    <w:multiLevelType w:val="hybridMultilevel"/>
    <w:tmpl w:val="56B00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A830FB"/>
    <w:multiLevelType w:val="hybridMultilevel"/>
    <w:tmpl w:val="771006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61F611F"/>
    <w:multiLevelType w:val="hybridMultilevel"/>
    <w:tmpl w:val="6B04E7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8068AB"/>
    <w:multiLevelType w:val="hybridMultilevel"/>
    <w:tmpl w:val="6A1664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196C66"/>
    <w:multiLevelType w:val="hybridMultilevel"/>
    <w:tmpl w:val="B840EC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AF143E3"/>
    <w:multiLevelType w:val="hybridMultilevel"/>
    <w:tmpl w:val="22AA5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006012"/>
    <w:multiLevelType w:val="hybridMultilevel"/>
    <w:tmpl w:val="CD3CF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FF2774"/>
    <w:multiLevelType w:val="hybridMultilevel"/>
    <w:tmpl w:val="DA7C41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DD73304"/>
    <w:multiLevelType w:val="hybridMultilevel"/>
    <w:tmpl w:val="9634B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EB430DB"/>
    <w:multiLevelType w:val="hybridMultilevel"/>
    <w:tmpl w:val="20B29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8367E6"/>
    <w:multiLevelType w:val="hybridMultilevel"/>
    <w:tmpl w:val="40A0B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0C6DD4"/>
    <w:multiLevelType w:val="hybridMultilevel"/>
    <w:tmpl w:val="40DCC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4652622"/>
    <w:multiLevelType w:val="hybridMultilevel"/>
    <w:tmpl w:val="64FA3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2E43A0"/>
    <w:multiLevelType w:val="hybridMultilevel"/>
    <w:tmpl w:val="3674473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772AB6"/>
    <w:multiLevelType w:val="hybridMultilevel"/>
    <w:tmpl w:val="796C9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DA92201"/>
    <w:multiLevelType w:val="hybridMultilevel"/>
    <w:tmpl w:val="57F815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55B47FD"/>
    <w:multiLevelType w:val="hybridMultilevel"/>
    <w:tmpl w:val="0396CD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6E55FEF"/>
    <w:multiLevelType w:val="hybridMultilevel"/>
    <w:tmpl w:val="198C6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D013843"/>
    <w:multiLevelType w:val="hybridMultilevel"/>
    <w:tmpl w:val="37F62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0EC03DD"/>
    <w:multiLevelType w:val="hybridMultilevel"/>
    <w:tmpl w:val="DA2C80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302172"/>
    <w:multiLevelType w:val="hybridMultilevel"/>
    <w:tmpl w:val="763E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1129BC"/>
    <w:multiLevelType w:val="hybridMultilevel"/>
    <w:tmpl w:val="BB6EE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7086359"/>
    <w:multiLevelType w:val="hybridMultilevel"/>
    <w:tmpl w:val="25C0BF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81426A9"/>
    <w:multiLevelType w:val="multilevel"/>
    <w:tmpl w:val="50005E8A"/>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25F697D"/>
    <w:multiLevelType w:val="hybridMultilevel"/>
    <w:tmpl w:val="5A026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46112D"/>
    <w:multiLevelType w:val="hybridMultilevel"/>
    <w:tmpl w:val="1A4AF4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8ED76E4"/>
    <w:multiLevelType w:val="hybridMultilevel"/>
    <w:tmpl w:val="95C051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CEA7485"/>
    <w:multiLevelType w:val="hybridMultilevel"/>
    <w:tmpl w:val="AED0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0"/>
  </w:num>
  <w:num w:numId="4">
    <w:abstractNumId w:val="11"/>
  </w:num>
  <w:num w:numId="5">
    <w:abstractNumId w:val="18"/>
  </w:num>
  <w:num w:numId="6">
    <w:abstractNumId w:val="1"/>
  </w:num>
  <w:num w:numId="7">
    <w:abstractNumId w:val="19"/>
  </w:num>
  <w:num w:numId="8">
    <w:abstractNumId w:val="15"/>
  </w:num>
  <w:num w:numId="9">
    <w:abstractNumId w:val="7"/>
  </w:num>
  <w:num w:numId="10">
    <w:abstractNumId w:val="21"/>
  </w:num>
  <w:num w:numId="11">
    <w:abstractNumId w:val="16"/>
  </w:num>
  <w:num w:numId="12">
    <w:abstractNumId w:val="20"/>
  </w:num>
  <w:num w:numId="13">
    <w:abstractNumId w:val="31"/>
  </w:num>
  <w:num w:numId="14">
    <w:abstractNumId w:val="2"/>
  </w:num>
  <w:num w:numId="15">
    <w:abstractNumId w:val="13"/>
  </w:num>
  <w:num w:numId="16">
    <w:abstractNumId w:val="10"/>
  </w:num>
  <w:num w:numId="17">
    <w:abstractNumId w:val="9"/>
  </w:num>
  <w:num w:numId="18">
    <w:abstractNumId w:val="17"/>
  </w:num>
  <w:num w:numId="19">
    <w:abstractNumId w:val="14"/>
  </w:num>
  <w:num w:numId="20">
    <w:abstractNumId w:val="25"/>
  </w:num>
  <w:num w:numId="21">
    <w:abstractNumId w:val="30"/>
  </w:num>
  <w:num w:numId="22">
    <w:abstractNumId w:val="28"/>
  </w:num>
  <w:num w:numId="23">
    <w:abstractNumId w:val="4"/>
  </w:num>
  <w:num w:numId="24">
    <w:abstractNumId w:val="26"/>
  </w:num>
  <w:num w:numId="25">
    <w:abstractNumId w:val="3"/>
  </w:num>
  <w:num w:numId="26">
    <w:abstractNumId w:val="29"/>
  </w:num>
  <w:num w:numId="27">
    <w:abstractNumId w:val="8"/>
  </w:num>
  <w:num w:numId="28">
    <w:abstractNumId w:val="23"/>
  </w:num>
  <w:num w:numId="29">
    <w:abstractNumId w:val="5"/>
  </w:num>
  <w:num w:numId="30">
    <w:abstractNumId w:val="6"/>
  </w:num>
  <w:num w:numId="31">
    <w:abstractNumId w:val="24"/>
  </w:num>
  <w:num w:numId="32">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FF6"/>
    <w:rsid w:val="00000FCE"/>
    <w:rsid w:val="000015ED"/>
    <w:rsid w:val="00013E41"/>
    <w:rsid w:val="00014256"/>
    <w:rsid w:val="00020BEB"/>
    <w:rsid w:val="00024496"/>
    <w:rsid w:val="00024873"/>
    <w:rsid w:val="00026927"/>
    <w:rsid w:val="00027187"/>
    <w:rsid w:val="000279A9"/>
    <w:rsid w:val="00030FA9"/>
    <w:rsid w:val="000315D4"/>
    <w:rsid w:val="00042634"/>
    <w:rsid w:val="00057080"/>
    <w:rsid w:val="00061A7C"/>
    <w:rsid w:val="00061EA4"/>
    <w:rsid w:val="0006357B"/>
    <w:rsid w:val="00074DE5"/>
    <w:rsid w:val="00082B25"/>
    <w:rsid w:val="00082C5B"/>
    <w:rsid w:val="00083230"/>
    <w:rsid w:val="00083927"/>
    <w:rsid w:val="00083C2F"/>
    <w:rsid w:val="00085D4B"/>
    <w:rsid w:val="00086940"/>
    <w:rsid w:val="00087E32"/>
    <w:rsid w:val="00094B69"/>
    <w:rsid w:val="000A1051"/>
    <w:rsid w:val="000C0FBD"/>
    <w:rsid w:val="000C1253"/>
    <w:rsid w:val="000C5857"/>
    <w:rsid w:val="000C5AED"/>
    <w:rsid w:val="000D1261"/>
    <w:rsid w:val="000D5E79"/>
    <w:rsid w:val="000E38BF"/>
    <w:rsid w:val="000E4E5A"/>
    <w:rsid w:val="000E6D30"/>
    <w:rsid w:val="000F365E"/>
    <w:rsid w:val="001014F1"/>
    <w:rsid w:val="00115781"/>
    <w:rsid w:val="001235F5"/>
    <w:rsid w:val="0013123D"/>
    <w:rsid w:val="00132478"/>
    <w:rsid w:val="00132EF4"/>
    <w:rsid w:val="0013385C"/>
    <w:rsid w:val="00137133"/>
    <w:rsid w:val="001420CA"/>
    <w:rsid w:val="00143BEE"/>
    <w:rsid w:val="0014622F"/>
    <w:rsid w:val="001507E6"/>
    <w:rsid w:val="001560C7"/>
    <w:rsid w:val="00160CDE"/>
    <w:rsid w:val="001644E9"/>
    <w:rsid w:val="00175853"/>
    <w:rsid w:val="00183174"/>
    <w:rsid w:val="00187FFA"/>
    <w:rsid w:val="00192247"/>
    <w:rsid w:val="00197EA1"/>
    <w:rsid w:val="001A4C4A"/>
    <w:rsid w:val="001A5FA8"/>
    <w:rsid w:val="001A6310"/>
    <w:rsid w:val="001B10E5"/>
    <w:rsid w:val="001B2F03"/>
    <w:rsid w:val="001B727C"/>
    <w:rsid w:val="001D5444"/>
    <w:rsid w:val="001D7190"/>
    <w:rsid w:val="001E429D"/>
    <w:rsid w:val="001F4BEA"/>
    <w:rsid w:val="0020056D"/>
    <w:rsid w:val="002016F4"/>
    <w:rsid w:val="00207DC2"/>
    <w:rsid w:val="00211860"/>
    <w:rsid w:val="002211D9"/>
    <w:rsid w:val="00221F91"/>
    <w:rsid w:val="002247AF"/>
    <w:rsid w:val="00231869"/>
    <w:rsid w:val="00240BEA"/>
    <w:rsid w:val="002434AE"/>
    <w:rsid w:val="0025036F"/>
    <w:rsid w:val="00252F26"/>
    <w:rsid w:val="00254FC9"/>
    <w:rsid w:val="00255E18"/>
    <w:rsid w:val="00266216"/>
    <w:rsid w:val="00270F16"/>
    <w:rsid w:val="00273C7D"/>
    <w:rsid w:val="00285AC6"/>
    <w:rsid w:val="00286603"/>
    <w:rsid w:val="00287E10"/>
    <w:rsid w:val="00291721"/>
    <w:rsid w:val="00291F1A"/>
    <w:rsid w:val="002A210E"/>
    <w:rsid w:val="002A6F8A"/>
    <w:rsid w:val="002C117A"/>
    <w:rsid w:val="002D0867"/>
    <w:rsid w:val="002D4629"/>
    <w:rsid w:val="002D595D"/>
    <w:rsid w:val="002D71CB"/>
    <w:rsid w:val="002D796D"/>
    <w:rsid w:val="002E5764"/>
    <w:rsid w:val="002E5A4A"/>
    <w:rsid w:val="002F1B80"/>
    <w:rsid w:val="002F23B0"/>
    <w:rsid w:val="002F3A1D"/>
    <w:rsid w:val="002F3D7A"/>
    <w:rsid w:val="002F7BA1"/>
    <w:rsid w:val="00311A19"/>
    <w:rsid w:val="00313D9E"/>
    <w:rsid w:val="00314CC7"/>
    <w:rsid w:val="0032004A"/>
    <w:rsid w:val="003218FF"/>
    <w:rsid w:val="00332435"/>
    <w:rsid w:val="00351BA2"/>
    <w:rsid w:val="00352985"/>
    <w:rsid w:val="003534D2"/>
    <w:rsid w:val="00361211"/>
    <w:rsid w:val="00366A2D"/>
    <w:rsid w:val="00367DD9"/>
    <w:rsid w:val="00383277"/>
    <w:rsid w:val="00386B1D"/>
    <w:rsid w:val="003C0E82"/>
    <w:rsid w:val="003C5E05"/>
    <w:rsid w:val="003D626E"/>
    <w:rsid w:val="003E08DB"/>
    <w:rsid w:val="003E105A"/>
    <w:rsid w:val="003E235F"/>
    <w:rsid w:val="003E5246"/>
    <w:rsid w:val="003E74CD"/>
    <w:rsid w:val="003F2153"/>
    <w:rsid w:val="003F6B73"/>
    <w:rsid w:val="003F79CC"/>
    <w:rsid w:val="00414063"/>
    <w:rsid w:val="004156B1"/>
    <w:rsid w:val="00415BBC"/>
    <w:rsid w:val="00416476"/>
    <w:rsid w:val="00425A69"/>
    <w:rsid w:val="00426116"/>
    <w:rsid w:val="0043385B"/>
    <w:rsid w:val="004415EA"/>
    <w:rsid w:val="00443417"/>
    <w:rsid w:val="00447A86"/>
    <w:rsid w:val="0045075D"/>
    <w:rsid w:val="00451E0E"/>
    <w:rsid w:val="004533D7"/>
    <w:rsid w:val="00453AB1"/>
    <w:rsid w:val="00454C32"/>
    <w:rsid w:val="0047391F"/>
    <w:rsid w:val="0047517D"/>
    <w:rsid w:val="004808F2"/>
    <w:rsid w:val="00484A47"/>
    <w:rsid w:val="004943B1"/>
    <w:rsid w:val="00497DD2"/>
    <w:rsid w:val="004A1FB4"/>
    <w:rsid w:val="004A7A21"/>
    <w:rsid w:val="004A7C39"/>
    <w:rsid w:val="004B7F77"/>
    <w:rsid w:val="004C143B"/>
    <w:rsid w:val="004C64CC"/>
    <w:rsid w:val="004D26E3"/>
    <w:rsid w:val="004D2A95"/>
    <w:rsid w:val="004D7B9C"/>
    <w:rsid w:val="004E0F9C"/>
    <w:rsid w:val="004E3C16"/>
    <w:rsid w:val="004F2999"/>
    <w:rsid w:val="004F79D5"/>
    <w:rsid w:val="00510080"/>
    <w:rsid w:val="005164CE"/>
    <w:rsid w:val="00521A38"/>
    <w:rsid w:val="005334DC"/>
    <w:rsid w:val="00543F7D"/>
    <w:rsid w:val="005440F6"/>
    <w:rsid w:val="00563DC0"/>
    <w:rsid w:val="0056757F"/>
    <w:rsid w:val="0057374C"/>
    <w:rsid w:val="00573FB6"/>
    <w:rsid w:val="0057685A"/>
    <w:rsid w:val="00577D69"/>
    <w:rsid w:val="005819C3"/>
    <w:rsid w:val="00593511"/>
    <w:rsid w:val="00593DA7"/>
    <w:rsid w:val="00593F7A"/>
    <w:rsid w:val="005941D5"/>
    <w:rsid w:val="00594A25"/>
    <w:rsid w:val="005A4366"/>
    <w:rsid w:val="005A4B92"/>
    <w:rsid w:val="005B66D9"/>
    <w:rsid w:val="005C312C"/>
    <w:rsid w:val="005C4BF9"/>
    <w:rsid w:val="005C690B"/>
    <w:rsid w:val="005D1DFF"/>
    <w:rsid w:val="005D5C20"/>
    <w:rsid w:val="005F0652"/>
    <w:rsid w:val="005F1ACA"/>
    <w:rsid w:val="005F369D"/>
    <w:rsid w:val="005F59B3"/>
    <w:rsid w:val="00600251"/>
    <w:rsid w:val="00602633"/>
    <w:rsid w:val="00602833"/>
    <w:rsid w:val="006144F3"/>
    <w:rsid w:val="00615557"/>
    <w:rsid w:val="00620C7D"/>
    <w:rsid w:val="006232E1"/>
    <w:rsid w:val="00637927"/>
    <w:rsid w:val="0064189C"/>
    <w:rsid w:val="00650D6A"/>
    <w:rsid w:val="00651318"/>
    <w:rsid w:val="00654EE9"/>
    <w:rsid w:val="006551CC"/>
    <w:rsid w:val="0065554B"/>
    <w:rsid w:val="006610DF"/>
    <w:rsid w:val="00664FDF"/>
    <w:rsid w:val="00665BA6"/>
    <w:rsid w:val="00665C8A"/>
    <w:rsid w:val="0066647B"/>
    <w:rsid w:val="0066689F"/>
    <w:rsid w:val="00674814"/>
    <w:rsid w:val="006754F2"/>
    <w:rsid w:val="00675988"/>
    <w:rsid w:val="00686B01"/>
    <w:rsid w:val="006A0EE2"/>
    <w:rsid w:val="006A4F01"/>
    <w:rsid w:val="006B2530"/>
    <w:rsid w:val="006C20F8"/>
    <w:rsid w:val="006C5DCF"/>
    <w:rsid w:val="006C6BD3"/>
    <w:rsid w:val="006E0688"/>
    <w:rsid w:val="006E6E16"/>
    <w:rsid w:val="006E7F90"/>
    <w:rsid w:val="006F3757"/>
    <w:rsid w:val="007039DA"/>
    <w:rsid w:val="007152F0"/>
    <w:rsid w:val="007269B3"/>
    <w:rsid w:val="00735EDF"/>
    <w:rsid w:val="00737340"/>
    <w:rsid w:val="007431CC"/>
    <w:rsid w:val="0074779C"/>
    <w:rsid w:val="007559E5"/>
    <w:rsid w:val="0076175C"/>
    <w:rsid w:val="007623EB"/>
    <w:rsid w:val="00765FF6"/>
    <w:rsid w:val="0076762F"/>
    <w:rsid w:val="007704BE"/>
    <w:rsid w:val="00776812"/>
    <w:rsid w:val="00780A65"/>
    <w:rsid w:val="007818EF"/>
    <w:rsid w:val="007820D3"/>
    <w:rsid w:val="0078228A"/>
    <w:rsid w:val="00791EED"/>
    <w:rsid w:val="00793A7C"/>
    <w:rsid w:val="0079578E"/>
    <w:rsid w:val="00795BAA"/>
    <w:rsid w:val="007A00F9"/>
    <w:rsid w:val="007A12A5"/>
    <w:rsid w:val="007A56A5"/>
    <w:rsid w:val="007A59A2"/>
    <w:rsid w:val="007B037E"/>
    <w:rsid w:val="007B1A23"/>
    <w:rsid w:val="007B2FB5"/>
    <w:rsid w:val="007B3D0F"/>
    <w:rsid w:val="007B7FF5"/>
    <w:rsid w:val="007C08E1"/>
    <w:rsid w:val="007C2581"/>
    <w:rsid w:val="007C336D"/>
    <w:rsid w:val="007D106A"/>
    <w:rsid w:val="007E419C"/>
    <w:rsid w:val="007E58B1"/>
    <w:rsid w:val="007E6AB9"/>
    <w:rsid w:val="007E7FF7"/>
    <w:rsid w:val="00803AE6"/>
    <w:rsid w:val="0080587E"/>
    <w:rsid w:val="0080757B"/>
    <w:rsid w:val="00821E86"/>
    <w:rsid w:val="00837558"/>
    <w:rsid w:val="00841C05"/>
    <w:rsid w:val="00842FDA"/>
    <w:rsid w:val="00850F96"/>
    <w:rsid w:val="00853817"/>
    <w:rsid w:val="00855CA2"/>
    <w:rsid w:val="00867861"/>
    <w:rsid w:val="00867C2D"/>
    <w:rsid w:val="00877602"/>
    <w:rsid w:val="00880D36"/>
    <w:rsid w:val="00883A35"/>
    <w:rsid w:val="00885479"/>
    <w:rsid w:val="00887D00"/>
    <w:rsid w:val="00891A0B"/>
    <w:rsid w:val="00895A5D"/>
    <w:rsid w:val="00897C7A"/>
    <w:rsid w:val="008A0C71"/>
    <w:rsid w:val="008A1AFA"/>
    <w:rsid w:val="008A2105"/>
    <w:rsid w:val="008B456E"/>
    <w:rsid w:val="008C1DB0"/>
    <w:rsid w:val="008C1DE9"/>
    <w:rsid w:val="008E200A"/>
    <w:rsid w:val="008E2A9D"/>
    <w:rsid w:val="008E5263"/>
    <w:rsid w:val="008E6453"/>
    <w:rsid w:val="008F3F59"/>
    <w:rsid w:val="008F5131"/>
    <w:rsid w:val="008F7871"/>
    <w:rsid w:val="0090416A"/>
    <w:rsid w:val="00905F46"/>
    <w:rsid w:val="0091328A"/>
    <w:rsid w:val="00922D84"/>
    <w:rsid w:val="009234C3"/>
    <w:rsid w:val="00924329"/>
    <w:rsid w:val="00924698"/>
    <w:rsid w:val="00935033"/>
    <w:rsid w:val="00936152"/>
    <w:rsid w:val="009362FE"/>
    <w:rsid w:val="00942B81"/>
    <w:rsid w:val="009442BC"/>
    <w:rsid w:val="009479C3"/>
    <w:rsid w:val="00952571"/>
    <w:rsid w:val="00960AA7"/>
    <w:rsid w:val="009653D7"/>
    <w:rsid w:val="00975408"/>
    <w:rsid w:val="00981694"/>
    <w:rsid w:val="009926BD"/>
    <w:rsid w:val="00993C9C"/>
    <w:rsid w:val="00997E39"/>
    <w:rsid w:val="009A5B36"/>
    <w:rsid w:val="009A6CD3"/>
    <w:rsid w:val="009A7A7C"/>
    <w:rsid w:val="009B06BE"/>
    <w:rsid w:val="009B62B9"/>
    <w:rsid w:val="009B77E0"/>
    <w:rsid w:val="009D5A75"/>
    <w:rsid w:val="009E27E6"/>
    <w:rsid w:val="009F31F4"/>
    <w:rsid w:val="009F45CD"/>
    <w:rsid w:val="00A068B1"/>
    <w:rsid w:val="00A07E6D"/>
    <w:rsid w:val="00A1052A"/>
    <w:rsid w:val="00A12B25"/>
    <w:rsid w:val="00A15B2F"/>
    <w:rsid w:val="00A16349"/>
    <w:rsid w:val="00A1756D"/>
    <w:rsid w:val="00A32208"/>
    <w:rsid w:val="00A356D6"/>
    <w:rsid w:val="00A378BF"/>
    <w:rsid w:val="00A41AEF"/>
    <w:rsid w:val="00A440AA"/>
    <w:rsid w:val="00A4496E"/>
    <w:rsid w:val="00A62E25"/>
    <w:rsid w:val="00A64CFF"/>
    <w:rsid w:val="00A6585D"/>
    <w:rsid w:val="00A66024"/>
    <w:rsid w:val="00A76857"/>
    <w:rsid w:val="00A856F8"/>
    <w:rsid w:val="00A86186"/>
    <w:rsid w:val="00A92E56"/>
    <w:rsid w:val="00AA7B75"/>
    <w:rsid w:val="00AB2788"/>
    <w:rsid w:val="00AE275C"/>
    <w:rsid w:val="00AE4517"/>
    <w:rsid w:val="00AF1DED"/>
    <w:rsid w:val="00AF2E00"/>
    <w:rsid w:val="00B0033B"/>
    <w:rsid w:val="00B0143F"/>
    <w:rsid w:val="00B0377E"/>
    <w:rsid w:val="00B046A5"/>
    <w:rsid w:val="00B05A20"/>
    <w:rsid w:val="00B06498"/>
    <w:rsid w:val="00B06BF2"/>
    <w:rsid w:val="00B112EA"/>
    <w:rsid w:val="00B118C8"/>
    <w:rsid w:val="00B126CE"/>
    <w:rsid w:val="00B1601E"/>
    <w:rsid w:val="00B17E26"/>
    <w:rsid w:val="00B23C99"/>
    <w:rsid w:val="00B31EDF"/>
    <w:rsid w:val="00B35F2B"/>
    <w:rsid w:val="00B438DB"/>
    <w:rsid w:val="00B62922"/>
    <w:rsid w:val="00B7553E"/>
    <w:rsid w:val="00B8489D"/>
    <w:rsid w:val="00B854BD"/>
    <w:rsid w:val="00B85FAC"/>
    <w:rsid w:val="00B869AF"/>
    <w:rsid w:val="00B94080"/>
    <w:rsid w:val="00B95730"/>
    <w:rsid w:val="00BA0D1F"/>
    <w:rsid w:val="00BA6490"/>
    <w:rsid w:val="00BB0CA7"/>
    <w:rsid w:val="00BB1F6C"/>
    <w:rsid w:val="00BB2439"/>
    <w:rsid w:val="00BB2B2A"/>
    <w:rsid w:val="00BB6460"/>
    <w:rsid w:val="00BC1BE8"/>
    <w:rsid w:val="00BD4791"/>
    <w:rsid w:val="00BD6624"/>
    <w:rsid w:val="00BE0704"/>
    <w:rsid w:val="00BE2BC1"/>
    <w:rsid w:val="00BF1973"/>
    <w:rsid w:val="00C108CF"/>
    <w:rsid w:val="00C13797"/>
    <w:rsid w:val="00C34949"/>
    <w:rsid w:val="00C37D59"/>
    <w:rsid w:val="00C43A29"/>
    <w:rsid w:val="00C50B44"/>
    <w:rsid w:val="00C5454C"/>
    <w:rsid w:val="00C56904"/>
    <w:rsid w:val="00C61169"/>
    <w:rsid w:val="00C62CD1"/>
    <w:rsid w:val="00C70A1B"/>
    <w:rsid w:val="00C743B4"/>
    <w:rsid w:val="00C75086"/>
    <w:rsid w:val="00C837EA"/>
    <w:rsid w:val="00C8491B"/>
    <w:rsid w:val="00C84D51"/>
    <w:rsid w:val="00C945E3"/>
    <w:rsid w:val="00CA1C39"/>
    <w:rsid w:val="00CA6DE9"/>
    <w:rsid w:val="00CB3163"/>
    <w:rsid w:val="00CC792E"/>
    <w:rsid w:val="00CD112B"/>
    <w:rsid w:val="00CD13EC"/>
    <w:rsid w:val="00CD6680"/>
    <w:rsid w:val="00CE5555"/>
    <w:rsid w:val="00CF3220"/>
    <w:rsid w:val="00CF3E13"/>
    <w:rsid w:val="00D041FF"/>
    <w:rsid w:val="00D07997"/>
    <w:rsid w:val="00D264B7"/>
    <w:rsid w:val="00D27DF1"/>
    <w:rsid w:val="00D34D21"/>
    <w:rsid w:val="00D424EE"/>
    <w:rsid w:val="00D57C26"/>
    <w:rsid w:val="00D606F9"/>
    <w:rsid w:val="00D73D5D"/>
    <w:rsid w:val="00D749BD"/>
    <w:rsid w:val="00D91E90"/>
    <w:rsid w:val="00DA0C42"/>
    <w:rsid w:val="00DA5208"/>
    <w:rsid w:val="00DA6C76"/>
    <w:rsid w:val="00DB0136"/>
    <w:rsid w:val="00DB5D41"/>
    <w:rsid w:val="00DB7595"/>
    <w:rsid w:val="00DB7B3B"/>
    <w:rsid w:val="00DC2276"/>
    <w:rsid w:val="00DC2478"/>
    <w:rsid w:val="00DC365E"/>
    <w:rsid w:val="00DD0EBC"/>
    <w:rsid w:val="00DD379F"/>
    <w:rsid w:val="00DD74FD"/>
    <w:rsid w:val="00DE7549"/>
    <w:rsid w:val="00DF149E"/>
    <w:rsid w:val="00DF2496"/>
    <w:rsid w:val="00E00582"/>
    <w:rsid w:val="00E124E2"/>
    <w:rsid w:val="00E1376B"/>
    <w:rsid w:val="00E13C8E"/>
    <w:rsid w:val="00E16E77"/>
    <w:rsid w:val="00E1786E"/>
    <w:rsid w:val="00E17D8A"/>
    <w:rsid w:val="00E22FED"/>
    <w:rsid w:val="00E265F6"/>
    <w:rsid w:val="00E267AB"/>
    <w:rsid w:val="00E26954"/>
    <w:rsid w:val="00E30743"/>
    <w:rsid w:val="00E32B19"/>
    <w:rsid w:val="00E336C4"/>
    <w:rsid w:val="00E46B1A"/>
    <w:rsid w:val="00E477A7"/>
    <w:rsid w:val="00E47BE2"/>
    <w:rsid w:val="00E47E35"/>
    <w:rsid w:val="00E56344"/>
    <w:rsid w:val="00E73E69"/>
    <w:rsid w:val="00E766EA"/>
    <w:rsid w:val="00E770F0"/>
    <w:rsid w:val="00E82E17"/>
    <w:rsid w:val="00E901F2"/>
    <w:rsid w:val="00E95CB2"/>
    <w:rsid w:val="00EA6F74"/>
    <w:rsid w:val="00EB1F1E"/>
    <w:rsid w:val="00EB683B"/>
    <w:rsid w:val="00EC14DC"/>
    <w:rsid w:val="00EC5CE6"/>
    <w:rsid w:val="00EC76DB"/>
    <w:rsid w:val="00ED3E53"/>
    <w:rsid w:val="00ED5C58"/>
    <w:rsid w:val="00EE040C"/>
    <w:rsid w:val="00EE40C5"/>
    <w:rsid w:val="00EF1FF6"/>
    <w:rsid w:val="00EF3596"/>
    <w:rsid w:val="00EF57A1"/>
    <w:rsid w:val="00F02CB2"/>
    <w:rsid w:val="00F10EEF"/>
    <w:rsid w:val="00F115D9"/>
    <w:rsid w:val="00F136F1"/>
    <w:rsid w:val="00F22435"/>
    <w:rsid w:val="00F2291F"/>
    <w:rsid w:val="00F254F5"/>
    <w:rsid w:val="00F37E23"/>
    <w:rsid w:val="00F41C60"/>
    <w:rsid w:val="00F542B6"/>
    <w:rsid w:val="00F6183C"/>
    <w:rsid w:val="00F61AA1"/>
    <w:rsid w:val="00F71C10"/>
    <w:rsid w:val="00F77A7D"/>
    <w:rsid w:val="00F80407"/>
    <w:rsid w:val="00F83762"/>
    <w:rsid w:val="00F87A2D"/>
    <w:rsid w:val="00F91781"/>
    <w:rsid w:val="00F963CF"/>
    <w:rsid w:val="00F96B22"/>
    <w:rsid w:val="00FA0719"/>
    <w:rsid w:val="00FA29BC"/>
    <w:rsid w:val="00FA397B"/>
    <w:rsid w:val="00FA4614"/>
    <w:rsid w:val="00FA549B"/>
    <w:rsid w:val="00FB68DF"/>
    <w:rsid w:val="00FC3808"/>
    <w:rsid w:val="00FC3833"/>
    <w:rsid w:val="00FD01A4"/>
    <w:rsid w:val="00FD494A"/>
    <w:rsid w:val="00FE7B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EB030"/>
  <w15:docId w15:val="{365DC00A-9D60-455F-A5EE-3D32626B7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3F6B73"/>
    <w:pPr>
      <w:keepNext/>
      <w:keepLines/>
      <w:numPr>
        <w:numId w:val="32"/>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93A7C"/>
    <w:pPr>
      <w:keepNext/>
      <w:keepLines/>
      <w:numPr>
        <w:ilvl w:val="1"/>
        <w:numId w:val="32"/>
      </w:numPr>
      <w:spacing w:before="320" w:line="360" w:lineRule="auto"/>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793A7C"/>
    <w:pPr>
      <w:keepNext/>
      <w:keepLines/>
      <w:numPr>
        <w:ilvl w:val="2"/>
        <w:numId w:val="32"/>
      </w:numPr>
      <w:spacing w:before="200" w:line="360" w:lineRule="auto"/>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73D5D"/>
    <w:pPr>
      <w:keepNext/>
      <w:keepLines/>
      <w:numPr>
        <w:ilvl w:val="3"/>
        <w:numId w:val="32"/>
      </w:numPr>
      <w:spacing w:before="200" w:line="360" w:lineRule="auto"/>
      <w:outlineLvl w:val="3"/>
    </w:pPr>
    <w:rPr>
      <w:rFonts w:eastAsiaTheme="majorEastAsia" w:cstheme="majorBidi"/>
      <w:b/>
      <w:bCs/>
      <w:iCs/>
      <w:sz w:val="26"/>
    </w:rPr>
  </w:style>
  <w:style w:type="paragraph" w:styleId="Heading5">
    <w:name w:val="heading 5"/>
    <w:basedOn w:val="Normal"/>
    <w:next w:val="Normal"/>
    <w:link w:val="Heading5Char"/>
    <w:uiPriority w:val="9"/>
    <w:semiHidden/>
    <w:unhideWhenUsed/>
    <w:qFormat/>
    <w:rsid w:val="003F6B73"/>
    <w:pPr>
      <w:keepNext/>
      <w:keepLines/>
      <w:numPr>
        <w:ilvl w:val="4"/>
        <w:numId w:val="3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B73"/>
    <w:pPr>
      <w:keepNext/>
      <w:keepLines/>
      <w:numPr>
        <w:ilvl w:val="5"/>
        <w:numId w:val="3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B73"/>
    <w:pPr>
      <w:keepNext/>
      <w:keepLines/>
      <w:numPr>
        <w:ilvl w:val="6"/>
        <w:numId w:val="3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B73"/>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B73"/>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Tiumccp2"/>
    <w:link w:val="Tiumccp3Char"/>
    <w:qFormat/>
    <w:rsid w:val="00414063"/>
    <w:pPr>
      <w:tabs>
        <w:tab w:val="clear" w:pos="6379"/>
      </w:tabs>
      <w:jc w:val="both"/>
    </w:pPr>
    <w:rPr>
      <w:rFonts w:eastAsiaTheme="minorEastAsia"/>
      <w:i w:val="0"/>
      <w:sz w:val="26"/>
      <w:lang w:eastAsia="ja-JP"/>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3F6B73"/>
    <w:rPr>
      <w:rFonts w:eastAsiaTheme="majorEastAsia" w:cstheme="majorBidi"/>
      <w:b/>
      <w:bCs/>
      <w:sz w:val="28"/>
      <w:szCs w:val="28"/>
    </w:rPr>
  </w:style>
  <w:style w:type="character" w:customStyle="1" w:styleId="Tiumccp3Char">
    <w:name w:val="Tiểu mục cấp 3 Char"/>
    <w:basedOn w:val="DefaultParagraphFont"/>
    <w:link w:val="Tiumccp3"/>
    <w:rsid w:val="00414063"/>
    <w:rPr>
      <w:rFonts w:cs="Times New Roman"/>
      <w:b/>
      <w:sz w:val="26"/>
      <w:szCs w:val="26"/>
      <w:lang w:eastAsia="ja-JP"/>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793A7C"/>
    <w:rPr>
      <w:rFonts w:eastAsiaTheme="majorEastAsia" w:cstheme="majorBidi"/>
      <w:b/>
      <w:bCs/>
      <w:sz w:val="26"/>
      <w:szCs w:val="26"/>
    </w:rPr>
  </w:style>
  <w:style w:type="character" w:customStyle="1" w:styleId="Heading3Char">
    <w:name w:val="Heading 3 Char"/>
    <w:basedOn w:val="DefaultParagraphFont"/>
    <w:link w:val="Heading3"/>
    <w:uiPriority w:val="9"/>
    <w:rsid w:val="00793A7C"/>
    <w:rPr>
      <w:rFonts w:eastAsiaTheme="majorEastAsia" w:cstheme="majorBidi"/>
      <w:b/>
      <w:bCs/>
      <w:sz w:val="26"/>
      <w:szCs w:val="24"/>
    </w:rPr>
  </w:style>
  <w:style w:type="character" w:customStyle="1" w:styleId="Heading4Char">
    <w:name w:val="Heading 4 Char"/>
    <w:basedOn w:val="DefaultParagraphFont"/>
    <w:link w:val="Heading4"/>
    <w:uiPriority w:val="9"/>
    <w:rsid w:val="00D73D5D"/>
    <w:rPr>
      <w:rFonts w:eastAsiaTheme="majorEastAsia" w:cstheme="majorBidi"/>
      <w:b/>
      <w:bCs/>
      <w:iCs/>
      <w:sz w:val="26"/>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3E235F"/>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3E235F"/>
    <w:rPr>
      <w:rFonts w:ascii="Cambria" w:eastAsia="Cambria" w:hAnsi="Cambria" w:cs="Cambria"/>
      <w:szCs w:val="24"/>
    </w:rPr>
  </w:style>
  <w:style w:type="character" w:customStyle="1" w:styleId="Bodytext3">
    <w:name w:val="Body text (3)_"/>
    <w:basedOn w:val="DefaultParagraphFont"/>
    <w:link w:val="Bodytext30"/>
    <w:rsid w:val="00837558"/>
    <w:rPr>
      <w:rFonts w:eastAsia="Times New Roman" w:cs="Times New Roman"/>
      <w:sz w:val="26"/>
      <w:szCs w:val="26"/>
      <w:shd w:val="clear" w:color="auto" w:fill="FFFFFF"/>
    </w:rPr>
  </w:style>
  <w:style w:type="paragraph" w:customStyle="1" w:styleId="Bodytext30">
    <w:name w:val="Body text (3)"/>
    <w:basedOn w:val="Normal"/>
    <w:link w:val="Bodytext3"/>
    <w:rsid w:val="00837558"/>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7E419C"/>
    <w:pPr>
      <w:ind w:left="720"/>
      <w:contextualSpacing/>
    </w:pPr>
  </w:style>
  <w:style w:type="paragraph" w:styleId="TOC5">
    <w:name w:val="toc 5"/>
    <w:basedOn w:val="Normal"/>
    <w:next w:val="Normal"/>
    <w:autoRedefine/>
    <w:uiPriority w:val="39"/>
    <w:unhideWhenUsed/>
    <w:rsid w:val="00821E86"/>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21E86"/>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21E86"/>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21E86"/>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21E86"/>
    <w:pPr>
      <w:spacing w:after="100" w:line="259" w:lineRule="auto"/>
      <w:ind w:left="1760"/>
    </w:pPr>
    <w:rPr>
      <w:rFonts w:asciiTheme="minorHAnsi" w:eastAsiaTheme="minorEastAsia" w:hAnsiTheme="minorHAnsi" w:cstheme="minorBidi"/>
      <w:sz w:val="22"/>
      <w:szCs w:val="22"/>
    </w:rPr>
  </w:style>
  <w:style w:type="paragraph" w:styleId="Title">
    <w:name w:val="Title"/>
    <w:basedOn w:val="Normal"/>
    <w:next w:val="Normal"/>
    <w:link w:val="TitleChar"/>
    <w:uiPriority w:val="10"/>
    <w:qFormat/>
    <w:rsid w:val="00386B1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6B1D"/>
    <w:rPr>
      <w:rFonts w:asciiTheme="majorHAnsi" w:eastAsiaTheme="majorEastAsia" w:hAnsiTheme="majorHAnsi" w:cstheme="majorBidi"/>
      <w:spacing w:val="-10"/>
      <w:kern w:val="28"/>
      <w:sz w:val="56"/>
      <w:szCs w:val="56"/>
    </w:rPr>
  </w:style>
  <w:style w:type="character" w:customStyle="1" w:styleId="fontstyle01">
    <w:name w:val="fontstyle01"/>
    <w:basedOn w:val="DefaultParagraphFont"/>
    <w:rsid w:val="00675988"/>
    <w:rPr>
      <w:rFonts w:ascii="Times New Roman" w:hAnsi="Times New Roman" w:cs="Times New Roman" w:hint="default"/>
      <w:b w:val="0"/>
      <w:bCs w:val="0"/>
      <w:i w:val="0"/>
      <w:iCs w:val="0"/>
      <w:color w:val="000000"/>
      <w:sz w:val="26"/>
      <w:szCs w:val="26"/>
    </w:rPr>
  </w:style>
  <w:style w:type="character" w:styleId="HTMLCode">
    <w:name w:val="HTML Code"/>
    <w:basedOn w:val="DefaultParagraphFont"/>
    <w:uiPriority w:val="99"/>
    <w:semiHidden/>
    <w:unhideWhenUsed/>
    <w:rsid w:val="0013385C"/>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13385C"/>
    <w:pPr>
      <w:spacing w:before="240"/>
      <w:outlineLvl w:val="9"/>
    </w:pPr>
    <w:rPr>
      <w:b w:val="0"/>
      <w:bCs w:val="0"/>
      <w:sz w:val="32"/>
      <w:szCs w:val="32"/>
    </w:rPr>
  </w:style>
  <w:style w:type="character" w:customStyle="1" w:styleId="Heading5Char">
    <w:name w:val="Heading 5 Char"/>
    <w:basedOn w:val="DefaultParagraphFont"/>
    <w:link w:val="Heading5"/>
    <w:uiPriority w:val="9"/>
    <w:semiHidden/>
    <w:rsid w:val="003F6B73"/>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3F6B73"/>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3F6B73"/>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3F6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6B7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45408">
      <w:bodyDiv w:val="1"/>
      <w:marLeft w:val="0"/>
      <w:marRight w:val="0"/>
      <w:marTop w:val="0"/>
      <w:marBottom w:val="0"/>
      <w:divBdr>
        <w:top w:val="none" w:sz="0" w:space="0" w:color="auto"/>
        <w:left w:val="none" w:sz="0" w:space="0" w:color="auto"/>
        <w:bottom w:val="none" w:sz="0" w:space="0" w:color="auto"/>
        <w:right w:val="none" w:sz="0" w:space="0" w:color="auto"/>
      </w:divBdr>
    </w:div>
    <w:div w:id="110711120">
      <w:bodyDiv w:val="1"/>
      <w:marLeft w:val="0"/>
      <w:marRight w:val="0"/>
      <w:marTop w:val="0"/>
      <w:marBottom w:val="0"/>
      <w:divBdr>
        <w:top w:val="none" w:sz="0" w:space="0" w:color="auto"/>
        <w:left w:val="none" w:sz="0" w:space="0" w:color="auto"/>
        <w:bottom w:val="none" w:sz="0" w:space="0" w:color="auto"/>
        <w:right w:val="none" w:sz="0" w:space="0" w:color="auto"/>
      </w:divBdr>
    </w:div>
    <w:div w:id="238028725">
      <w:bodyDiv w:val="1"/>
      <w:marLeft w:val="0"/>
      <w:marRight w:val="0"/>
      <w:marTop w:val="0"/>
      <w:marBottom w:val="0"/>
      <w:divBdr>
        <w:top w:val="none" w:sz="0" w:space="0" w:color="auto"/>
        <w:left w:val="none" w:sz="0" w:space="0" w:color="auto"/>
        <w:bottom w:val="none" w:sz="0" w:space="0" w:color="auto"/>
        <w:right w:val="none" w:sz="0" w:space="0" w:color="auto"/>
      </w:divBdr>
    </w:div>
    <w:div w:id="363361228">
      <w:bodyDiv w:val="1"/>
      <w:marLeft w:val="0"/>
      <w:marRight w:val="0"/>
      <w:marTop w:val="0"/>
      <w:marBottom w:val="0"/>
      <w:divBdr>
        <w:top w:val="none" w:sz="0" w:space="0" w:color="auto"/>
        <w:left w:val="none" w:sz="0" w:space="0" w:color="auto"/>
        <w:bottom w:val="none" w:sz="0" w:space="0" w:color="auto"/>
        <w:right w:val="none" w:sz="0" w:space="0" w:color="auto"/>
      </w:divBdr>
      <w:divsChild>
        <w:div w:id="1296176753">
          <w:marLeft w:val="0"/>
          <w:marRight w:val="0"/>
          <w:marTop w:val="0"/>
          <w:marBottom w:val="0"/>
          <w:divBdr>
            <w:top w:val="none" w:sz="0" w:space="0" w:color="auto"/>
            <w:left w:val="none" w:sz="0" w:space="0" w:color="auto"/>
            <w:bottom w:val="none" w:sz="0" w:space="0" w:color="auto"/>
            <w:right w:val="none" w:sz="0" w:space="0" w:color="auto"/>
          </w:divBdr>
        </w:div>
        <w:div w:id="41247491">
          <w:marLeft w:val="0"/>
          <w:marRight w:val="0"/>
          <w:marTop w:val="150"/>
          <w:marBottom w:val="0"/>
          <w:divBdr>
            <w:top w:val="none" w:sz="0" w:space="0" w:color="auto"/>
            <w:left w:val="none" w:sz="0" w:space="0" w:color="auto"/>
            <w:bottom w:val="none" w:sz="0" w:space="0" w:color="auto"/>
            <w:right w:val="none" w:sz="0" w:space="0" w:color="auto"/>
          </w:divBdr>
        </w:div>
      </w:divsChild>
    </w:div>
    <w:div w:id="435440170">
      <w:bodyDiv w:val="1"/>
      <w:marLeft w:val="0"/>
      <w:marRight w:val="0"/>
      <w:marTop w:val="0"/>
      <w:marBottom w:val="0"/>
      <w:divBdr>
        <w:top w:val="none" w:sz="0" w:space="0" w:color="auto"/>
        <w:left w:val="none" w:sz="0" w:space="0" w:color="auto"/>
        <w:bottom w:val="none" w:sz="0" w:space="0" w:color="auto"/>
        <w:right w:val="none" w:sz="0" w:space="0" w:color="auto"/>
      </w:divBdr>
    </w:div>
    <w:div w:id="528104024">
      <w:bodyDiv w:val="1"/>
      <w:marLeft w:val="0"/>
      <w:marRight w:val="0"/>
      <w:marTop w:val="0"/>
      <w:marBottom w:val="0"/>
      <w:divBdr>
        <w:top w:val="none" w:sz="0" w:space="0" w:color="auto"/>
        <w:left w:val="none" w:sz="0" w:space="0" w:color="auto"/>
        <w:bottom w:val="none" w:sz="0" w:space="0" w:color="auto"/>
        <w:right w:val="none" w:sz="0" w:space="0" w:color="auto"/>
      </w:divBdr>
    </w:div>
    <w:div w:id="665940051">
      <w:bodyDiv w:val="1"/>
      <w:marLeft w:val="0"/>
      <w:marRight w:val="0"/>
      <w:marTop w:val="0"/>
      <w:marBottom w:val="0"/>
      <w:divBdr>
        <w:top w:val="none" w:sz="0" w:space="0" w:color="auto"/>
        <w:left w:val="none" w:sz="0" w:space="0" w:color="auto"/>
        <w:bottom w:val="none" w:sz="0" w:space="0" w:color="auto"/>
        <w:right w:val="none" w:sz="0" w:space="0" w:color="auto"/>
      </w:divBdr>
    </w:div>
    <w:div w:id="989359865">
      <w:bodyDiv w:val="1"/>
      <w:marLeft w:val="0"/>
      <w:marRight w:val="0"/>
      <w:marTop w:val="0"/>
      <w:marBottom w:val="0"/>
      <w:divBdr>
        <w:top w:val="none" w:sz="0" w:space="0" w:color="auto"/>
        <w:left w:val="none" w:sz="0" w:space="0" w:color="auto"/>
        <w:bottom w:val="none" w:sz="0" w:space="0" w:color="auto"/>
        <w:right w:val="none" w:sz="0" w:space="0" w:color="auto"/>
      </w:divBdr>
    </w:div>
    <w:div w:id="992417982">
      <w:bodyDiv w:val="1"/>
      <w:marLeft w:val="0"/>
      <w:marRight w:val="0"/>
      <w:marTop w:val="0"/>
      <w:marBottom w:val="0"/>
      <w:divBdr>
        <w:top w:val="none" w:sz="0" w:space="0" w:color="auto"/>
        <w:left w:val="none" w:sz="0" w:space="0" w:color="auto"/>
        <w:bottom w:val="none" w:sz="0" w:space="0" w:color="auto"/>
        <w:right w:val="none" w:sz="0" w:space="0" w:color="auto"/>
      </w:divBdr>
    </w:div>
    <w:div w:id="1028919722">
      <w:bodyDiv w:val="1"/>
      <w:marLeft w:val="0"/>
      <w:marRight w:val="0"/>
      <w:marTop w:val="0"/>
      <w:marBottom w:val="0"/>
      <w:divBdr>
        <w:top w:val="none" w:sz="0" w:space="0" w:color="auto"/>
        <w:left w:val="none" w:sz="0" w:space="0" w:color="auto"/>
        <w:bottom w:val="none" w:sz="0" w:space="0" w:color="auto"/>
        <w:right w:val="none" w:sz="0" w:space="0" w:color="auto"/>
      </w:divBdr>
    </w:div>
    <w:div w:id="1055470456">
      <w:bodyDiv w:val="1"/>
      <w:marLeft w:val="0"/>
      <w:marRight w:val="0"/>
      <w:marTop w:val="0"/>
      <w:marBottom w:val="0"/>
      <w:divBdr>
        <w:top w:val="none" w:sz="0" w:space="0" w:color="auto"/>
        <w:left w:val="none" w:sz="0" w:space="0" w:color="auto"/>
        <w:bottom w:val="none" w:sz="0" w:space="0" w:color="auto"/>
        <w:right w:val="none" w:sz="0" w:space="0" w:color="auto"/>
      </w:divBdr>
    </w:div>
    <w:div w:id="1099327247">
      <w:bodyDiv w:val="1"/>
      <w:marLeft w:val="0"/>
      <w:marRight w:val="0"/>
      <w:marTop w:val="0"/>
      <w:marBottom w:val="0"/>
      <w:divBdr>
        <w:top w:val="none" w:sz="0" w:space="0" w:color="auto"/>
        <w:left w:val="none" w:sz="0" w:space="0" w:color="auto"/>
        <w:bottom w:val="none" w:sz="0" w:space="0" w:color="auto"/>
        <w:right w:val="none" w:sz="0" w:space="0" w:color="auto"/>
      </w:divBdr>
    </w:div>
    <w:div w:id="116558699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7734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medium.com/analytics-vidhya/python-celery-explained-for-beginners-to-professionals-part-3-workers-pool-and-concurrency-ef0522e89ac5"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bizfly.vn/techblog/flask-python-la-gi.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eveloper.paypal.com/developer/applications/create" TargetMode="External"/><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localhost:5000/" TargetMode="External"/><Relationship Id="rId59" Type="http://schemas.openxmlformats.org/officeDocument/2006/relationships/image" Target="media/image46.png"/><Relationship Id="rId103"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www.dienmayxanh.com/kinh-nghiem-hay/paypal-la-gi-cach-tao-va-thiet-lap-tai-khoan-paypa-117984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127.0.0.1:5000/" TargetMode="External"/><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nguyenvanhieu.vn/thu-vien-flask-python-la-gi/" TargetMode="External"/><Relationship Id="rId99" Type="http://schemas.openxmlformats.org/officeDocument/2006/relationships/hyperlink" Target="https://nguyenvanhieu.vn/huong-dan-flask-python/" TargetMode="External"/><Relationship Id="rId101" Type="http://schemas.openxmlformats.org/officeDocument/2006/relationships/hyperlink" Target="https://viblo.asia/p/tim-hieu-ve-celery-1VgZv4dr5Aw"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localhost:5000/"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s://viblo.asia/p/them-chuc-nang-thanh-toan-paypal-cho-website-cua-ban-m68Z0AGzlkG"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hyperlink" Target="http://localhost:5000/" TargetMode="Externa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8.jpe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s://vi.n4zc.com/article/programming/python/nmlkf008.html" TargetMode="External"/><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developer.paypal.com/sdk/js/referenc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amp;BaiTapLonCacM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20F"/>
    <w:rsid w:val="00612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C73C24B22946D0924B5FB7E953CA7C">
    <w:name w:val="9AC73C24B22946D0924B5FB7E953CA7C"/>
    <w:rsid w:val="0061220F"/>
  </w:style>
  <w:style w:type="paragraph" w:customStyle="1" w:styleId="14ABBC17C20642C4B0D6BD16A18A4ACF">
    <w:name w:val="14ABBC17C20642C4B0D6BD16A18A4ACF"/>
    <w:rsid w:val="0061220F"/>
  </w:style>
  <w:style w:type="paragraph" w:customStyle="1" w:styleId="04D63BFFB673471E8CD5171B96972910">
    <w:name w:val="04D63BFFB673471E8CD5171B96972910"/>
    <w:rsid w:val="006122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2E398-0B14-4BDC-A0C0-81A7F106D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296</TotalTime>
  <Pages>75</Pages>
  <Words>9439</Words>
  <Characters>53805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Admin</cp:lastModifiedBy>
  <cp:revision>53</cp:revision>
  <cp:lastPrinted>2021-12-27T09:01:00Z</cp:lastPrinted>
  <dcterms:created xsi:type="dcterms:W3CDTF">2022-06-19T03:47:00Z</dcterms:created>
  <dcterms:modified xsi:type="dcterms:W3CDTF">2022-06-22T14:32:00Z</dcterms:modified>
</cp:coreProperties>
</file>